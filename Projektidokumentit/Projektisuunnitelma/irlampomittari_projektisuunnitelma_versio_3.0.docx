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06EB3" w:rsidR="00B325E8" w:rsidP="00B325E8" w:rsidRDefault="00B325E8" w14:paraId="158E5B7B" w14:textId="77777777"/>
    <w:p w:rsidRPr="00B06EB3" w:rsidR="00B325E8" w:rsidP="00B325E8" w:rsidRDefault="00B325E8" w14:paraId="11583B94" w14:textId="77777777"/>
    <w:p w:rsidRPr="00B06EB3" w:rsidR="00B325E8" w:rsidP="00B325E8" w:rsidRDefault="00B325E8" w14:paraId="00F25198" w14:textId="77777777"/>
    <w:p w:rsidRPr="00B06EB3" w:rsidR="00B325E8" w:rsidP="00B325E8" w:rsidRDefault="00B325E8" w14:paraId="6B30E9DD" w14:textId="77777777"/>
    <w:p w:rsidRPr="002C2BD8" w:rsidR="00B325E8" w:rsidP="00B325E8" w:rsidRDefault="00B665F7" w14:paraId="4E88C596" w14:textId="6B395F4A">
      <w:pPr>
        <w:rPr>
          <w:b/>
          <w:caps/>
          <w:color w:val="000000" w:themeColor="text1"/>
          <w:sz w:val="40"/>
          <w:szCs w:val="22"/>
        </w:rPr>
      </w:pPr>
      <w:r w:rsidRPr="002C2BD8">
        <w:rPr>
          <w:b/>
          <w:caps/>
          <w:color w:val="000000" w:themeColor="text1"/>
          <w:sz w:val="44"/>
          <w:szCs w:val="44"/>
        </w:rPr>
        <w:t>IR-lämpömittari</w:t>
      </w:r>
    </w:p>
    <w:p w:rsidRPr="00B06EB3" w:rsidR="00B325E8" w:rsidP="00B325E8" w:rsidRDefault="00B325E8" w14:paraId="7010EC12" w14:textId="77777777">
      <w:pPr>
        <w:pStyle w:val="Yltunniste"/>
      </w:pPr>
    </w:p>
    <w:p w:rsidRPr="00056312" w:rsidR="00B325E8" w:rsidP="00B325E8" w:rsidRDefault="00B325E8" w14:paraId="543D73E9" w14:textId="77777777">
      <w:pPr>
        <w:rPr>
          <w:rFonts w:cs="Arial"/>
        </w:rPr>
      </w:pPr>
      <w:r w:rsidRPr="00056312">
        <w:rPr>
          <w:rFonts w:cs="Arial"/>
        </w:rPr>
        <w:t>DOKUMENTIN VERSIOHISTORIA</w:t>
      </w:r>
    </w:p>
    <w:tbl>
      <w:tblPr>
        <w:tblW w:w="9708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1577"/>
        <w:gridCol w:w="3780"/>
        <w:gridCol w:w="2508"/>
      </w:tblGrid>
      <w:tr w:rsidRPr="00056312" w:rsidR="00B325E8" w:rsidTr="00CA3062" w14:paraId="7E430B72" w14:textId="77777777">
        <w:tc>
          <w:tcPr>
            <w:tcW w:w="1843" w:type="dxa"/>
            <w:shd w:val="pct15" w:color="auto" w:fill="FFFFFF"/>
          </w:tcPr>
          <w:p w:rsidRPr="00056312" w:rsidR="00B325E8" w:rsidP="00B325E8" w:rsidRDefault="00B325E8" w14:paraId="549497C5" w14:textId="77777777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056312">
              <w:rPr>
                <w:rFonts w:cs="Arial"/>
                <w:sz w:val="20"/>
                <w:szCs w:val="20"/>
              </w:rPr>
              <w:t>VERSIONUMERO</w:t>
            </w:r>
          </w:p>
        </w:tc>
        <w:tc>
          <w:tcPr>
            <w:tcW w:w="1577" w:type="dxa"/>
            <w:shd w:val="pct15" w:color="auto" w:fill="FFFFFF"/>
          </w:tcPr>
          <w:p w:rsidRPr="00056312" w:rsidR="00B325E8" w:rsidP="00B325E8" w:rsidRDefault="00B325E8" w14:paraId="638F5082" w14:textId="77777777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056312">
              <w:rPr>
                <w:rFonts w:cs="Arial"/>
                <w:sz w:val="20"/>
                <w:szCs w:val="20"/>
              </w:rPr>
              <w:t>PÄIVÄMÄÄRÄ</w:t>
            </w:r>
          </w:p>
        </w:tc>
        <w:tc>
          <w:tcPr>
            <w:tcW w:w="3780" w:type="dxa"/>
            <w:shd w:val="pct15" w:color="auto" w:fill="FFFFFF"/>
          </w:tcPr>
          <w:p w:rsidRPr="00056312" w:rsidR="00B325E8" w:rsidP="00B325E8" w:rsidRDefault="00B325E8" w14:paraId="0C10734E" w14:textId="77777777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056312">
              <w:rPr>
                <w:rFonts w:cs="Arial"/>
                <w:sz w:val="20"/>
                <w:szCs w:val="20"/>
              </w:rPr>
              <w:t>MUUTOSPERUSTE</w:t>
            </w:r>
          </w:p>
        </w:tc>
        <w:tc>
          <w:tcPr>
            <w:tcW w:w="2508" w:type="dxa"/>
            <w:shd w:val="pct15" w:color="auto" w:fill="FFFFFF"/>
          </w:tcPr>
          <w:p w:rsidRPr="00056312" w:rsidR="00B325E8" w:rsidP="00B325E8" w:rsidRDefault="00B325E8" w14:paraId="6E243646" w14:textId="77777777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056312">
              <w:rPr>
                <w:rFonts w:cs="Arial"/>
                <w:sz w:val="20"/>
                <w:szCs w:val="20"/>
              </w:rPr>
              <w:t>TEKIJÄ / HYVÄKSYJÄ</w:t>
            </w:r>
          </w:p>
        </w:tc>
      </w:tr>
      <w:tr w:rsidRPr="00056312" w:rsidR="00B325E8" w:rsidTr="00CA3062" w14:paraId="55CE9FA7" w14:textId="77777777">
        <w:tc>
          <w:tcPr>
            <w:tcW w:w="1843" w:type="dxa"/>
            <w:shd w:val="clear" w:color="auto" w:fill="FFFFFF"/>
          </w:tcPr>
          <w:p w:rsidRPr="00056312" w:rsidR="00B325E8" w:rsidP="00056312" w:rsidRDefault="00056312" w14:paraId="6D1B0388" w14:textId="77777777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1.0 </w:t>
            </w:r>
          </w:p>
        </w:tc>
        <w:tc>
          <w:tcPr>
            <w:tcW w:w="1577" w:type="dxa"/>
            <w:shd w:val="clear" w:color="auto" w:fill="FFFFFF"/>
          </w:tcPr>
          <w:p w:rsidRPr="00F91A56" w:rsidR="00B325E8" w:rsidP="00B325E8" w:rsidRDefault="00F353FD" w14:paraId="406360A2" w14:textId="13B7FE33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18.11.2021</w:t>
            </w:r>
          </w:p>
        </w:tc>
        <w:tc>
          <w:tcPr>
            <w:tcW w:w="3780" w:type="dxa"/>
            <w:shd w:val="clear" w:color="auto" w:fill="FFFFFF"/>
          </w:tcPr>
          <w:p w:rsidRPr="00056312" w:rsidR="00B325E8" w:rsidP="00B325E8" w:rsidRDefault="008027D5" w14:paraId="3F7EF3CE" w14:textId="77777777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</w:t>
            </w:r>
            <w:r w:rsidR="00056312">
              <w:rPr>
                <w:rFonts w:cs="Arial"/>
                <w:sz w:val="20"/>
                <w:szCs w:val="20"/>
              </w:rPr>
              <w:t>rojektisuunnitelma</w:t>
            </w:r>
            <w:r>
              <w:rPr>
                <w:rFonts w:cs="Arial"/>
                <w:sz w:val="20"/>
                <w:szCs w:val="20"/>
              </w:rPr>
              <w:t xml:space="preserve"> valmis</w:t>
            </w:r>
          </w:p>
        </w:tc>
        <w:tc>
          <w:tcPr>
            <w:tcW w:w="2508" w:type="dxa"/>
            <w:shd w:val="clear" w:color="auto" w:fill="FFFFFF"/>
          </w:tcPr>
          <w:p w:rsidRPr="00056312" w:rsidR="00B325E8" w:rsidP="00B325E8" w:rsidRDefault="00F353FD" w14:paraId="045BEE38" w14:textId="18F13CFD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Joni Karjalainen</w:t>
            </w:r>
          </w:p>
        </w:tc>
      </w:tr>
      <w:tr w:rsidRPr="00056312" w:rsidR="00F042F2" w:rsidTr="00CA3062" w14:paraId="24AFEF9F" w14:textId="77777777">
        <w:tc>
          <w:tcPr>
            <w:tcW w:w="1843" w:type="dxa"/>
            <w:shd w:val="clear" w:color="auto" w:fill="FFFFFF"/>
          </w:tcPr>
          <w:p w:rsidRPr="00056312" w:rsidR="00F042F2" w:rsidP="00B325E8" w:rsidRDefault="00F042F2" w14:paraId="395AC656" w14:textId="07142C3F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0.4</w:t>
            </w:r>
          </w:p>
        </w:tc>
        <w:tc>
          <w:tcPr>
            <w:tcW w:w="1577" w:type="dxa"/>
            <w:shd w:val="clear" w:color="auto" w:fill="FFFFFF"/>
          </w:tcPr>
          <w:p w:rsidRPr="00F91A56" w:rsidR="00F042F2" w:rsidP="00B325E8" w:rsidRDefault="00F042F2" w14:paraId="6A779B0B" w14:textId="1F0362E4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17.11.2021</w:t>
            </w:r>
          </w:p>
        </w:tc>
        <w:tc>
          <w:tcPr>
            <w:tcW w:w="3780" w:type="dxa"/>
            <w:shd w:val="clear" w:color="auto" w:fill="FFFFFF"/>
          </w:tcPr>
          <w:p w:rsidRPr="00056312" w:rsidR="00F042F2" w:rsidP="006D063F" w:rsidRDefault="00F042F2" w14:paraId="0983F1FB" w14:textId="3F468A5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Dokumenttia täydennetty</w:t>
            </w:r>
          </w:p>
        </w:tc>
        <w:tc>
          <w:tcPr>
            <w:tcW w:w="2508" w:type="dxa"/>
            <w:shd w:val="clear" w:color="auto" w:fill="FFFFFF"/>
          </w:tcPr>
          <w:p w:rsidRPr="00056312" w:rsidR="00F042F2" w:rsidP="00B325E8" w:rsidRDefault="00F042F2" w14:paraId="25E6DCC3" w14:textId="667E431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Joni Karjalainen</w:t>
            </w:r>
          </w:p>
        </w:tc>
      </w:tr>
      <w:tr w:rsidRPr="00056312" w:rsidR="00A60CC4" w:rsidTr="00CA3062" w14:paraId="7BA70058" w14:textId="77777777">
        <w:tc>
          <w:tcPr>
            <w:tcW w:w="1843" w:type="dxa"/>
            <w:shd w:val="clear" w:color="auto" w:fill="FFFFFF"/>
          </w:tcPr>
          <w:p w:rsidR="00A60CC4" w:rsidP="00B325E8" w:rsidRDefault="00A60CC4" w14:paraId="2F9761FF" w14:textId="314628D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0.3</w:t>
            </w:r>
          </w:p>
        </w:tc>
        <w:tc>
          <w:tcPr>
            <w:tcW w:w="1577" w:type="dxa"/>
            <w:shd w:val="clear" w:color="auto" w:fill="FFFFFF"/>
          </w:tcPr>
          <w:p w:rsidR="00A60CC4" w:rsidP="00B325E8" w:rsidRDefault="00A60CC4" w14:paraId="5D973C3E" w14:textId="462BD289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12.11.2021</w:t>
            </w:r>
          </w:p>
        </w:tc>
        <w:tc>
          <w:tcPr>
            <w:tcW w:w="3780" w:type="dxa"/>
            <w:shd w:val="clear" w:color="auto" w:fill="FFFFFF"/>
          </w:tcPr>
          <w:p w:rsidRPr="00A60CC4" w:rsidR="00A60CC4" w:rsidP="00B325E8" w:rsidRDefault="00A60CC4" w14:paraId="0DEEF0BE" w14:textId="105A40B6">
            <w:pPr>
              <w:spacing w:after="0" w:line="240" w:lineRule="auto"/>
              <w:rPr>
                <w:rFonts w:cs="Arial"/>
                <w:color w:val="000000" w:themeColor="text1"/>
                <w:sz w:val="20"/>
                <w:szCs w:val="20"/>
              </w:rPr>
            </w:pPr>
            <w:r w:rsidRPr="00A60CC4">
              <w:rPr>
                <w:rFonts w:cs="Arial"/>
                <w:color w:val="000000" w:themeColor="text1"/>
                <w:sz w:val="20"/>
                <w:szCs w:val="20"/>
              </w:rPr>
              <w:t>Dokumenttia täydennetty</w:t>
            </w:r>
          </w:p>
        </w:tc>
        <w:tc>
          <w:tcPr>
            <w:tcW w:w="2508" w:type="dxa"/>
            <w:shd w:val="clear" w:color="auto" w:fill="FFFFFF"/>
          </w:tcPr>
          <w:p w:rsidRPr="00A60CC4" w:rsidR="00A60CC4" w:rsidP="00B325E8" w:rsidRDefault="00A60CC4" w14:paraId="229650D0" w14:textId="17CD9624">
            <w:pPr>
              <w:spacing w:after="0" w:line="240" w:lineRule="auto"/>
              <w:rPr>
                <w:rFonts w:cs="Arial"/>
                <w:color w:val="000000" w:themeColor="text1"/>
                <w:sz w:val="20"/>
                <w:szCs w:val="20"/>
              </w:rPr>
            </w:pPr>
            <w:r w:rsidRPr="00A60CC4">
              <w:rPr>
                <w:rFonts w:cs="Arial"/>
                <w:color w:val="000000" w:themeColor="text1"/>
                <w:sz w:val="20"/>
                <w:szCs w:val="20"/>
              </w:rPr>
              <w:t>Joni Karjalainen</w:t>
            </w:r>
          </w:p>
        </w:tc>
      </w:tr>
      <w:tr w:rsidRPr="00056312" w:rsidR="00B325E8" w:rsidTr="00CA3062" w14:paraId="2E7BF819" w14:textId="77777777">
        <w:tc>
          <w:tcPr>
            <w:tcW w:w="1843" w:type="dxa"/>
            <w:shd w:val="clear" w:color="auto" w:fill="FFFFFF"/>
          </w:tcPr>
          <w:p w:rsidRPr="00056312" w:rsidR="00B325E8" w:rsidP="00B325E8" w:rsidRDefault="006D063F" w14:paraId="56EA76B7" w14:textId="77777777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0.2</w:t>
            </w:r>
          </w:p>
        </w:tc>
        <w:tc>
          <w:tcPr>
            <w:tcW w:w="1577" w:type="dxa"/>
            <w:shd w:val="clear" w:color="auto" w:fill="FFFFFF"/>
          </w:tcPr>
          <w:p w:rsidRPr="00056312" w:rsidR="00B325E8" w:rsidP="00B325E8" w:rsidRDefault="00F35874" w14:paraId="7BD938B2" w14:textId="2CD5FA23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10.11.2021</w:t>
            </w:r>
          </w:p>
        </w:tc>
        <w:tc>
          <w:tcPr>
            <w:tcW w:w="3780" w:type="dxa"/>
            <w:shd w:val="clear" w:color="auto" w:fill="FFFFFF"/>
          </w:tcPr>
          <w:p w:rsidRPr="00A60CC4" w:rsidR="00B325E8" w:rsidP="00B325E8" w:rsidRDefault="0019215E" w14:paraId="57610C48" w14:textId="4FB9A4F0">
            <w:pPr>
              <w:spacing w:after="0" w:line="240" w:lineRule="auto"/>
              <w:rPr>
                <w:rFonts w:cs="Arial"/>
                <w:color w:val="000000" w:themeColor="text1"/>
                <w:sz w:val="20"/>
                <w:szCs w:val="20"/>
              </w:rPr>
            </w:pPr>
            <w:r w:rsidRPr="00A60CC4">
              <w:rPr>
                <w:rFonts w:cs="Arial"/>
                <w:color w:val="000000" w:themeColor="text1"/>
                <w:sz w:val="20"/>
                <w:szCs w:val="20"/>
              </w:rPr>
              <w:t>Dokumenttia täydennetty</w:t>
            </w:r>
          </w:p>
        </w:tc>
        <w:tc>
          <w:tcPr>
            <w:tcW w:w="2508" w:type="dxa"/>
            <w:shd w:val="clear" w:color="auto" w:fill="FFFFFF"/>
          </w:tcPr>
          <w:p w:rsidRPr="00A60CC4" w:rsidR="00B325E8" w:rsidP="00B325E8" w:rsidRDefault="0019215E" w14:paraId="41211DAB" w14:textId="29ED44F2">
            <w:pPr>
              <w:spacing w:after="0" w:line="240" w:lineRule="auto"/>
              <w:rPr>
                <w:rFonts w:cs="Arial"/>
                <w:color w:val="000000" w:themeColor="text1"/>
                <w:sz w:val="20"/>
                <w:szCs w:val="20"/>
              </w:rPr>
            </w:pPr>
            <w:r w:rsidRPr="00A60CC4">
              <w:rPr>
                <w:rFonts w:cs="Arial"/>
                <w:color w:val="000000" w:themeColor="text1"/>
                <w:sz w:val="20"/>
                <w:szCs w:val="20"/>
              </w:rPr>
              <w:t>Joni Karjalainen</w:t>
            </w:r>
          </w:p>
        </w:tc>
      </w:tr>
      <w:tr w:rsidRPr="00056312" w:rsidR="00B325E8" w:rsidTr="00CA3062" w14:paraId="6FA2552E" w14:textId="77777777">
        <w:tc>
          <w:tcPr>
            <w:tcW w:w="1843" w:type="dxa"/>
            <w:shd w:val="clear" w:color="auto" w:fill="FFFFFF"/>
          </w:tcPr>
          <w:p w:rsidRPr="00056312" w:rsidR="00B325E8" w:rsidP="00B325E8" w:rsidRDefault="00056312" w14:paraId="64E99BCA" w14:textId="77777777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0.1</w:t>
            </w:r>
          </w:p>
        </w:tc>
        <w:tc>
          <w:tcPr>
            <w:tcW w:w="1577" w:type="dxa"/>
            <w:shd w:val="clear" w:color="auto" w:fill="FFFFFF"/>
          </w:tcPr>
          <w:p w:rsidRPr="00056312" w:rsidR="00B325E8" w:rsidP="00B325E8" w:rsidRDefault="00F35874" w14:paraId="710A83E0" w14:textId="37E5179C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07.11.2021</w:t>
            </w:r>
          </w:p>
        </w:tc>
        <w:tc>
          <w:tcPr>
            <w:tcW w:w="3780" w:type="dxa"/>
            <w:shd w:val="clear" w:color="auto" w:fill="FFFFFF"/>
          </w:tcPr>
          <w:p w:rsidRPr="00A60CC4" w:rsidR="00B325E8" w:rsidP="006D063F" w:rsidRDefault="0019215E" w14:paraId="3B720D01" w14:textId="56697712">
            <w:pPr>
              <w:spacing w:after="0" w:line="240" w:lineRule="auto"/>
              <w:rPr>
                <w:rFonts w:cs="Arial"/>
                <w:color w:val="000000" w:themeColor="text1"/>
                <w:sz w:val="20"/>
                <w:szCs w:val="20"/>
              </w:rPr>
            </w:pPr>
            <w:r w:rsidRPr="00A60CC4">
              <w:rPr>
                <w:rFonts w:cs="Arial"/>
                <w:color w:val="000000" w:themeColor="text1"/>
                <w:sz w:val="20"/>
                <w:szCs w:val="20"/>
              </w:rPr>
              <w:t>Dokumentin aloitus</w:t>
            </w:r>
          </w:p>
        </w:tc>
        <w:tc>
          <w:tcPr>
            <w:tcW w:w="2508" w:type="dxa"/>
            <w:shd w:val="clear" w:color="auto" w:fill="FFFFFF"/>
          </w:tcPr>
          <w:p w:rsidRPr="00A60CC4" w:rsidR="00B325E8" w:rsidP="00B325E8" w:rsidRDefault="0019215E" w14:paraId="2169B71B" w14:textId="62050342">
            <w:pPr>
              <w:spacing w:after="0" w:line="240" w:lineRule="auto"/>
              <w:rPr>
                <w:rFonts w:cs="Arial"/>
                <w:color w:val="000000" w:themeColor="text1"/>
                <w:sz w:val="20"/>
                <w:szCs w:val="20"/>
              </w:rPr>
            </w:pPr>
            <w:r w:rsidRPr="00A60CC4">
              <w:rPr>
                <w:rFonts w:cs="Arial"/>
                <w:color w:val="000000" w:themeColor="text1"/>
                <w:sz w:val="20"/>
                <w:szCs w:val="20"/>
              </w:rPr>
              <w:t>Joni Karjalainen</w:t>
            </w:r>
          </w:p>
        </w:tc>
      </w:tr>
    </w:tbl>
    <w:p w:rsidR="008419F8" w:rsidP="008419F8" w:rsidRDefault="008419F8" w14:paraId="3A8AF59A" w14:textId="77777777"/>
    <w:p w:rsidR="00B665F7" w:rsidP="008419F8" w:rsidRDefault="00B665F7" w14:paraId="69CBFF3E" w14:textId="77777777"/>
    <w:p w:rsidR="00B665F7" w:rsidP="008419F8" w:rsidRDefault="00B665F7" w14:paraId="2DD433F1" w14:textId="77777777"/>
    <w:p w:rsidR="00B665F7" w:rsidP="008419F8" w:rsidRDefault="00B665F7" w14:paraId="7314B106" w14:textId="77777777"/>
    <w:p w:rsidRPr="008419F8" w:rsidR="00B665F7" w:rsidP="008419F8" w:rsidRDefault="00B665F7" w14:paraId="7E40CED1" w14:textId="7BD820DF">
      <w:pPr>
        <w:sectPr w:rsidRPr="008419F8" w:rsidR="00B665F7" w:rsidSect="0078461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orient="portrait" w:code="9"/>
          <w:pgMar w:top="1418" w:right="1701" w:bottom="1276" w:left="1701" w:header="284" w:footer="851" w:gutter="0"/>
          <w:pgNumType w:start="1"/>
          <w:cols w:space="708"/>
          <w:docGrid w:linePitch="360"/>
        </w:sectPr>
      </w:pPr>
    </w:p>
    <w:p w:rsidR="00B325E8" w:rsidP="00B325E8" w:rsidRDefault="00B325E8" w14:paraId="174B256F" w14:textId="77777777">
      <w:pPr>
        <w:pStyle w:val="Otsikko"/>
      </w:pPr>
      <w:bookmarkStart w:name="_Toc53390731" w:id="0"/>
      <w:r>
        <w:lastRenderedPageBreak/>
        <w:t>Sisällysluettelo</w:t>
      </w:r>
      <w:bookmarkEnd w:id="0"/>
    </w:p>
    <w:p w:rsidR="007A7646" w:rsidRDefault="00FC1B63" w14:paraId="18FB9C3C" w14:textId="031BA6F0">
      <w:pPr>
        <w:pStyle w:val="Sisluet1"/>
        <w:rPr>
          <w:rFonts w:asciiTheme="minorHAnsi" w:hAnsiTheme="minorHAnsi" w:eastAsiaTheme="minorEastAsia" w:cstheme="minorBidi"/>
          <w:caps w:val="0"/>
          <w:noProof/>
          <w:sz w:val="22"/>
          <w:szCs w:val="22"/>
        </w:rPr>
      </w:pPr>
      <w:r>
        <w:rPr>
          <w:rFonts w:ascii="Verdana" w:hAnsi="Verdana"/>
          <w:b/>
          <w:caps w:val="0"/>
          <w:sz w:val="16"/>
          <w:szCs w:val="18"/>
        </w:rPr>
        <w:fldChar w:fldCharType="begin"/>
      </w:r>
      <w:r>
        <w:rPr>
          <w:rFonts w:ascii="Verdana" w:hAnsi="Verdana"/>
          <w:b/>
          <w:caps w:val="0"/>
          <w:sz w:val="16"/>
          <w:szCs w:val="18"/>
        </w:rPr>
        <w:instrText xml:space="preserve"> TOC \o "1-3" \t "Title;1" </w:instrText>
      </w:r>
      <w:r>
        <w:rPr>
          <w:rFonts w:ascii="Verdana" w:hAnsi="Verdana"/>
          <w:b/>
          <w:caps w:val="0"/>
          <w:sz w:val="16"/>
          <w:szCs w:val="18"/>
        </w:rPr>
        <w:fldChar w:fldCharType="separate"/>
      </w:r>
      <w:r w:rsidR="007A7646">
        <w:rPr>
          <w:noProof/>
        </w:rPr>
        <w:t>Sisällysluettelo</w:t>
      </w:r>
      <w:r w:rsidR="007A7646">
        <w:rPr>
          <w:noProof/>
        </w:rPr>
        <w:tab/>
      </w:r>
      <w:r w:rsidR="007A7646">
        <w:rPr>
          <w:noProof/>
        </w:rPr>
        <w:fldChar w:fldCharType="begin"/>
      </w:r>
      <w:r w:rsidR="007A7646">
        <w:rPr>
          <w:noProof/>
        </w:rPr>
        <w:instrText xml:space="preserve"> PAGEREF _Toc53390731 \h </w:instrText>
      </w:r>
      <w:r w:rsidR="007A7646">
        <w:rPr>
          <w:noProof/>
        </w:rPr>
      </w:r>
      <w:r w:rsidR="007A7646">
        <w:rPr>
          <w:noProof/>
        </w:rPr>
        <w:fldChar w:fldCharType="separate"/>
      </w:r>
      <w:r w:rsidR="007A7646">
        <w:rPr>
          <w:noProof/>
        </w:rPr>
        <w:t>2</w:t>
      </w:r>
      <w:r w:rsidR="007A7646">
        <w:rPr>
          <w:noProof/>
        </w:rPr>
        <w:fldChar w:fldCharType="end"/>
      </w:r>
    </w:p>
    <w:p w:rsidR="007A7646" w:rsidRDefault="007A7646" w14:paraId="07A55DCD" w14:textId="7C5F2A5C">
      <w:pPr>
        <w:pStyle w:val="Sisluet1"/>
        <w:rPr>
          <w:rFonts w:asciiTheme="minorHAnsi" w:hAnsiTheme="minorHAnsi" w:eastAsiaTheme="minorEastAsia" w:cstheme="minorBidi"/>
          <w:caps w:val="0"/>
          <w:noProof/>
          <w:sz w:val="22"/>
          <w:szCs w:val="22"/>
        </w:rPr>
      </w:pPr>
      <w:r>
        <w:rPr>
          <w:noProof/>
        </w:rPr>
        <w:t>1 Dokumentin tarkoitus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_Toc53390732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A7646" w:rsidRDefault="007A7646" w14:paraId="6E0C3732" w14:textId="3FD916C5">
      <w:pPr>
        <w:pStyle w:val="Sisluet1"/>
        <w:rPr>
          <w:rFonts w:asciiTheme="minorHAnsi" w:hAnsiTheme="minorHAnsi" w:eastAsiaTheme="minorEastAsia" w:cstheme="minorBidi"/>
          <w:caps w:val="0"/>
          <w:noProof/>
          <w:sz w:val="22"/>
          <w:szCs w:val="22"/>
        </w:rPr>
      </w:pPr>
      <w:r>
        <w:rPr>
          <w:noProof/>
        </w:rPr>
        <w:t>2 PROJEKTIN SISÄLTÖ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_Toc53390733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A7646" w:rsidRDefault="007A7646" w14:paraId="65AE5C11" w14:textId="5A8334D0">
      <w:pPr>
        <w:pStyle w:val="Sisluet2"/>
        <w:rPr>
          <w:rFonts w:asciiTheme="minorHAnsi" w:hAnsiTheme="minorHAnsi" w:eastAsiaTheme="minorEastAsia" w:cstheme="minorBidi"/>
          <w:sz w:val="22"/>
          <w:szCs w:val="22"/>
        </w:rPr>
      </w:pPr>
      <w:r>
        <w:t>2.1 Tausta ja lähtökohdat</w:t>
      </w:r>
      <w:r>
        <w:tab/>
      </w:r>
      <w:r>
        <w:fldChar w:fldCharType="begin"/>
      </w:r>
      <w:r>
        <w:instrText xml:space="preserve"> PAGEREF _Toc53390734 \h </w:instrText>
      </w:r>
      <w:r>
        <w:fldChar w:fldCharType="separate"/>
      </w:r>
      <w:r>
        <w:t>3</w:t>
      </w:r>
      <w:r>
        <w:fldChar w:fldCharType="end"/>
      </w:r>
    </w:p>
    <w:p w:rsidR="007A7646" w:rsidRDefault="007A7646" w14:paraId="6D0EEF62" w14:textId="258F6B32">
      <w:pPr>
        <w:pStyle w:val="Sisluet2"/>
        <w:rPr>
          <w:rFonts w:asciiTheme="minorHAnsi" w:hAnsiTheme="minorHAnsi" w:eastAsiaTheme="minorEastAsia" w:cstheme="minorBidi"/>
          <w:sz w:val="22"/>
          <w:szCs w:val="22"/>
        </w:rPr>
      </w:pPr>
      <w:r>
        <w:t>2.2 Tehtävä ja tavoitteet</w:t>
      </w:r>
      <w:r>
        <w:tab/>
      </w:r>
      <w:r>
        <w:fldChar w:fldCharType="begin"/>
      </w:r>
      <w:r>
        <w:instrText xml:space="preserve"> PAGEREF _Toc53390735 \h </w:instrText>
      </w:r>
      <w:r>
        <w:fldChar w:fldCharType="separate"/>
      </w:r>
      <w:r>
        <w:t>3</w:t>
      </w:r>
      <w:r>
        <w:fldChar w:fldCharType="end"/>
      </w:r>
    </w:p>
    <w:p w:rsidR="007A7646" w:rsidRDefault="007A7646" w14:paraId="7102826D" w14:textId="62448B38">
      <w:pPr>
        <w:pStyle w:val="Sisluet1"/>
        <w:rPr>
          <w:rFonts w:asciiTheme="minorHAnsi" w:hAnsiTheme="minorHAnsi" w:eastAsiaTheme="minorEastAsia" w:cstheme="minorBidi"/>
          <w:caps w:val="0"/>
          <w:noProof/>
          <w:sz w:val="22"/>
          <w:szCs w:val="22"/>
        </w:rPr>
      </w:pPr>
      <w:r>
        <w:rPr>
          <w:noProof/>
        </w:rPr>
        <w:t>3 PROJEKTIN ORGANISOINTI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_Toc53390736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A7646" w:rsidRDefault="007A7646" w14:paraId="08528B4F" w14:textId="34ADECA1">
      <w:pPr>
        <w:pStyle w:val="Sisluet2"/>
        <w:rPr>
          <w:rFonts w:asciiTheme="minorHAnsi" w:hAnsiTheme="minorHAnsi" w:eastAsiaTheme="minorEastAsia" w:cstheme="minorBidi"/>
          <w:sz w:val="22"/>
          <w:szCs w:val="22"/>
        </w:rPr>
      </w:pPr>
      <w:r>
        <w:t>3.1 Toimittajan projektiryhmä</w:t>
      </w:r>
      <w:r>
        <w:tab/>
      </w:r>
      <w:r>
        <w:fldChar w:fldCharType="begin"/>
      </w:r>
      <w:r>
        <w:instrText xml:space="preserve"> PAGEREF _Toc53390737 \h </w:instrText>
      </w:r>
      <w:r>
        <w:fldChar w:fldCharType="separate"/>
      </w:r>
      <w:r>
        <w:t>4</w:t>
      </w:r>
      <w:r>
        <w:fldChar w:fldCharType="end"/>
      </w:r>
    </w:p>
    <w:p w:rsidR="007A7646" w:rsidRDefault="007A7646" w14:paraId="61B704FA" w14:textId="4924B9FF">
      <w:pPr>
        <w:pStyle w:val="Sisluet2"/>
        <w:rPr>
          <w:rFonts w:asciiTheme="minorHAnsi" w:hAnsiTheme="minorHAnsi" w:eastAsiaTheme="minorEastAsia" w:cstheme="minorBidi"/>
          <w:sz w:val="22"/>
          <w:szCs w:val="22"/>
        </w:rPr>
      </w:pPr>
      <w:r>
        <w:t>3.2 Tilat</w:t>
      </w:r>
      <w:r>
        <w:tab/>
      </w:r>
      <w:r>
        <w:fldChar w:fldCharType="begin"/>
      </w:r>
      <w:r>
        <w:instrText xml:space="preserve"> PAGEREF _Toc53390738 \h </w:instrText>
      </w:r>
      <w:r>
        <w:fldChar w:fldCharType="separate"/>
      </w:r>
      <w:r>
        <w:t>5</w:t>
      </w:r>
      <w:r>
        <w:fldChar w:fldCharType="end"/>
      </w:r>
    </w:p>
    <w:p w:rsidR="007A7646" w:rsidRDefault="007A7646" w14:paraId="4546DC43" w14:textId="7CABDC7B">
      <w:pPr>
        <w:pStyle w:val="Sisluet2"/>
        <w:rPr>
          <w:rFonts w:asciiTheme="minorHAnsi" w:hAnsiTheme="minorHAnsi" w:eastAsiaTheme="minorEastAsia" w:cstheme="minorBidi"/>
          <w:sz w:val="22"/>
          <w:szCs w:val="22"/>
        </w:rPr>
      </w:pPr>
      <w:r>
        <w:t>3.3 Työkalut, laitteistot, verkkoyhteydet ja budjetti</w:t>
      </w:r>
      <w:r>
        <w:tab/>
      </w:r>
      <w:r>
        <w:fldChar w:fldCharType="begin"/>
      </w:r>
      <w:r>
        <w:instrText xml:space="preserve"> PAGEREF _Toc53390739 \h </w:instrText>
      </w:r>
      <w:r>
        <w:fldChar w:fldCharType="separate"/>
      </w:r>
      <w:r>
        <w:t>5</w:t>
      </w:r>
      <w:r>
        <w:fldChar w:fldCharType="end"/>
      </w:r>
    </w:p>
    <w:p w:rsidR="007A7646" w:rsidRDefault="007A7646" w14:paraId="4A7CD054" w14:textId="453D471E">
      <w:pPr>
        <w:pStyle w:val="Sisluet1"/>
        <w:rPr>
          <w:rFonts w:asciiTheme="minorHAnsi" w:hAnsiTheme="minorHAnsi" w:eastAsiaTheme="minorEastAsia" w:cstheme="minorBidi"/>
          <w:caps w:val="0"/>
          <w:noProof/>
          <w:sz w:val="22"/>
          <w:szCs w:val="22"/>
        </w:rPr>
      </w:pPr>
      <w:r>
        <w:rPr>
          <w:noProof/>
        </w:rPr>
        <w:t>4 TOTEUTUSSUUNNITELMA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_Toc53390740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A7646" w:rsidRDefault="007A7646" w14:paraId="31510620" w14:textId="042DB34B">
      <w:pPr>
        <w:pStyle w:val="Sisluet2"/>
        <w:rPr>
          <w:rFonts w:asciiTheme="minorHAnsi" w:hAnsiTheme="minorHAnsi" w:eastAsiaTheme="minorEastAsia" w:cstheme="minorBidi"/>
          <w:sz w:val="22"/>
          <w:szCs w:val="22"/>
        </w:rPr>
      </w:pPr>
      <w:r>
        <w:t>4.1 Projektin vaiheistus ja aikataulu</w:t>
      </w:r>
      <w:r>
        <w:tab/>
      </w:r>
      <w:r>
        <w:fldChar w:fldCharType="begin"/>
      </w:r>
      <w:r>
        <w:instrText xml:space="preserve"> PAGEREF _Toc53390741 \h </w:instrText>
      </w:r>
      <w:r>
        <w:fldChar w:fldCharType="separate"/>
      </w:r>
      <w:r>
        <w:t>5</w:t>
      </w:r>
      <w:r>
        <w:fldChar w:fldCharType="end"/>
      </w:r>
    </w:p>
    <w:p w:rsidR="007A7646" w:rsidRDefault="007A7646" w14:paraId="0C64CAC7" w14:textId="17A5A33F">
      <w:pPr>
        <w:pStyle w:val="Sisluet2"/>
        <w:rPr>
          <w:rFonts w:asciiTheme="minorHAnsi" w:hAnsiTheme="minorHAnsi" w:eastAsiaTheme="minorEastAsia" w:cstheme="minorBidi"/>
          <w:sz w:val="22"/>
          <w:szCs w:val="22"/>
        </w:rPr>
      </w:pPr>
      <w:r>
        <w:t>4.2 Projektin toimitukset</w:t>
      </w:r>
      <w:r>
        <w:tab/>
      </w:r>
      <w:r>
        <w:fldChar w:fldCharType="begin"/>
      </w:r>
      <w:r>
        <w:instrText xml:space="preserve"> PAGEREF _Toc53390742 \h </w:instrText>
      </w:r>
      <w:r>
        <w:fldChar w:fldCharType="separate"/>
      </w:r>
      <w:r>
        <w:t>5</w:t>
      </w:r>
      <w:r>
        <w:fldChar w:fldCharType="end"/>
      </w:r>
    </w:p>
    <w:p w:rsidR="007A7646" w:rsidRDefault="007A7646" w14:paraId="11C3DCE8" w14:textId="2B3E1268">
      <w:pPr>
        <w:pStyle w:val="Sisluet2"/>
        <w:rPr>
          <w:rFonts w:asciiTheme="minorHAnsi" w:hAnsiTheme="minorHAnsi" w:eastAsiaTheme="minorEastAsia" w:cstheme="minorBidi"/>
          <w:sz w:val="22"/>
          <w:szCs w:val="22"/>
        </w:rPr>
      </w:pPr>
      <w:r>
        <w:t>4.3 Riskienhallinta</w:t>
      </w:r>
      <w:r>
        <w:tab/>
      </w:r>
      <w:r>
        <w:fldChar w:fldCharType="begin"/>
      </w:r>
      <w:r>
        <w:instrText xml:space="preserve"> PAGEREF _Toc53390743 \h </w:instrText>
      </w:r>
      <w:r>
        <w:fldChar w:fldCharType="separate"/>
      </w:r>
      <w:r>
        <w:t>6</w:t>
      </w:r>
      <w:r>
        <w:fldChar w:fldCharType="end"/>
      </w:r>
    </w:p>
    <w:p w:rsidR="007A7646" w:rsidRDefault="007A7646" w14:paraId="21FE74FE" w14:textId="0D6E1B29">
      <w:pPr>
        <w:pStyle w:val="Sisluet1"/>
        <w:rPr>
          <w:rFonts w:asciiTheme="minorHAnsi" w:hAnsiTheme="minorHAnsi" w:eastAsiaTheme="minorEastAsia" w:cstheme="minorBidi"/>
          <w:caps w:val="0"/>
          <w:noProof/>
          <w:sz w:val="22"/>
          <w:szCs w:val="22"/>
        </w:rPr>
      </w:pPr>
      <w:r>
        <w:rPr>
          <w:noProof/>
        </w:rPr>
        <w:t>5 OHJAUS- JA VIESTINTÄSUUNNITELMA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_Toc53390744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A7646" w:rsidRDefault="007A7646" w14:paraId="39DAFD67" w14:textId="1B2637B1">
      <w:pPr>
        <w:pStyle w:val="Sisluet2"/>
        <w:rPr>
          <w:rFonts w:asciiTheme="minorHAnsi" w:hAnsiTheme="minorHAnsi" w:eastAsiaTheme="minorEastAsia" w:cstheme="minorBidi"/>
          <w:sz w:val="22"/>
          <w:szCs w:val="22"/>
        </w:rPr>
      </w:pPr>
      <w:r>
        <w:t>5.1 Palaverikäytännöt</w:t>
      </w:r>
      <w:r>
        <w:tab/>
      </w:r>
      <w:r>
        <w:fldChar w:fldCharType="begin"/>
      </w:r>
      <w:r>
        <w:instrText xml:space="preserve"> PAGEREF _Toc53390745 \h </w:instrText>
      </w:r>
      <w:r>
        <w:fldChar w:fldCharType="separate"/>
      </w:r>
      <w:r>
        <w:t>6</w:t>
      </w:r>
      <w:r>
        <w:fldChar w:fldCharType="end"/>
      </w:r>
    </w:p>
    <w:p w:rsidR="007A7646" w:rsidRDefault="007A7646" w14:paraId="21383D0D" w14:textId="634B9A2A">
      <w:pPr>
        <w:pStyle w:val="Sisluet2"/>
        <w:rPr>
          <w:rFonts w:asciiTheme="minorHAnsi" w:hAnsiTheme="minorHAnsi" w:eastAsiaTheme="minorEastAsia" w:cstheme="minorBidi"/>
          <w:sz w:val="22"/>
          <w:szCs w:val="22"/>
        </w:rPr>
      </w:pPr>
      <w:r>
        <w:t>5.2 Raportointi ja tiedottaminen</w:t>
      </w:r>
      <w:r>
        <w:tab/>
      </w:r>
      <w:r>
        <w:fldChar w:fldCharType="begin"/>
      </w:r>
      <w:r>
        <w:instrText xml:space="preserve"> PAGEREF _Toc53390746 \h </w:instrText>
      </w:r>
      <w:r>
        <w:fldChar w:fldCharType="separate"/>
      </w:r>
      <w:r>
        <w:t>7</w:t>
      </w:r>
      <w:r>
        <w:fldChar w:fldCharType="end"/>
      </w:r>
    </w:p>
    <w:p w:rsidR="007A7646" w:rsidRDefault="007A7646" w14:paraId="058ACD08" w14:textId="6B0049B2">
      <w:pPr>
        <w:pStyle w:val="Sisluet2"/>
        <w:rPr>
          <w:rFonts w:asciiTheme="minorHAnsi" w:hAnsiTheme="minorHAnsi" w:eastAsiaTheme="minorEastAsia" w:cstheme="minorBidi"/>
          <w:sz w:val="22"/>
          <w:szCs w:val="22"/>
        </w:rPr>
      </w:pPr>
      <w:r>
        <w:t>5.3 Dokumentointi</w:t>
      </w:r>
      <w:r>
        <w:tab/>
      </w:r>
      <w:r>
        <w:fldChar w:fldCharType="begin"/>
      </w:r>
      <w:r>
        <w:instrText xml:space="preserve"> PAGEREF _Toc53390747 \h </w:instrText>
      </w:r>
      <w:r>
        <w:fldChar w:fldCharType="separate"/>
      </w:r>
      <w:r>
        <w:t>7</w:t>
      </w:r>
      <w:r>
        <w:fldChar w:fldCharType="end"/>
      </w:r>
    </w:p>
    <w:p w:rsidR="007A7646" w:rsidRDefault="007A7646" w14:paraId="38E84CF3" w14:textId="41D1F0D2">
      <w:pPr>
        <w:pStyle w:val="Sisluet1"/>
        <w:rPr>
          <w:rFonts w:asciiTheme="minorHAnsi" w:hAnsiTheme="minorHAnsi" w:eastAsiaTheme="minorEastAsia" w:cstheme="minorBidi"/>
          <w:caps w:val="0"/>
          <w:noProof/>
          <w:sz w:val="22"/>
          <w:szCs w:val="22"/>
        </w:rPr>
      </w:pPr>
      <w:r>
        <w:rPr>
          <w:noProof/>
        </w:rPr>
        <w:t>Lähteet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_Toc53390748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Pr="00731BBF" w:rsidR="008419F8" w:rsidP="008419F8" w:rsidRDefault="00FC1B63" w14:paraId="41747B5A" w14:textId="42DCE416">
      <w:r>
        <w:rPr>
          <w:rFonts w:ascii="Verdana" w:hAnsi="Verdana"/>
          <w:b/>
          <w:caps/>
          <w:sz w:val="16"/>
          <w:szCs w:val="18"/>
        </w:rPr>
        <w:fldChar w:fldCharType="end"/>
      </w:r>
    </w:p>
    <w:p w:rsidRPr="008419F8" w:rsidR="00B325E8" w:rsidP="008419F8" w:rsidRDefault="00B325E8" w14:paraId="2CAD0F20" w14:textId="77777777">
      <w:pPr>
        <w:rPr>
          <w:rFonts w:ascii="Verdana" w:hAnsi="Verdana"/>
          <w:sz w:val="16"/>
          <w:szCs w:val="18"/>
        </w:rPr>
        <w:sectPr w:rsidRPr="008419F8" w:rsidR="00B325E8" w:rsidSect="008419F8">
          <w:footerReference w:type="default" r:id="rId17"/>
          <w:pgSz w:w="11906" w:h="16838" w:orient="portrait" w:code="9"/>
          <w:pgMar w:top="1418" w:right="1701" w:bottom="1276" w:left="1701" w:header="284" w:footer="851" w:gutter="0"/>
          <w:pgNumType w:start="2"/>
          <w:cols w:space="708"/>
          <w:docGrid w:linePitch="360"/>
        </w:sectPr>
      </w:pPr>
    </w:p>
    <w:p w:rsidRPr="00D15A44" w:rsidR="00B325E8" w:rsidP="00B325E8" w:rsidRDefault="00B325E8" w14:paraId="062A19E4" w14:textId="77777777">
      <w:pPr>
        <w:pStyle w:val="Otsikko1"/>
      </w:pPr>
      <w:bookmarkStart w:name="_Toc52249910" w:id="1"/>
      <w:bookmarkStart w:name="_Toc315072053" w:id="2"/>
      <w:bookmarkStart w:name="_Toc53390732" w:id="3"/>
      <w:r w:rsidRPr="00D15A44">
        <w:lastRenderedPageBreak/>
        <w:t>Dokumentin tarkoitus</w:t>
      </w:r>
      <w:bookmarkEnd w:id="1"/>
      <w:bookmarkEnd w:id="2"/>
      <w:bookmarkEnd w:id="3"/>
    </w:p>
    <w:p w:rsidRPr="00EC7F89" w:rsidR="00B665F7" w:rsidP="00600E91" w:rsidRDefault="00B665F7" w14:paraId="6CB24A4D" w14:textId="211B4638">
      <w:pPr>
        <w:rPr>
          <w:color w:val="000000" w:themeColor="text1"/>
        </w:rPr>
      </w:pPr>
      <w:r w:rsidRPr="00EC7F89">
        <w:rPr>
          <w:color w:val="000000" w:themeColor="text1"/>
        </w:rPr>
        <w:t>Tässä dokumentti käsittää projektisuunnitelman liittyen opintoryhmämme IR-lämpömittari-projektia. Dokumentin tarkoitus on kerätä projektin suunnitelmat ja yksityiskohdat yhteen sekä kuvata projektin toteutusta ja johtamista</w:t>
      </w:r>
      <w:r w:rsidRPr="00EC7F89" w:rsidR="008A611C">
        <w:rPr>
          <w:color w:val="000000" w:themeColor="text1"/>
        </w:rPr>
        <w:t>.</w:t>
      </w:r>
    </w:p>
    <w:p w:rsidRPr="00EC7F89" w:rsidR="008A611C" w:rsidP="00600E91" w:rsidRDefault="008A611C" w14:paraId="225271FD" w14:textId="7124A2E4">
      <w:pPr>
        <w:rPr>
          <w:color w:val="000000" w:themeColor="text1"/>
        </w:rPr>
      </w:pPr>
      <w:r w:rsidRPr="00EC7F89">
        <w:rPr>
          <w:color w:val="000000" w:themeColor="text1"/>
        </w:rPr>
        <w:t xml:space="preserve">Dokumentin taustalla on opintoryhmämme idea IR-lämpömittarista, jonka halusimme </w:t>
      </w:r>
      <w:r w:rsidRPr="00EC7F89">
        <w:rPr>
          <w:i/>
          <w:iCs/>
          <w:color w:val="000000" w:themeColor="text1"/>
        </w:rPr>
        <w:t>Tietotekniikan sovellusprojekti-kurssilla</w:t>
      </w:r>
      <w:r w:rsidRPr="00EC7F89">
        <w:rPr>
          <w:color w:val="000000" w:themeColor="text1"/>
        </w:rPr>
        <w:t xml:space="preserve"> tuottaa.</w:t>
      </w:r>
    </w:p>
    <w:p w:rsidR="00B665F7" w:rsidP="00600E91" w:rsidRDefault="008A611C" w14:paraId="417D411E" w14:textId="0F335974">
      <w:pPr>
        <w:rPr>
          <w:color w:val="000000" w:themeColor="text1"/>
        </w:rPr>
      </w:pPr>
      <w:r w:rsidRPr="00EC7F89">
        <w:rPr>
          <w:color w:val="000000" w:themeColor="text1"/>
        </w:rPr>
        <w:t>Dokumentti kuvaa projektimme etenemistä lähtökohdasta toteutussuunnitelmaan sisältäen tärkeää tietoa myös mm. projektin organisoinnista sekä raportoinnista.</w:t>
      </w:r>
    </w:p>
    <w:p w:rsidR="00B325E8" w:rsidP="00B325E8" w:rsidRDefault="00B325E8" w14:paraId="03F4793C" w14:textId="77777777">
      <w:pPr>
        <w:pStyle w:val="Otsikko1"/>
      </w:pPr>
      <w:bookmarkStart w:name="_Toc49062413" w:id="4"/>
      <w:bookmarkStart w:name="_Toc73859615" w:id="5"/>
      <w:bookmarkStart w:name="_Toc53390733" w:id="6"/>
      <w:r w:rsidRPr="00B325E8">
        <w:t>PROJEKTIN</w:t>
      </w:r>
      <w:r>
        <w:t xml:space="preserve"> SISÄLTÖ</w:t>
      </w:r>
      <w:bookmarkEnd w:id="4"/>
      <w:bookmarkEnd w:id="5"/>
      <w:bookmarkEnd w:id="6"/>
    </w:p>
    <w:p w:rsidRPr="008A611C" w:rsidR="008A611C" w:rsidP="008A611C" w:rsidRDefault="00B325E8" w14:paraId="0DB9C3B2" w14:textId="42E9E880">
      <w:pPr>
        <w:pStyle w:val="Otsikko2"/>
      </w:pPr>
      <w:bookmarkStart w:name="_Toc49062414" w:id="7"/>
      <w:bookmarkStart w:name="_Toc73859616" w:id="8"/>
      <w:bookmarkStart w:name="_Toc53390734" w:id="9"/>
      <w:r>
        <w:t>Tausta</w:t>
      </w:r>
      <w:bookmarkEnd w:id="7"/>
      <w:r>
        <w:t xml:space="preserve"> ja lähtökohdat</w:t>
      </w:r>
      <w:bookmarkEnd w:id="8"/>
      <w:bookmarkEnd w:id="9"/>
    </w:p>
    <w:p w:rsidRPr="00EC7F89" w:rsidR="008A611C" w:rsidP="00B325E8" w:rsidRDefault="008A611C" w14:paraId="33395788" w14:textId="2CA0576C">
      <w:pPr>
        <w:rPr>
          <w:color w:val="000000" w:themeColor="text1"/>
        </w:rPr>
      </w:pPr>
      <w:r w:rsidRPr="00EC7F89">
        <w:rPr>
          <w:color w:val="000000" w:themeColor="text1"/>
        </w:rPr>
        <w:t>Projektin parissa työskentelee opiskelijat Joni Karjalainen, Arttu Kääriäinen, Antti Kurkinen, sekä Matias Kauranen, joka on aiemmin työskennellyt myös yhdessä opintoryhmänä erilaisissa projekteissa</w:t>
      </w:r>
      <w:r w:rsidRPr="00EC7F89" w:rsidR="001A457A">
        <w:rPr>
          <w:color w:val="000000" w:themeColor="text1"/>
        </w:rPr>
        <w:t xml:space="preserve"> liittyen muihin kursseihin (mm. </w:t>
      </w:r>
      <w:r w:rsidRPr="7486520D" w:rsidR="4A2AF760">
        <w:rPr>
          <w:color w:val="000000" w:themeColor="text1"/>
        </w:rPr>
        <w:t>d</w:t>
      </w:r>
      <w:r w:rsidRPr="7486520D" w:rsidR="001A457A">
        <w:rPr>
          <w:color w:val="000000" w:themeColor="text1"/>
        </w:rPr>
        <w:t>igitaalitekniikkaa</w:t>
      </w:r>
      <w:r w:rsidRPr="00EC7F89" w:rsidR="001A457A">
        <w:rPr>
          <w:color w:val="000000" w:themeColor="text1"/>
        </w:rPr>
        <w:t>, sähköturvallisuutta, matematiikkaa ja ohjelmointia)</w:t>
      </w:r>
      <w:r w:rsidRPr="00EC7F89">
        <w:rPr>
          <w:color w:val="000000" w:themeColor="text1"/>
        </w:rPr>
        <w:t>.</w:t>
      </w:r>
      <w:r w:rsidRPr="00EC7F89" w:rsidR="001A457A">
        <w:rPr>
          <w:color w:val="000000" w:themeColor="text1"/>
        </w:rPr>
        <w:t xml:space="preserve"> Ryhmän henkilöt omaavat jokainen oman erityisosaamisensa, joka luo projektille erinomaiset mahdollisuudet.</w:t>
      </w:r>
    </w:p>
    <w:p w:rsidRPr="00EC7F89" w:rsidR="001A457A" w:rsidP="00B325E8" w:rsidRDefault="001A457A" w14:paraId="12AB3EC5" w14:textId="458CE4A4">
      <w:pPr>
        <w:rPr>
          <w:color w:val="000000" w:themeColor="text1"/>
        </w:rPr>
      </w:pPr>
      <w:r w:rsidRPr="00EC7F89">
        <w:rPr>
          <w:color w:val="000000" w:themeColor="text1"/>
        </w:rPr>
        <w:t>Projektin tavoitteena on tehdä IR-lämpömittari suunnittelusta lopputuotteeseen saakka lisätavoitteiden kanssa.</w:t>
      </w:r>
    </w:p>
    <w:p w:rsidR="001A457A" w:rsidP="00B325E8" w:rsidRDefault="001A457A" w14:paraId="634960C1" w14:textId="3E8D19B8">
      <w:pPr>
        <w:rPr>
          <w:color w:val="548DD4" w:themeColor="text2" w:themeTint="99"/>
        </w:rPr>
      </w:pPr>
    </w:p>
    <w:p w:rsidRPr="001A457A" w:rsidR="001A457A" w:rsidP="00B325E8" w:rsidRDefault="00B325E8" w14:paraId="6B4A5A86" w14:textId="6735988A">
      <w:pPr>
        <w:pStyle w:val="Otsikko2"/>
      </w:pPr>
      <w:bookmarkStart w:name="_Toc49062416" w:id="10"/>
      <w:bookmarkStart w:name="_Toc73859618" w:id="11"/>
      <w:bookmarkStart w:name="_Toc53390735" w:id="12"/>
      <w:r>
        <w:t>Tehtävä</w:t>
      </w:r>
      <w:bookmarkEnd w:id="10"/>
      <w:r>
        <w:t xml:space="preserve"> ja tavoitteet</w:t>
      </w:r>
      <w:bookmarkEnd w:id="11"/>
      <w:bookmarkEnd w:id="12"/>
    </w:p>
    <w:p w:rsidRPr="00EC7F89" w:rsidR="009D6AAA" w:rsidP="00B325E8" w:rsidRDefault="009D6AAA" w14:paraId="5213515B" w14:textId="4A3883B8">
      <w:pPr>
        <w:rPr>
          <w:b/>
          <w:color w:val="000000" w:themeColor="text1"/>
        </w:rPr>
      </w:pPr>
      <w:r w:rsidRPr="7486520D">
        <w:rPr>
          <w:b/>
          <w:color w:val="000000" w:themeColor="text1"/>
        </w:rPr>
        <w:t>Projektin perustavoitteet</w:t>
      </w:r>
    </w:p>
    <w:p w:rsidR="00DB0B46" w:rsidP="00B325E8" w:rsidRDefault="001A457A" w14:paraId="3837A094" w14:textId="0159E60B">
      <w:pPr>
        <w:rPr>
          <w:color w:val="000000" w:themeColor="text1"/>
        </w:rPr>
      </w:pPr>
      <w:r w:rsidRPr="00EC7F89">
        <w:rPr>
          <w:color w:val="000000" w:themeColor="text1"/>
        </w:rPr>
        <w:lastRenderedPageBreak/>
        <w:t>Projektissa suunniteltava tuote on IR-lämpömittari, jonka tavoitteena on saada tuote näyttämään mitattavan kohteen lämpötilaa niin celsius-asteina kuin fahrenheit-asteina.</w:t>
      </w:r>
      <w:r w:rsidRPr="00EC7F89" w:rsidR="005A125C">
        <w:rPr>
          <w:color w:val="000000" w:themeColor="text1"/>
        </w:rPr>
        <w:t xml:space="preserve"> </w:t>
      </w:r>
    </w:p>
    <w:p w:rsidRPr="00EC7F89" w:rsidR="00D87025" w:rsidP="00B325E8" w:rsidRDefault="00D87025" w14:paraId="2F38F07E" w14:textId="4D77D547">
      <w:pPr>
        <w:rPr>
          <w:color w:val="000000" w:themeColor="text1"/>
        </w:rPr>
      </w:pPr>
      <w:r>
        <w:rPr>
          <w:color w:val="000000" w:themeColor="text1"/>
        </w:rPr>
        <w:t>Tuote sisältää 2</w:t>
      </w:r>
      <w:r w:rsidRPr="7486520D" w:rsidR="6B5CB6E9">
        <w:rPr>
          <w:color w:val="000000" w:themeColor="text1"/>
        </w:rPr>
        <w:t>,</w:t>
      </w:r>
      <w:r>
        <w:rPr>
          <w:color w:val="000000" w:themeColor="text1"/>
        </w:rPr>
        <w:t>8</w:t>
      </w:r>
      <w:r w:rsidRPr="7486520D" w:rsidR="52BCA8C0">
        <w:rPr>
          <w:color w:val="000000" w:themeColor="text1"/>
        </w:rPr>
        <w:t>:n</w:t>
      </w:r>
      <w:r>
        <w:rPr>
          <w:color w:val="000000" w:themeColor="text1"/>
        </w:rPr>
        <w:t xml:space="preserve"> kokoisen kosketusnäytön, joka näyttää mittaustulokset.</w:t>
      </w:r>
    </w:p>
    <w:p w:rsidRPr="00EC7F89" w:rsidR="005A125C" w:rsidP="00B325E8" w:rsidRDefault="005A437B" w14:paraId="6065CB15" w14:textId="66735D60">
      <w:pPr>
        <w:rPr>
          <w:color w:val="000000" w:themeColor="text1"/>
        </w:rPr>
      </w:pPr>
      <w:r w:rsidRPr="00EC7F89">
        <w:rPr>
          <w:color w:val="000000" w:themeColor="text1"/>
        </w:rPr>
        <w:t xml:space="preserve">Piipparitoiminnolla saadaan laite piippaamaan, kun haluttu kohde ylittää </w:t>
      </w:r>
      <w:r w:rsidRPr="00EC7F89" w:rsidR="007E4DFD">
        <w:rPr>
          <w:color w:val="000000" w:themeColor="text1"/>
        </w:rPr>
        <w:t>syötetyn</w:t>
      </w:r>
      <w:r w:rsidRPr="00EC7F89">
        <w:rPr>
          <w:color w:val="000000" w:themeColor="text1"/>
        </w:rPr>
        <w:t xml:space="preserve"> lämpötilan.</w:t>
      </w:r>
      <w:r w:rsidRPr="00EC7F89" w:rsidR="00DB0B46">
        <w:rPr>
          <w:color w:val="000000" w:themeColor="text1"/>
        </w:rPr>
        <w:t xml:space="preserve"> </w:t>
      </w:r>
    </w:p>
    <w:p w:rsidRPr="00EC7F89" w:rsidR="009D6AAA" w:rsidP="009D6AAA" w:rsidRDefault="009D6AAA" w14:paraId="0CBC0878" w14:textId="10F1EBBC">
      <w:pPr>
        <w:rPr>
          <w:color w:val="000000" w:themeColor="text1"/>
        </w:rPr>
      </w:pPr>
      <w:r w:rsidRPr="00EC7F89">
        <w:rPr>
          <w:color w:val="000000" w:themeColor="text1"/>
        </w:rPr>
        <w:t>Lisäksi tuote tallentaa mitatun kohteen</w:t>
      </w:r>
      <w:r w:rsidR="00316A10">
        <w:rPr>
          <w:color w:val="000000" w:themeColor="text1"/>
        </w:rPr>
        <w:t xml:space="preserve"> Micro</w:t>
      </w:r>
      <w:r w:rsidRPr="7486520D" w:rsidR="1518D738">
        <w:rPr>
          <w:color w:val="000000" w:themeColor="text1"/>
        </w:rPr>
        <w:t>-</w:t>
      </w:r>
      <w:r w:rsidR="00316A10">
        <w:rPr>
          <w:color w:val="000000" w:themeColor="text1"/>
        </w:rPr>
        <w:t>SD-muistikortille</w:t>
      </w:r>
      <w:r w:rsidRPr="00EC7F89">
        <w:rPr>
          <w:color w:val="000000" w:themeColor="text1"/>
        </w:rPr>
        <w:t xml:space="preserve"> lämpötilan myöhempää tarkastelua varten. </w:t>
      </w:r>
    </w:p>
    <w:p w:rsidRPr="00EC7F89" w:rsidR="00AA30A5" w:rsidP="00B325E8" w:rsidRDefault="00AA30A5" w14:paraId="1BE1EF7E" w14:textId="7DA071BA">
      <w:pPr>
        <w:rPr>
          <w:color w:val="000000" w:themeColor="text1"/>
        </w:rPr>
      </w:pPr>
      <w:r w:rsidRPr="00EC7F89">
        <w:rPr>
          <w:color w:val="000000" w:themeColor="text1"/>
        </w:rPr>
        <w:t>Tuotteen tarkoitus on pystyä mittaamaan haluttua kohdetta infrapunan avulla.</w:t>
      </w:r>
    </w:p>
    <w:p w:rsidRPr="00EC7F89" w:rsidR="009D6AAA" w:rsidP="00B325E8" w:rsidRDefault="009D6AAA" w14:paraId="3DE0011B" w14:textId="1C7DA9A5">
      <w:pPr>
        <w:rPr>
          <w:b/>
          <w:color w:val="000000" w:themeColor="text1"/>
        </w:rPr>
      </w:pPr>
      <w:r w:rsidRPr="7486520D">
        <w:rPr>
          <w:b/>
          <w:color w:val="000000" w:themeColor="text1"/>
        </w:rPr>
        <w:t>Projektin lisätavoitteet</w:t>
      </w:r>
    </w:p>
    <w:p w:rsidRPr="00EC7F89" w:rsidR="005A125C" w:rsidP="00B325E8" w:rsidRDefault="005A125C" w14:paraId="1CF5635C" w14:textId="5963E1BB">
      <w:pPr>
        <w:rPr>
          <w:color w:val="000000" w:themeColor="text1"/>
        </w:rPr>
      </w:pPr>
      <w:r w:rsidRPr="00EC7F89">
        <w:rPr>
          <w:color w:val="000000" w:themeColor="text1"/>
        </w:rPr>
        <w:t xml:space="preserve">Tuote </w:t>
      </w:r>
      <w:r w:rsidR="00D87025">
        <w:rPr>
          <w:color w:val="000000" w:themeColor="text1"/>
        </w:rPr>
        <w:t>lähettää</w:t>
      </w:r>
      <w:r w:rsidRPr="00EC7F89">
        <w:rPr>
          <w:color w:val="000000" w:themeColor="text1"/>
        </w:rPr>
        <w:t xml:space="preserve"> Bluetooth-toiminnolla tiedot puhelinsovellukseen, josta ne on helppo lukea.</w:t>
      </w:r>
      <w:r w:rsidRPr="00EC7F89" w:rsidR="001A457A">
        <w:rPr>
          <w:color w:val="000000" w:themeColor="text1"/>
        </w:rPr>
        <w:t xml:space="preserve"> </w:t>
      </w:r>
      <w:r w:rsidRPr="00EC7F89" w:rsidR="00414674">
        <w:rPr>
          <w:color w:val="000000" w:themeColor="text1"/>
        </w:rPr>
        <w:t>Näytössä oleva Micro</w:t>
      </w:r>
      <w:r w:rsidRPr="7486520D" w:rsidR="6F78C11B">
        <w:rPr>
          <w:color w:val="000000" w:themeColor="text1"/>
        </w:rPr>
        <w:t>-</w:t>
      </w:r>
      <w:r w:rsidRPr="00EC7F89" w:rsidR="00414674">
        <w:rPr>
          <w:color w:val="000000" w:themeColor="text1"/>
        </w:rPr>
        <w:t>SD-muistikorttipaikka mahdollistaa mittaushistorian tallentamisen, joten myös Micro</w:t>
      </w:r>
      <w:r w:rsidRPr="7486520D" w:rsidR="61BAA689">
        <w:rPr>
          <w:color w:val="000000" w:themeColor="text1"/>
        </w:rPr>
        <w:t>-</w:t>
      </w:r>
      <w:r w:rsidRPr="00EC7F89" w:rsidR="00414674">
        <w:rPr>
          <w:color w:val="000000" w:themeColor="text1"/>
        </w:rPr>
        <w:t>SD-muistikorttipaikka tulee käyttöön tässä projektissa.</w:t>
      </w:r>
    </w:p>
    <w:p w:rsidRPr="00EC7F89" w:rsidR="001A457A" w:rsidP="00B325E8" w:rsidRDefault="005A125C" w14:paraId="0EAA1224" w14:textId="2958F454">
      <w:pPr>
        <w:rPr>
          <w:color w:val="000000" w:themeColor="text1"/>
        </w:rPr>
      </w:pPr>
      <w:r w:rsidRPr="00EC7F89">
        <w:rPr>
          <w:color w:val="000000" w:themeColor="text1"/>
        </w:rPr>
        <w:t xml:space="preserve">Tuote sisältää kalenteriominaisuuden, josta voidaan tutkia aiemmin mitattuja tuloksia. </w:t>
      </w:r>
    </w:p>
    <w:p w:rsidRPr="00EC7F89" w:rsidR="00497EB6" w:rsidP="00B325E8" w:rsidRDefault="00497EB6" w14:paraId="28949AA4" w14:textId="1D94FBEE">
      <w:pPr>
        <w:rPr>
          <w:color w:val="000000" w:themeColor="text1"/>
        </w:rPr>
      </w:pPr>
      <w:r w:rsidRPr="00EC7F89">
        <w:rPr>
          <w:color w:val="000000" w:themeColor="text1"/>
        </w:rPr>
        <w:t>Tyypillinen käyttötilanne tuotteelle on tilanne, jossa henkilö haluaa mitata esimerkiksi tietokoneensa prosessorin lämpötilaa ollessaan epävarma tietokoneen omien ohjelmien näyttämää lämpötilaa.</w:t>
      </w:r>
    </w:p>
    <w:p w:rsidRPr="00EC7F89" w:rsidR="00497EB6" w:rsidP="00B325E8" w:rsidRDefault="00497EB6" w14:paraId="7791A4C3" w14:textId="35D5765E">
      <w:pPr>
        <w:rPr>
          <w:color w:val="000000" w:themeColor="text1"/>
        </w:rPr>
      </w:pPr>
      <w:r w:rsidRPr="00EC7F89">
        <w:rPr>
          <w:color w:val="000000" w:themeColor="text1"/>
        </w:rPr>
        <w:t>Tuote on suunniteltu niin, että sen helppokäyttöisyyden vuoksi sitä voi käyttää kuka vaan.</w:t>
      </w:r>
    </w:p>
    <w:p w:rsidRPr="00EC7F89" w:rsidR="00497EB6" w:rsidP="00B325E8" w:rsidRDefault="00497EB6" w14:paraId="592ACC90" w14:textId="75ECF4EC">
      <w:pPr>
        <w:rPr>
          <w:color w:val="000000" w:themeColor="text1"/>
        </w:rPr>
      </w:pPr>
      <w:r w:rsidRPr="00EC7F89">
        <w:rPr>
          <w:color w:val="000000" w:themeColor="text1"/>
        </w:rPr>
        <w:t>Tuotteen keskeisimmät tarpeet ovat auttaa lämpötilojen mittaamisessa ja tulosten rekisteröinnissä, jossa aiemmin mainittu Bluetooth-ominaisuus tuo tiedot helposti myös käyttäjän mobiilisovellukseen.</w:t>
      </w:r>
    </w:p>
    <w:p w:rsidR="001A457A" w:rsidP="00B325E8" w:rsidRDefault="00497EB6" w14:paraId="1A0F593C" w14:textId="138488E2">
      <w:pPr>
        <w:rPr>
          <w:color w:val="000000" w:themeColor="text1"/>
        </w:rPr>
      </w:pPr>
      <w:r w:rsidRPr="00EC7F89">
        <w:rPr>
          <w:color w:val="000000" w:themeColor="text1"/>
        </w:rPr>
        <w:lastRenderedPageBreak/>
        <w:t xml:space="preserve">Ryhmän </w:t>
      </w:r>
      <w:r w:rsidRPr="7486520D">
        <w:rPr>
          <w:color w:val="000000" w:themeColor="text1"/>
        </w:rPr>
        <w:t>tavoite</w:t>
      </w:r>
      <w:r w:rsidRPr="00EC7F89">
        <w:rPr>
          <w:color w:val="000000" w:themeColor="text1"/>
        </w:rPr>
        <w:t xml:space="preserve"> on tavoittaa arvosanaksi kiitettävä eli 5, joka on mahdollinen saavuttaa toteuttamalla lisätavoitteet, joita ovat aiemmin mainittu Bluetooth-ominaisuus sekä </w:t>
      </w:r>
      <w:r w:rsidRPr="00EC7F89" w:rsidR="00D354B3">
        <w:rPr>
          <w:color w:val="000000" w:themeColor="text1"/>
        </w:rPr>
        <w:t>2.8</w:t>
      </w:r>
      <w:r w:rsidRPr="7486520D" w:rsidR="00D354B3">
        <w:rPr>
          <w:color w:val="000000" w:themeColor="text1"/>
        </w:rPr>
        <w:t>”</w:t>
      </w:r>
      <w:r w:rsidRPr="7486520D" w:rsidR="62C0EEC3">
        <w:rPr>
          <w:color w:val="000000" w:themeColor="text1"/>
        </w:rPr>
        <w:t>:n</w:t>
      </w:r>
      <w:r w:rsidRPr="00EC7F89" w:rsidR="00D354B3">
        <w:rPr>
          <w:color w:val="000000" w:themeColor="text1"/>
        </w:rPr>
        <w:t xml:space="preserve"> kokoinen kosketusnäyttö</w:t>
      </w:r>
      <w:r w:rsidRPr="00EC7F89">
        <w:rPr>
          <w:color w:val="000000" w:themeColor="text1"/>
        </w:rPr>
        <w:t>, jo</w:t>
      </w:r>
      <w:r w:rsidRPr="00EC7F89" w:rsidR="00D354B3">
        <w:rPr>
          <w:color w:val="000000" w:themeColor="text1"/>
        </w:rPr>
        <w:t>ka</w:t>
      </w:r>
      <w:r w:rsidRPr="00EC7F89">
        <w:rPr>
          <w:color w:val="000000" w:themeColor="text1"/>
        </w:rPr>
        <w:t xml:space="preserve"> näyttä</w:t>
      </w:r>
      <w:r w:rsidRPr="00EC7F89" w:rsidR="00D354B3">
        <w:rPr>
          <w:color w:val="000000" w:themeColor="text1"/>
        </w:rPr>
        <w:t>ä</w:t>
      </w:r>
      <w:r w:rsidRPr="00EC7F89">
        <w:rPr>
          <w:color w:val="000000" w:themeColor="text1"/>
        </w:rPr>
        <w:t xml:space="preserve"> tuotteessa lämpötilat, mittaushistorian sekä kalenterin.</w:t>
      </w:r>
    </w:p>
    <w:p w:rsidRPr="00FB3C6B" w:rsidR="00B325E8" w:rsidP="00B325E8" w:rsidRDefault="00B325E8" w14:paraId="3DE01BD1" w14:textId="77777777">
      <w:pPr>
        <w:pStyle w:val="Otsikko1"/>
      </w:pPr>
      <w:bookmarkStart w:name="_Toc53390736" w:id="13"/>
      <w:r w:rsidRPr="00B325E8">
        <w:t>PROJEKTIN</w:t>
      </w:r>
      <w:r>
        <w:t xml:space="preserve"> ORGANISOINTI</w:t>
      </w:r>
      <w:bookmarkEnd w:id="13"/>
    </w:p>
    <w:p w:rsidR="00B325E8" w:rsidP="00B325E8" w:rsidRDefault="00B325E8" w14:paraId="5997E3C3" w14:textId="77777777">
      <w:pPr>
        <w:pStyle w:val="Otsikko2"/>
      </w:pPr>
      <w:bookmarkStart w:name="_Toc73859624" w:id="14"/>
      <w:bookmarkStart w:name="_Toc53390737" w:id="15"/>
      <w:r>
        <w:t xml:space="preserve">Toimittajan </w:t>
      </w:r>
      <w:r w:rsidRPr="00B325E8">
        <w:t>projektiryhmä</w:t>
      </w:r>
      <w:bookmarkEnd w:id="14"/>
      <w:bookmarkEnd w:id="15"/>
    </w:p>
    <w:p w:rsidR="00B325E8" w:rsidP="00B325E8" w:rsidRDefault="00B325E8" w14:paraId="33098A94" w14:textId="65999158">
      <w:r>
        <w:t>Toimittajan projektiryhmään kuuluvat tauluko</w:t>
      </w:r>
      <w:r w:rsidR="008F345B">
        <w:t>ssa</w:t>
      </w:r>
      <w:r>
        <w:t xml:space="preserve"> 1 </w:t>
      </w:r>
      <w:r w:rsidR="008F345B">
        <w:t xml:space="preserve">mainitut </w:t>
      </w:r>
      <w:r>
        <w:t>henkilöt.</w:t>
      </w:r>
    </w:p>
    <w:p w:rsidR="00B325E8" w:rsidP="00B325E8" w:rsidRDefault="00B325E8" w14:paraId="3D16132E" w14:textId="77777777">
      <w:pPr>
        <w:pStyle w:val="Kuvaotsikko"/>
      </w:pPr>
      <w:r>
        <w:t>TAULUKKO 1. Projektiryhmän henkilöt</w:t>
      </w:r>
    </w:p>
    <w:tbl>
      <w:tblPr>
        <w:tblW w:w="8628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55"/>
        <w:gridCol w:w="6873"/>
      </w:tblGrid>
      <w:tr w:rsidRPr="00FC1B63" w:rsidR="00B325E8" w:rsidTr="1786AD06" w14:paraId="4DCCD02E" w14:textId="77777777">
        <w:tc>
          <w:tcPr>
            <w:tcW w:w="8628" w:type="dxa"/>
            <w:gridSpan w:val="2"/>
            <w:shd w:val="clear" w:color="auto" w:fill="FFFFFF" w:themeFill="background1"/>
            <w:tcMar/>
          </w:tcPr>
          <w:p w:rsidRPr="00FC1B63" w:rsidR="00B325E8" w:rsidP="00B325E8" w:rsidRDefault="00B325E8" w14:paraId="12EA9E6F" w14:textId="49FE525F">
            <w:pPr>
              <w:spacing w:after="0"/>
              <w:rPr>
                <w:rFonts w:cs="Arial"/>
                <w:b/>
                <w:i/>
              </w:rPr>
            </w:pPr>
            <w:r w:rsidRPr="00FC1B63">
              <w:rPr>
                <w:rFonts w:cs="Arial"/>
              </w:rPr>
              <w:t xml:space="preserve">NIMI: </w:t>
            </w:r>
            <w:r w:rsidR="0022078E">
              <w:rPr>
                <w:rFonts w:cs="Arial"/>
              </w:rPr>
              <w:t>Joni Karjalainen</w:t>
            </w:r>
          </w:p>
        </w:tc>
      </w:tr>
      <w:tr w:rsidRPr="00FC1B63" w:rsidR="00B325E8" w:rsidTr="1786AD06" w14:paraId="34F145C2" w14:textId="77777777">
        <w:tc>
          <w:tcPr>
            <w:tcW w:w="1755" w:type="dxa"/>
            <w:tcMar/>
          </w:tcPr>
          <w:p w:rsidRPr="00FC1B63" w:rsidR="00B325E8" w:rsidP="00B325E8" w:rsidRDefault="00B325E8" w14:paraId="455B55F8" w14:textId="77777777">
            <w:pPr>
              <w:spacing w:after="0"/>
              <w:rPr>
                <w:rFonts w:cs="Arial"/>
              </w:rPr>
            </w:pPr>
            <w:r w:rsidRPr="00FC1B63">
              <w:rPr>
                <w:rFonts w:cs="Arial"/>
              </w:rPr>
              <w:t>ROOLI</w:t>
            </w:r>
            <w:r w:rsidR="009136C9">
              <w:rPr>
                <w:rFonts w:cs="Arial"/>
              </w:rPr>
              <w:t xml:space="preserve"> 1</w:t>
            </w:r>
          </w:p>
        </w:tc>
        <w:tc>
          <w:tcPr>
            <w:tcW w:w="6873" w:type="dxa"/>
            <w:tcMar/>
          </w:tcPr>
          <w:p w:rsidRPr="00FC1B63" w:rsidR="00B325E8" w:rsidP="1786AD06" w:rsidRDefault="00B325E8" w14:paraId="5BFDDC17" w14:textId="23657ACD">
            <w:pPr>
              <w:spacing w:after="0"/>
              <w:rPr>
                <w:color w:val="548DD4" w:themeColor="text2" w:themeTint="99" w:themeShade="FF"/>
              </w:rPr>
            </w:pPr>
            <w:r w:rsidRPr="1786AD06" w:rsidR="00B325E8">
              <w:rPr>
                <w:rFonts w:cs="Arial"/>
              </w:rPr>
              <w:t>Ohjelmistosuunnittelija</w:t>
            </w:r>
            <w:r w:rsidRPr="1786AD06" w:rsidR="009136C9">
              <w:rPr>
                <w:rFonts w:cs="Arial"/>
              </w:rPr>
              <w:t xml:space="preserve">, </w:t>
            </w:r>
            <w:r w:rsidRPr="1786AD06" w:rsidR="00B06EB3">
              <w:rPr>
                <w:rFonts w:cs="Arial"/>
              </w:rPr>
              <w:t>t</w:t>
            </w:r>
            <w:r w:rsidRPr="1786AD06" w:rsidR="009136C9">
              <w:rPr>
                <w:rFonts w:cs="Arial"/>
              </w:rPr>
              <w:t>iimin vastuuhenkilö, viik</w:t>
            </w:r>
            <w:r w:rsidRPr="1786AD06" w:rsidR="008638B4">
              <w:rPr>
                <w:rFonts w:cs="Arial"/>
              </w:rPr>
              <w:t>ko</w:t>
            </w:r>
            <w:r w:rsidRPr="1786AD06" w:rsidR="009136C9">
              <w:rPr>
                <w:rFonts w:cs="Arial"/>
              </w:rPr>
              <w:t xml:space="preserve"> </w:t>
            </w:r>
            <w:r w:rsidRPr="1786AD06" w:rsidR="4034CEB2">
              <w:rPr>
                <w:rFonts w:cs="Arial"/>
                <w:color w:val="548DD4" w:themeColor="text2" w:themeTint="99" w:themeShade="FF"/>
              </w:rPr>
              <w:t>49</w:t>
            </w:r>
          </w:p>
        </w:tc>
      </w:tr>
      <w:tr w:rsidRPr="00FC1B63" w:rsidR="009136C9" w:rsidTr="1786AD06" w14:paraId="50F51947" w14:textId="77777777">
        <w:tc>
          <w:tcPr>
            <w:tcW w:w="1755" w:type="dxa"/>
            <w:tcMar/>
          </w:tcPr>
          <w:p w:rsidRPr="00FC1B63" w:rsidR="009136C9" w:rsidP="00CA3062" w:rsidRDefault="009136C9" w14:paraId="270DF06E" w14:textId="77777777">
            <w:pPr>
              <w:spacing w:after="0"/>
              <w:rPr>
                <w:rFonts w:cs="Arial"/>
              </w:rPr>
            </w:pPr>
            <w:r w:rsidRPr="00FC1B63">
              <w:rPr>
                <w:rFonts w:cs="Arial"/>
              </w:rPr>
              <w:t>ROOLI</w:t>
            </w:r>
            <w:r>
              <w:rPr>
                <w:rFonts w:cs="Arial"/>
              </w:rPr>
              <w:t xml:space="preserve"> 2</w:t>
            </w:r>
          </w:p>
        </w:tc>
        <w:tc>
          <w:tcPr>
            <w:tcW w:w="6873" w:type="dxa"/>
            <w:tcMar/>
          </w:tcPr>
          <w:p w:rsidRPr="00FC1B63" w:rsidR="009136C9" w:rsidP="00B06EB3" w:rsidRDefault="009136C9" w14:paraId="5CCD7457" w14:textId="3B429940">
            <w:pPr>
              <w:spacing w:after="0"/>
              <w:rPr>
                <w:rFonts w:cs="Arial"/>
              </w:rPr>
            </w:pPr>
            <w:r w:rsidRPr="1786AD06" w:rsidR="009136C9">
              <w:rPr>
                <w:rFonts w:cs="Arial"/>
              </w:rPr>
              <w:t>Ohjelmistosuunnittelija</w:t>
            </w:r>
            <w:r w:rsidRPr="1786AD06" w:rsidR="009136C9">
              <w:rPr>
                <w:rFonts w:cs="Arial"/>
              </w:rPr>
              <w:t xml:space="preserve">, </w:t>
            </w:r>
            <w:r w:rsidRPr="1786AD06" w:rsidR="00B06EB3">
              <w:rPr>
                <w:rFonts w:cs="Arial"/>
              </w:rPr>
              <w:t>t</w:t>
            </w:r>
            <w:r w:rsidRPr="1786AD06" w:rsidR="009136C9">
              <w:rPr>
                <w:rFonts w:cs="Arial"/>
              </w:rPr>
              <w:t>iimin sihteeri, viik</w:t>
            </w:r>
            <w:r w:rsidRPr="1786AD06" w:rsidR="008638B4">
              <w:rPr>
                <w:rFonts w:cs="Arial"/>
              </w:rPr>
              <w:t>ko</w:t>
            </w:r>
            <w:r w:rsidRPr="1786AD06" w:rsidR="009136C9">
              <w:rPr>
                <w:rFonts w:cs="Arial"/>
              </w:rPr>
              <w:t xml:space="preserve"> </w:t>
            </w:r>
            <w:r w:rsidRPr="1786AD06" w:rsidR="0022078E">
              <w:rPr>
                <w:color w:val="548DD4" w:themeColor="text2" w:themeTint="99" w:themeShade="FF"/>
              </w:rPr>
              <w:t>4</w:t>
            </w:r>
            <w:r w:rsidRPr="1786AD06" w:rsidR="1DA93379">
              <w:rPr>
                <w:color w:val="548DD4" w:themeColor="text2" w:themeTint="99" w:themeShade="FF"/>
              </w:rPr>
              <w:t>8</w:t>
            </w:r>
          </w:p>
        </w:tc>
      </w:tr>
      <w:tr w:rsidRPr="00FC1B63" w:rsidR="009136C9" w:rsidTr="1786AD06" w14:paraId="64B00115" w14:textId="77777777">
        <w:tc>
          <w:tcPr>
            <w:tcW w:w="1755" w:type="dxa"/>
            <w:tcMar/>
          </w:tcPr>
          <w:p w:rsidRPr="00FC1B63" w:rsidR="009136C9" w:rsidP="00CA3062" w:rsidRDefault="009136C9" w14:paraId="65D7934E" w14:textId="77777777">
            <w:pPr>
              <w:spacing w:after="0"/>
              <w:rPr>
                <w:rFonts w:cs="Arial"/>
              </w:rPr>
            </w:pPr>
            <w:r w:rsidRPr="00FC1B63">
              <w:rPr>
                <w:rFonts w:cs="Arial"/>
              </w:rPr>
              <w:t>ROOLI</w:t>
            </w:r>
            <w:r>
              <w:rPr>
                <w:rFonts w:cs="Arial"/>
              </w:rPr>
              <w:t xml:space="preserve"> 3</w:t>
            </w:r>
          </w:p>
        </w:tc>
        <w:tc>
          <w:tcPr>
            <w:tcW w:w="6873" w:type="dxa"/>
            <w:tcMar/>
          </w:tcPr>
          <w:p w:rsidRPr="00FC1B63" w:rsidR="009136C9" w:rsidP="00CA3062" w:rsidRDefault="009136C9" w14:paraId="1A3B015D" w14:textId="05D1E0A1">
            <w:pPr>
              <w:spacing w:after="0"/>
              <w:rPr>
                <w:color w:val="548DD4" w:themeColor="text2" w:themeTint="99"/>
              </w:rPr>
            </w:pPr>
            <w:r w:rsidRPr="1786AD06" w:rsidR="009136C9">
              <w:rPr>
                <w:rFonts w:cs="Arial"/>
              </w:rPr>
              <w:t>Ohjelmistosuunnittelija</w:t>
            </w:r>
            <w:r w:rsidRPr="1786AD06" w:rsidR="006D063F">
              <w:rPr>
                <w:rFonts w:cs="Arial"/>
              </w:rPr>
              <w:t xml:space="preserve">, viikot </w:t>
            </w:r>
            <w:r w:rsidRPr="1786AD06" w:rsidR="0011589C">
              <w:rPr>
                <w:color w:val="548DD4" w:themeColor="text2" w:themeTint="99" w:themeShade="FF"/>
              </w:rPr>
              <w:t>45–4</w:t>
            </w:r>
            <w:r w:rsidRPr="1786AD06" w:rsidR="0C5E13A5">
              <w:rPr>
                <w:color w:val="548DD4" w:themeColor="text2" w:themeTint="99" w:themeShade="FF"/>
              </w:rPr>
              <w:t>7</w:t>
            </w:r>
          </w:p>
        </w:tc>
      </w:tr>
      <w:tr w:rsidRPr="00FC1B63" w:rsidR="00B325E8" w:rsidTr="1786AD06" w14:paraId="216C4701" w14:textId="77777777">
        <w:tc>
          <w:tcPr>
            <w:tcW w:w="1755" w:type="dxa"/>
            <w:tcMar/>
          </w:tcPr>
          <w:p w:rsidRPr="00FC1B63" w:rsidR="00B325E8" w:rsidP="00B325E8" w:rsidRDefault="00B325E8" w14:paraId="4F267A97" w14:textId="77777777">
            <w:pPr>
              <w:spacing w:after="0"/>
              <w:rPr>
                <w:rFonts w:cs="Arial"/>
              </w:rPr>
            </w:pPr>
            <w:r w:rsidRPr="00FC1B63">
              <w:rPr>
                <w:rFonts w:cs="Arial"/>
              </w:rPr>
              <w:t>YHTEYSTIEDOT</w:t>
            </w:r>
          </w:p>
        </w:tc>
        <w:tc>
          <w:tcPr>
            <w:tcW w:w="6873" w:type="dxa"/>
            <w:tcMar/>
          </w:tcPr>
          <w:p w:rsidRPr="00FC1B63" w:rsidR="00B325E8" w:rsidP="00B325E8" w:rsidRDefault="00B325E8" w14:paraId="1239C548" w14:textId="6BDBE79E">
            <w:pPr>
              <w:spacing w:after="0"/>
              <w:rPr>
                <w:rFonts w:cs="Arial"/>
              </w:rPr>
            </w:pPr>
            <w:r w:rsidRPr="00FC1B63">
              <w:rPr>
                <w:rFonts w:cs="Arial"/>
              </w:rPr>
              <w:t>Organisaatio:</w:t>
            </w:r>
            <w:r w:rsidR="0022078E">
              <w:rPr>
                <w:rFonts w:cs="Arial"/>
              </w:rPr>
              <w:t xml:space="preserve"> OAMK</w:t>
            </w:r>
          </w:p>
          <w:p w:rsidRPr="00FC1B63" w:rsidR="00B325E8" w:rsidP="00B325E8" w:rsidRDefault="00B325E8" w14:paraId="4D520724" w14:textId="54E7636F">
            <w:pPr>
              <w:spacing w:after="0"/>
              <w:rPr>
                <w:rFonts w:cs="Arial"/>
              </w:rPr>
            </w:pPr>
            <w:r w:rsidRPr="00FC1B63">
              <w:rPr>
                <w:rFonts w:cs="Arial"/>
              </w:rPr>
              <w:t>Sähköposti:</w:t>
            </w:r>
            <w:r w:rsidR="0022078E">
              <w:rPr>
                <w:rFonts w:cs="Arial"/>
              </w:rPr>
              <w:t xml:space="preserve"> t1kajo03@students.oamk.fi</w:t>
            </w:r>
          </w:p>
          <w:p w:rsidRPr="00FC1B63" w:rsidR="00B325E8" w:rsidP="00B325E8" w:rsidRDefault="006D063F" w14:paraId="5EE8BB74" w14:textId="0B4A28B8">
            <w:pPr>
              <w:spacing w:after="0"/>
              <w:rPr>
                <w:rFonts w:cs="Arial"/>
                <w:i/>
                <w:color w:val="0070C0"/>
              </w:rPr>
            </w:pPr>
            <w:r>
              <w:rPr>
                <w:rFonts w:cs="Arial"/>
              </w:rPr>
              <w:t>Puhelin</w:t>
            </w:r>
            <w:r w:rsidRPr="00FC1B63" w:rsidR="00B325E8">
              <w:rPr>
                <w:rFonts w:cs="Arial"/>
              </w:rPr>
              <w:t>:</w:t>
            </w:r>
            <w:r w:rsidR="0022078E">
              <w:rPr>
                <w:rFonts w:cs="Arial"/>
              </w:rPr>
              <w:t xml:space="preserve"> 040 930 3505</w:t>
            </w:r>
          </w:p>
        </w:tc>
      </w:tr>
    </w:tbl>
    <w:p w:rsidR="00F63A5A" w:rsidP="00B325E8" w:rsidRDefault="00F63A5A" w14:paraId="76BDCB46" w14:textId="77777777"/>
    <w:p w:rsidR="008106AE" w:rsidP="00B325E8" w:rsidRDefault="008106AE" w14:paraId="546AAC85" w14:textId="77777777"/>
    <w:tbl>
      <w:tblPr>
        <w:tblW w:w="8628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55"/>
        <w:gridCol w:w="6873"/>
      </w:tblGrid>
      <w:tr w:rsidRPr="00FC1B63" w:rsidR="009136C9" w:rsidTr="1786AD06" w14:paraId="013C5657" w14:textId="77777777">
        <w:tc>
          <w:tcPr>
            <w:tcW w:w="8628" w:type="dxa"/>
            <w:gridSpan w:val="2"/>
            <w:shd w:val="clear" w:color="auto" w:fill="FFFFFF" w:themeFill="background1"/>
            <w:tcMar/>
          </w:tcPr>
          <w:p w:rsidRPr="00FC1B63" w:rsidR="009136C9" w:rsidP="00CA3062" w:rsidRDefault="009136C9" w14:paraId="02A14E0F" w14:textId="77E436EA">
            <w:pPr>
              <w:spacing w:after="0"/>
              <w:rPr>
                <w:rFonts w:cs="Arial"/>
                <w:b/>
                <w:i/>
              </w:rPr>
            </w:pPr>
            <w:r w:rsidRPr="00FC1B63">
              <w:rPr>
                <w:rFonts w:cs="Arial"/>
              </w:rPr>
              <w:t xml:space="preserve">NIMI: </w:t>
            </w:r>
            <w:r w:rsidR="0022078E">
              <w:rPr>
                <w:rFonts w:cs="Arial"/>
              </w:rPr>
              <w:t>Arttu Kääriäinen</w:t>
            </w:r>
          </w:p>
        </w:tc>
      </w:tr>
      <w:tr w:rsidRPr="00FC1B63" w:rsidR="009136C9" w:rsidTr="1786AD06" w14:paraId="7E792355" w14:textId="77777777">
        <w:tc>
          <w:tcPr>
            <w:tcW w:w="1755" w:type="dxa"/>
            <w:tcMar/>
          </w:tcPr>
          <w:p w:rsidRPr="00FC1B63" w:rsidR="009136C9" w:rsidP="00CA3062" w:rsidRDefault="009136C9" w14:paraId="02C906A0" w14:textId="77777777">
            <w:pPr>
              <w:spacing w:after="0"/>
              <w:rPr>
                <w:rFonts w:cs="Arial"/>
              </w:rPr>
            </w:pPr>
            <w:r w:rsidRPr="00FC1B63">
              <w:rPr>
                <w:rFonts w:cs="Arial"/>
              </w:rPr>
              <w:t>ROOLI</w:t>
            </w:r>
            <w:r>
              <w:rPr>
                <w:rFonts w:cs="Arial"/>
              </w:rPr>
              <w:t xml:space="preserve"> 1</w:t>
            </w:r>
          </w:p>
        </w:tc>
        <w:tc>
          <w:tcPr>
            <w:tcW w:w="6873" w:type="dxa"/>
            <w:tcMar/>
          </w:tcPr>
          <w:p w:rsidRPr="00FC1B63" w:rsidR="009136C9" w:rsidP="1786AD06" w:rsidRDefault="009136C9" w14:paraId="750FE961" w14:textId="44214FA8">
            <w:pPr>
              <w:spacing w:after="0"/>
              <w:rPr>
                <w:color w:val="548DD4" w:themeColor="text2" w:themeTint="99" w:themeShade="FF"/>
              </w:rPr>
            </w:pPr>
            <w:r w:rsidRPr="1786AD06" w:rsidR="009136C9">
              <w:rPr>
                <w:rFonts w:cs="Arial"/>
              </w:rPr>
              <w:t>Ohjelmistosuunnittelija</w:t>
            </w:r>
            <w:r w:rsidRPr="1786AD06" w:rsidR="009136C9">
              <w:rPr>
                <w:rFonts w:cs="Arial"/>
              </w:rPr>
              <w:t xml:space="preserve">, </w:t>
            </w:r>
            <w:r w:rsidRPr="1786AD06" w:rsidR="00B06EB3">
              <w:rPr>
                <w:rFonts w:cs="Arial"/>
              </w:rPr>
              <w:t>t</w:t>
            </w:r>
            <w:r w:rsidRPr="1786AD06" w:rsidR="009136C9">
              <w:rPr>
                <w:rFonts w:cs="Arial"/>
              </w:rPr>
              <w:t>iimin vastuuhenkilö, viik</w:t>
            </w:r>
            <w:r w:rsidRPr="1786AD06" w:rsidR="0047367F">
              <w:rPr>
                <w:rFonts w:cs="Arial"/>
              </w:rPr>
              <w:t>ko</w:t>
            </w:r>
            <w:r w:rsidRPr="1786AD06" w:rsidR="009136C9">
              <w:rPr>
                <w:rFonts w:cs="Arial"/>
              </w:rPr>
              <w:t xml:space="preserve"> </w:t>
            </w:r>
            <w:r w:rsidRPr="1786AD06" w:rsidR="0022078E">
              <w:rPr>
                <w:color w:val="548DD4" w:themeColor="text2" w:themeTint="99" w:themeShade="FF"/>
              </w:rPr>
              <w:t>4</w:t>
            </w:r>
            <w:r w:rsidRPr="1786AD06" w:rsidR="28633995">
              <w:rPr>
                <w:color w:val="548DD4" w:themeColor="text2" w:themeTint="99" w:themeShade="FF"/>
              </w:rPr>
              <w:t>7</w:t>
            </w:r>
          </w:p>
        </w:tc>
      </w:tr>
      <w:tr w:rsidRPr="00FC1B63" w:rsidR="009136C9" w:rsidTr="1786AD06" w14:paraId="4D50DA6A" w14:textId="77777777">
        <w:tc>
          <w:tcPr>
            <w:tcW w:w="1755" w:type="dxa"/>
            <w:tcMar/>
          </w:tcPr>
          <w:p w:rsidRPr="00FC1B63" w:rsidR="009136C9" w:rsidP="00CA3062" w:rsidRDefault="009136C9" w14:paraId="084D68FF" w14:textId="77777777">
            <w:pPr>
              <w:spacing w:after="0"/>
              <w:rPr>
                <w:rFonts w:cs="Arial"/>
              </w:rPr>
            </w:pPr>
            <w:r w:rsidRPr="00FC1B63">
              <w:rPr>
                <w:rFonts w:cs="Arial"/>
              </w:rPr>
              <w:t>ROOLI</w:t>
            </w:r>
            <w:r>
              <w:rPr>
                <w:rFonts w:cs="Arial"/>
              </w:rPr>
              <w:t xml:space="preserve"> 2</w:t>
            </w:r>
          </w:p>
        </w:tc>
        <w:tc>
          <w:tcPr>
            <w:tcW w:w="6873" w:type="dxa"/>
            <w:tcMar/>
          </w:tcPr>
          <w:p w:rsidRPr="00FC1B63" w:rsidR="009136C9" w:rsidP="00B06EB3" w:rsidRDefault="009136C9" w14:paraId="1CC1AE85" w14:textId="093E687C">
            <w:pPr>
              <w:spacing w:after="0"/>
              <w:rPr>
                <w:rFonts w:cs="Arial"/>
              </w:rPr>
            </w:pPr>
            <w:r w:rsidRPr="1786AD06" w:rsidR="009136C9">
              <w:rPr>
                <w:rFonts w:cs="Arial"/>
              </w:rPr>
              <w:t>Ohjelmistosuunnittelija</w:t>
            </w:r>
            <w:r w:rsidRPr="1786AD06" w:rsidR="009136C9">
              <w:rPr>
                <w:rFonts w:cs="Arial"/>
              </w:rPr>
              <w:t xml:space="preserve">, </w:t>
            </w:r>
            <w:r w:rsidRPr="1786AD06" w:rsidR="00B06EB3">
              <w:rPr>
                <w:rFonts w:cs="Arial"/>
              </w:rPr>
              <w:t>t</w:t>
            </w:r>
            <w:r w:rsidRPr="1786AD06" w:rsidR="009136C9">
              <w:rPr>
                <w:rFonts w:cs="Arial"/>
              </w:rPr>
              <w:t xml:space="preserve">iimin sihteeri, viikot </w:t>
            </w:r>
            <w:r w:rsidRPr="1786AD06" w:rsidR="008106AE">
              <w:rPr>
                <w:color w:val="548DD4" w:themeColor="text2" w:themeTint="99" w:themeShade="FF"/>
              </w:rPr>
              <w:t>45–4</w:t>
            </w:r>
            <w:r w:rsidRPr="1786AD06" w:rsidR="69F0EF00">
              <w:rPr>
                <w:color w:val="548DD4" w:themeColor="text2" w:themeTint="99" w:themeShade="FF"/>
              </w:rPr>
              <w:t>6</w:t>
            </w:r>
          </w:p>
        </w:tc>
      </w:tr>
      <w:tr w:rsidRPr="00FC1B63" w:rsidR="009136C9" w:rsidTr="1786AD06" w14:paraId="551801A9" w14:textId="77777777">
        <w:tc>
          <w:tcPr>
            <w:tcW w:w="1755" w:type="dxa"/>
            <w:tcMar/>
          </w:tcPr>
          <w:p w:rsidRPr="00FC1B63" w:rsidR="009136C9" w:rsidP="00CA3062" w:rsidRDefault="009136C9" w14:paraId="31D7F3E5" w14:textId="77777777">
            <w:pPr>
              <w:spacing w:after="0"/>
              <w:rPr>
                <w:rFonts w:cs="Arial"/>
              </w:rPr>
            </w:pPr>
            <w:r w:rsidRPr="00FC1B63">
              <w:rPr>
                <w:rFonts w:cs="Arial"/>
              </w:rPr>
              <w:t>ROOLI</w:t>
            </w:r>
            <w:r>
              <w:rPr>
                <w:rFonts w:cs="Arial"/>
              </w:rPr>
              <w:t xml:space="preserve"> 3</w:t>
            </w:r>
          </w:p>
        </w:tc>
        <w:tc>
          <w:tcPr>
            <w:tcW w:w="6873" w:type="dxa"/>
            <w:tcMar/>
          </w:tcPr>
          <w:p w:rsidRPr="00FC1B63" w:rsidR="009136C9" w:rsidP="00CA3062" w:rsidRDefault="009136C9" w14:paraId="44B4546F" w14:textId="1E498184">
            <w:pPr>
              <w:spacing w:after="0"/>
              <w:rPr>
                <w:rFonts w:cs="Arial"/>
              </w:rPr>
            </w:pPr>
            <w:r w:rsidRPr="1786AD06" w:rsidR="009136C9">
              <w:rPr>
                <w:rFonts w:cs="Arial"/>
              </w:rPr>
              <w:t>Ohjelmistosuunnittelija</w:t>
            </w:r>
            <w:r w:rsidRPr="1786AD06" w:rsidR="006D063F">
              <w:rPr>
                <w:rFonts w:cs="Arial"/>
              </w:rPr>
              <w:t>, viik</w:t>
            </w:r>
            <w:r w:rsidRPr="1786AD06" w:rsidR="006B10EC">
              <w:rPr>
                <w:rFonts w:cs="Arial"/>
              </w:rPr>
              <w:t>ot</w:t>
            </w:r>
            <w:r w:rsidRPr="1786AD06" w:rsidR="006D063F">
              <w:rPr>
                <w:rFonts w:cs="Arial"/>
              </w:rPr>
              <w:t xml:space="preserve"> </w:t>
            </w:r>
            <w:r w:rsidRPr="1786AD06" w:rsidR="008106AE">
              <w:rPr>
                <w:color w:val="548DD4" w:themeColor="text2" w:themeTint="99" w:themeShade="FF"/>
              </w:rPr>
              <w:t>4</w:t>
            </w:r>
            <w:r w:rsidRPr="1786AD06" w:rsidR="541F37B0">
              <w:rPr>
                <w:color w:val="548DD4" w:themeColor="text2" w:themeTint="99" w:themeShade="FF"/>
              </w:rPr>
              <w:t>8</w:t>
            </w:r>
            <w:r w:rsidRPr="1786AD06" w:rsidR="008106AE">
              <w:rPr>
                <w:color w:val="548DD4" w:themeColor="text2" w:themeTint="99" w:themeShade="FF"/>
              </w:rPr>
              <w:t>–50</w:t>
            </w:r>
          </w:p>
        </w:tc>
      </w:tr>
      <w:tr w:rsidRPr="00FC1B63" w:rsidR="009136C9" w:rsidTr="1786AD06" w14:paraId="333C2E04" w14:textId="77777777">
        <w:tc>
          <w:tcPr>
            <w:tcW w:w="1755" w:type="dxa"/>
            <w:tcMar/>
          </w:tcPr>
          <w:p w:rsidRPr="00FC1B63" w:rsidR="009136C9" w:rsidP="00CA3062" w:rsidRDefault="009136C9" w14:paraId="15049A59" w14:textId="77777777">
            <w:pPr>
              <w:spacing w:after="0"/>
              <w:rPr>
                <w:rFonts w:cs="Arial"/>
              </w:rPr>
            </w:pPr>
            <w:r w:rsidRPr="00FC1B63">
              <w:rPr>
                <w:rFonts w:cs="Arial"/>
              </w:rPr>
              <w:t>YHTEYSTIEDOT</w:t>
            </w:r>
          </w:p>
        </w:tc>
        <w:tc>
          <w:tcPr>
            <w:tcW w:w="6873" w:type="dxa"/>
            <w:tcMar/>
          </w:tcPr>
          <w:p w:rsidRPr="00FC1B63" w:rsidR="009136C9" w:rsidP="00CA3062" w:rsidRDefault="009136C9" w14:paraId="6CA1F5A9" w14:textId="3779487B">
            <w:pPr>
              <w:spacing w:after="0"/>
              <w:rPr>
                <w:rFonts w:cs="Arial"/>
              </w:rPr>
            </w:pPr>
            <w:r w:rsidRPr="00FC1B63">
              <w:rPr>
                <w:rFonts w:cs="Arial"/>
              </w:rPr>
              <w:t>Organisaatio:</w:t>
            </w:r>
            <w:r w:rsidR="0022078E">
              <w:rPr>
                <w:rFonts w:cs="Arial"/>
              </w:rPr>
              <w:t xml:space="preserve"> OAMK</w:t>
            </w:r>
          </w:p>
          <w:p w:rsidRPr="00FC1B63" w:rsidR="009136C9" w:rsidP="00CA3062" w:rsidRDefault="009136C9" w14:paraId="1C5A507A" w14:textId="2C4F426A">
            <w:pPr>
              <w:spacing w:after="0"/>
              <w:rPr>
                <w:rFonts w:cs="Arial"/>
              </w:rPr>
            </w:pPr>
            <w:r w:rsidRPr="00FC1B63">
              <w:rPr>
                <w:rFonts w:cs="Arial"/>
              </w:rPr>
              <w:t>Sähköposti:</w:t>
            </w:r>
            <w:r w:rsidR="0022078E">
              <w:rPr>
                <w:rFonts w:cs="Arial"/>
              </w:rPr>
              <w:t xml:space="preserve"> </w:t>
            </w:r>
            <w:r w:rsidR="00613F8D">
              <w:rPr>
                <w:rFonts w:cs="Arial"/>
              </w:rPr>
              <w:t>t1kaar01@students.oamk.fi</w:t>
            </w:r>
          </w:p>
          <w:p w:rsidRPr="00FC1B63" w:rsidR="009136C9" w:rsidP="00CA3062" w:rsidRDefault="006D063F" w14:paraId="4FCE2A5E" w14:textId="32FEE9FA">
            <w:pPr>
              <w:spacing w:after="0"/>
              <w:rPr>
                <w:rFonts w:cs="Arial"/>
                <w:i/>
                <w:color w:val="0070C0"/>
              </w:rPr>
            </w:pPr>
            <w:r>
              <w:rPr>
                <w:rFonts w:cs="Arial"/>
              </w:rPr>
              <w:t>Puhelin</w:t>
            </w:r>
            <w:r w:rsidRPr="00FC1B63" w:rsidR="009136C9">
              <w:rPr>
                <w:rFonts w:cs="Arial"/>
              </w:rPr>
              <w:t>:</w:t>
            </w:r>
            <w:r w:rsidR="00613F8D">
              <w:rPr>
                <w:rFonts w:cs="Arial"/>
              </w:rPr>
              <w:t xml:space="preserve"> 044 296 4486</w:t>
            </w:r>
          </w:p>
        </w:tc>
      </w:tr>
    </w:tbl>
    <w:p w:rsidR="00613F8D" w:rsidP="00B325E8" w:rsidRDefault="00613F8D" w14:paraId="0BDE77CB" w14:textId="77777777"/>
    <w:tbl>
      <w:tblPr>
        <w:tblW w:w="8628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55"/>
        <w:gridCol w:w="6873"/>
      </w:tblGrid>
      <w:tr w:rsidRPr="00FC1B63" w:rsidR="009136C9" w:rsidTr="1786AD06" w14:paraId="3E2242CC" w14:textId="77777777">
        <w:tc>
          <w:tcPr>
            <w:tcW w:w="8628" w:type="dxa"/>
            <w:gridSpan w:val="2"/>
            <w:shd w:val="clear" w:color="auto" w:fill="FFFFFF" w:themeFill="background1"/>
            <w:tcMar/>
          </w:tcPr>
          <w:p w:rsidRPr="00FC1B63" w:rsidR="009136C9" w:rsidP="00CA3062" w:rsidRDefault="009136C9" w14:paraId="692EA950" w14:textId="6A281243">
            <w:pPr>
              <w:spacing w:after="0"/>
              <w:rPr>
                <w:rFonts w:cs="Arial"/>
                <w:b/>
                <w:i/>
              </w:rPr>
            </w:pPr>
            <w:r>
              <w:lastRenderedPageBreak/>
              <w:br w:type="page"/>
            </w:r>
            <w:r w:rsidRPr="00FC1B63">
              <w:rPr>
                <w:rFonts w:cs="Arial"/>
              </w:rPr>
              <w:t xml:space="preserve">NIMI: </w:t>
            </w:r>
            <w:r w:rsidR="0022078E">
              <w:rPr>
                <w:rFonts w:cs="Arial"/>
              </w:rPr>
              <w:t>Antti Kurkinen</w:t>
            </w:r>
          </w:p>
        </w:tc>
      </w:tr>
      <w:tr w:rsidRPr="00FC1B63" w:rsidR="009136C9" w:rsidTr="1786AD06" w14:paraId="2E76B1C5" w14:textId="77777777">
        <w:tc>
          <w:tcPr>
            <w:tcW w:w="1755" w:type="dxa"/>
            <w:tcMar/>
          </w:tcPr>
          <w:p w:rsidRPr="00FC1B63" w:rsidR="009136C9" w:rsidP="00CA3062" w:rsidRDefault="009136C9" w14:paraId="436952B1" w14:textId="77777777">
            <w:pPr>
              <w:spacing w:after="0"/>
              <w:rPr>
                <w:rFonts w:cs="Arial"/>
              </w:rPr>
            </w:pPr>
            <w:r w:rsidRPr="00FC1B63">
              <w:rPr>
                <w:rFonts w:cs="Arial"/>
              </w:rPr>
              <w:t>ROOLI</w:t>
            </w:r>
            <w:r>
              <w:rPr>
                <w:rFonts w:cs="Arial"/>
              </w:rPr>
              <w:t xml:space="preserve"> 1</w:t>
            </w:r>
          </w:p>
        </w:tc>
        <w:tc>
          <w:tcPr>
            <w:tcW w:w="6873" w:type="dxa"/>
            <w:tcMar/>
          </w:tcPr>
          <w:p w:rsidRPr="00FC1B63" w:rsidR="009136C9" w:rsidP="00B06EB3" w:rsidRDefault="009136C9" w14:paraId="3A962E30" w14:textId="6602EC0E">
            <w:pPr>
              <w:spacing w:after="0"/>
              <w:rPr>
                <w:rFonts w:cs="Arial"/>
              </w:rPr>
            </w:pPr>
            <w:r w:rsidRPr="1786AD06" w:rsidR="009136C9">
              <w:rPr>
                <w:rFonts w:cs="Arial"/>
              </w:rPr>
              <w:t>Ohjelmistosuunnittelija</w:t>
            </w:r>
            <w:r w:rsidRPr="1786AD06" w:rsidR="009136C9">
              <w:rPr>
                <w:rFonts w:cs="Arial"/>
              </w:rPr>
              <w:t xml:space="preserve">, </w:t>
            </w:r>
            <w:r w:rsidRPr="1786AD06" w:rsidR="00B06EB3">
              <w:rPr>
                <w:rFonts w:cs="Arial"/>
              </w:rPr>
              <w:t>t</w:t>
            </w:r>
            <w:r w:rsidRPr="1786AD06" w:rsidR="009136C9">
              <w:rPr>
                <w:rFonts w:cs="Arial"/>
              </w:rPr>
              <w:t>iimin vastuuhenkilö, viik</w:t>
            </w:r>
            <w:r w:rsidRPr="1786AD06" w:rsidR="008638B4">
              <w:rPr>
                <w:rFonts w:cs="Arial"/>
              </w:rPr>
              <w:t>ko</w:t>
            </w:r>
            <w:r w:rsidRPr="1786AD06" w:rsidR="009136C9">
              <w:rPr>
                <w:rFonts w:cs="Arial"/>
              </w:rPr>
              <w:t xml:space="preserve"> </w:t>
            </w:r>
            <w:r w:rsidRPr="1786AD06" w:rsidR="0022078E">
              <w:rPr>
                <w:color w:val="548DD4" w:themeColor="text2" w:themeTint="99" w:themeShade="FF"/>
              </w:rPr>
              <w:t>4</w:t>
            </w:r>
            <w:r w:rsidRPr="1786AD06" w:rsidR="3A654BD4">
              <w:rPr>
                <w:color w:val="548DD4" w:themeColor="text2" w:themeTint="99" w:themeShade="FF"/>
              </w:rPr>
              <w:t>8</w:t>
            </w:r>
          </w:p>
        </w:tc>
      </w:tr>
      <w:tr w:rsidRPr="00FC1B63" w:rsidR="009136C9" w:rsidTr="1786AD06" w14:paraId="7C4EA003" w14:textId="77777777">
        <w:tc>
          <w:tcPr>
            <w:tcW w:w="1755" w:type="dxa"/>
            <w:tcMar/>
          </w:tcPr>
          <w:p w:rsidRPr="00FC1B63" w:rsidR="009136C9" w:rsidP="00CA3062" w:rsidRDefault="009136C9" w14:paraId="1A8E8D3D" w14:textId="77777777">
            <w:pPr>
              <w:spacing w:after="0"/>
              <w:rPr>
                <w:rFonts w:cs="Arial"/>
              </w:rPr>
            </w:pPr>
            <w:r w:rsidRPr="00FC1B63">
              <w:rPr>
                <w:rFonts w:cs="Arial"/>
              </w:rPr>
              <w:t>ROOLI</w:t>
            </w:r>
            <w:r>
              <w:rPr>
                <w:rFonts w:cs="Arial"/>
              </w:rPr>
              <w:t xml:space="preserve"> 2</w:t>
            </w:r>
          </w:p>
        </w:tc>
        <w:tc>
          <w:tcPr>
            <w:tcW w:w="6873" w:type="dxa"/>
            <w:tcMar/>
          </w:tcPr>
          <w:p w:rsidRPr="00FC1B63" w:rsidR="009136C9" w:rsidP="00B06EB3" w:rsidRDefault="009136C9" w14:paraId="69CD1940" w14:textId="0ABD9CBE">
            <w:pPr>
              <w:spacing w:after="0"/>
              <w:rPr>
                <w:rFonts w:cs="Arial"/>
              </w:rPr>
            </w:pPr>
            <w:r w:rsidRPr="1786AD06" w:rsidR="009136C9">
              <w:rPr>
                <w:rFonts w:cs="Arial"/>
              </w:rPr>
              <w:t>Ohjelmistosuunnittelija</w:t>
            </w:r>
            <w:r w:rsidRPr="1786AD06" w:rsidR="705142CC">
              <w:rPr>
                <w:rFonts w:cs="Arial"/>
              </w:rPr>
              <w:t xml:space="preserve">, </w:t>
            </w:r>
            <w:r w:rsidRPr="1786AD06" w:rsidR="00B06EB3">
              <w:rPr>
                <w:rFonts w:cs="Arial"/>
              </w:rPr>
              <w:t>t</w:t>
            </w:r>
            <w:r w:rsidRPr="1786AD06" w:rsidR="705142CC">
              <w:rPr>
                <w:rFonts w:cs="Arial"/>
              </w:rPr>
              <w:t>iimin sihteeri, viik</w:t>
            </w:r>
            <w:r w:rsidRPr="1786AD06" w:rsidR="008638B4">
              <w:rPr>
                <w:rFonts w:cs="Arial"/>
              </w:rPr>
              <w:t>ko</w:t>
            </w:r>
            <w:r w:rsidRPr="1786AD06" w:rsidR="705142CC">
              <w:rPr>
                <w:rFonts w:cs="Arial"/>
              </w:rPr>
              <w:t xml:space="preserve"> </w:t>
            </w:r>
            <w:r w:rsidRPr="1786AD06" w:rsidR="17A6D065">
              <w:rPr>
                <w:rFonts w:cs="Arial"/>
                <w:color w:val="548DD4" w:themeColor="text2" w:themeTint="99" w:themeShade="FF"/>
              </w:rPr>
              <w:t>49</w:t>
            </w:r>
          </w:p>
        </w:tc>
      </w:tr>
      <w:tr w:rsidRPr="00FC1B63" w:rsidR="009136C9" w:rsidTr="1786AD06" w14:paraId="2A913848" w14:textId="77777777">
        <w:tc>
          <w:tcPr>
            <w:tcW w:w="1755" w:type="dxa"/>
            <w:tcMar/>
          </w:tcPr>
          <w:p w:rsidRPr="00FC1B63" w:rsidR="009136C9" w:rsidP="00CA3062" w:rsidRDefault="009136C9" w14:paraId="6F5D8547" w14:textId="77777777">
            <w:pPr>
              <w:spacing w:after="0"/>
              <w:rPr>
                <w:rFonts w:cs="Arial"/>
              </w:rPr>
            </w:pPr>
            <w:r w:rsidRPr="00FC1B63">
              <w:rPr>
                <w:rFonts w:cs="Arial"/>
              </w:rPr>
              <w:t>ROOLI</w:t>
            </w:r>
            <w:r>
              <w:rPr>
                <w:rFonts w:cs="Arial"/>
              </w:rPr>
              <w:t xml:space="preserve"> 3</w:t>
            </w:r>
          </w:p>
        </w:tc>
        <w:tc>
          <w:tcPr>
            <w:tcW w:w="6873" w:type="dxa"/>
            <w:tcMar/>
          </w:tcPr>
          <w:p w:rsidRPr="00FC1B63" w:rsidR="009136C9" w:rsidP="00CA3062" w:rsidRDefault="009136C9" w14:paraId="71CEEE19" w14:textId="44DA8C80">
            <w:pPr>
              <w:spacing w:after="0"/>
              <w:rPr>
                <w:rFonts w:cs="Arial"/>
              </w:rPr>
            </w:pPr>
            <w:r w:rsidRPr="1786AD06" w:rsidR="009136C9">
              <w:rPr>
                <w:rFonts w:cs="Arial"/>
              </w:rPr>
              <w:t>Ohjelmistosuunnittelija</w:t>
            </w:r>
            <w:r w:rsidRPr="1786AD06" w:rsidR="006D063F">
              <w:rPr>
                <w:rFonts w:cs="Arial"/>
              </w:rPr>
              <w:t xml:space="preserve">, viikot </w:t>
            </w:r>
            <w:r w:rsidRPr="1786AD06" w:rsidR="008106AE">
              <w:rPr>
                <w:color w:val="548DD4" w:themeColor="text2" w:themeTint="99" w:themeShade="FF"/>
              </w:rPr>
              <w:t>45–4</w:t>
            </w:r>
            <w:r w:rsidRPr="1786AD06" w:rsidR="5BA16CEC">
              <w:rPr>
                <w:color w:val="548DD4" w:themeColor="text2" w:themeTint="99" w:themeShade="FF"/>
              </w:rPr>
              <w:t>7</w:t>
            </w:r>
          </w:p>
        </w:tc>
      </w:tr>
      <w:tr w:rsidRPr="00FC1B63" w:rsidR="009136C9" w:rsidTr="1786AD06" w14:paraId="00253138" w14:textId="77777777">
        <w:tc>
          <w:tcPr>
            <w:tcW w:w="1755" w:type="dxa"/>
            <w:tcMar/>
          </w:tcPr>
          <w:p w:rsidRPr="00FC1B63" w:rsidR="009136C9" w:rsidP="00CA3062" w:rsidRDefault="009136C9" w14:paraId="2028FE18" w14:textId="77777777">
            <w:pPr>
              <w:spacing w:after="0"/>
              <w:rPr>
                <w:rFonts w:cs="Arial"/>
              </w:rPr>
            </w:pPr>
            <w:r w:rsidRPr="00FC1B63">
              <w:rPr>
                <w:rFonts w:cs="Arial"/>
              </w:rPr>
              <w:t>YHTEYSTIEDOT</w:t>
            </w:r>
          </w:p>
        </w:tc>
        <w:tc>
          <w:tcPr>
            <w:tcW w:w="6873" w:type="dxa"/>
            <w:tcMar/>
          </w:tcPr>
          <w:p w:rsidRPr="00FC1B63" w:rsidR="009136C9" w:rsidP="00CA3062" w:rsidRDefault="009136C9" w14:paraId="5FA8B3B0" w14:textId="74DFA513">
            <w:pPr>
              <w:spacing w:after="0"/>
              <w:rPr>
                <w:rFonts w:cs="Arial"/>
              </w:rPr>
            </w:pPr>
            <w:r w:rsidRPr="00FC1B63">
              <w:rPr>
                <w:rFonts w:cs="Arial"/>
              </w:rPr>
              <w:t>Organisaatio:</w:t>
            </w:r>
            <w:r w:rsidR="00613F8D">
              <w:rPr>
                <w:rFonts w:cs="Arial"/>
              </w:rPr>
              <w:t xml:space="preserve"> OAMK</w:t>
            </w:r>
          </w:p>
          <w:p w:rsidRPr="00FC1B63" w:rsidR="009136C9" w:rsidP="00CA3062" w:rsidRDefault="009136C9" w14:paraId="66024006" w14:textId="24C8F651">
            <w:pPr>
              <w:spacing w:after="0"/>
              <w:rPr>
                <w:rFonts w:cs="Arial"/>
              </w:rPr>
            </w:pPr>
            <w:r w:rsidRPr="00FC1B63">
              <w:rPr>
                <w:rFonts w:cs="Arial"/>
              </w:rPr>
              <w:t>Sähköposti:</w:t>
            </w:r>
            <w:r w:rsidR="00613F8D">
              <w:rPr>
                <w:rFonts w:cs="Arial"/>
              </w:rPr>
              <w:t xml:space="preserve"> t1kuan01@students.oamk.fi</w:t>
            </w:r>
          </w:p>
          <w:p w:rsidRPr="00FC1B63" w:rsidR="009136C9" w:rsidP="00CA3062" w:rsidRDefault="006D063F" w14:paraId="7F5F2541" w14:textId="44C3C48B">
            <w:pPr>
              <w:spacing w:after="0"/>
              <w:rPr>
                <w:rFonts w:cs="Arial"/>
                <w:i/>
                <w:color w:val="0070C0"/>
              </w:rPr>
            </w:pPr>
            <w:r>
              <w:rPr>
                <w:rFonts w:cs="Arial"/>
              </w:rPr>
              <w:t>Puhelin</w:t>
            </w:r>
            <w:r w:rsidRPr="00FC1B63" w:rsidR="009136C9">
              <w:rPr>
                <w:rFonts w:cs="Arial"/>
              </w:rPr>
              <w:t>:</w:t>
            </w:r>
            <w:r w:rsidR="00613F8D">
              <w:rPr>
                <w:rFonts w:cs="Arial"/>
              </w:rPr>
              <w:t xml:space="preserve"> 044 028 5521</w:t>
            </w:r>
          </w:p>
        </w:tc>
      </w:tr>
    </w:tbl>
    <w:p w:rsidR="009136C9" w:rsidP="00B325E8" w:rsidRDefault="009136C9" w14:paraId="2DDDD589" w14:textId="5900524C"/>
    <w:tbl>
      <w:tblPr>
        <w:tblW w:w="8628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55"/>
        <w:gridCol w:w="6873"/>
      </w:tblGrid>
      <w:tr w:rsidRPr="00FC1B63" w:rsidR="0022078E" w:rsidTr="1786AD06" w14:paraId="462E8124" w14:textId="77777777">
        <w:tc>
          <w:tcPr>
            <w:tcW w:w="8628" w:type="dxa"/>
            <w:gridSpan w:val="2"/>
            <w:shd w:val="clear" w:color="auto" w:fill="FFFFFF" w:themeFill="background1"/>
            <w:tcMar/>
          </w:tcPr>
          <w:p w:rsidRPr="00FC1B63" w:rsidR="0022078E" w:rsidP="00411B5A" w:rsidRDefault="0022078E" w14:paraId="032539FE" w14:textId="60177B36">
            <w:pPr>
              <w:spacing w:after="0"/>
              <w:rPr>
                <w:rFonts w:cs="Arial"/>
                <w:b/>
                <w:i/>
              </w:rPr>
            </w:pPr>
            <w:r w:rsidRPr="00FC1B63">
              <w:rPr>
                <w:rFonts w:cs="Arial"/>
              </w:rPr>
              <w:t xml:space="preserve">NIMI: </w:t>
            </w:r>
            <w:r>
              <w:rPr>
                <w:rFonts w:cs="Arial"/>
              </w:rPr>
              <w:t>Matias Kauranen</w:t>
            </w:r>
          </w:p>
        </w:tc>
      </w:tr>
      <w:tr w:rsidRPr="00FC1B63" w:rsidR="0022078E" w:rsidTr="1786AD06" w14:paraId="7E81265B" w14:textId="77777777">
        <w:tc>
          <w:tcPr>
            <w:tcW w:w="1755" w:type="dxa"/>
            <w:tcMar/>
          </w:tcPr>
          <w:p w:rsidRPr="00FC1B63" w:rsidR="0022078E" w:rsidP="00411B5A" w:rsidRDefault="0022078E" w14:paraId="011D20F2" w14:textId="77777777">
            <w:pPr>
              <w:spacing w:after="0"/>
              <w:rPr>
                <w:rFonts w:cs="Arial"/>
              </w:rPr>
            </w:pPr>
            <w:r w:rsidRPr="00FC1B63">
              <w:rPr>
                <w:rFonts w:cs="Arial"/>
              </w:rPr>
              <w:t>ROOLI</w:t>
            </w:r>
            <w:r>
              <w:rPr>
                <w:rFonts w:cs="Arial"/>
              </w:rPr>
              <w:t xml:space="preserve"> 1</w:t>
            </w:r>
          </w:p>
        </w:tc>
        <w:tc>
          <w:tcPr>
            <w:tcW w:w="6873" w:type="dxa"/>
            <w:tcMar/>
          </w:tcPr>
          <w:p w:rsidRPr="00FC1B63" w:rsidR="0022078E" w:rsidP="00411B5A" w:rsidRDefault="0022078E" w14:paraId="55858661" w14:textId="567B9F47">
            <w:pPr>
              <w:spacing w:after="0"/>
              <w:rPr>
                <w:rFonts w:cs="Arial"/>
              </w:rPr>
            </w:pPr>
            <w:r w:rsidRPr="1786AD06" w:rsidR="0022078E">
              <w:rPr>
                <w:rFonts w:cs="Arial"/>
              </w:rPr>
              <w:t>Ohjelmistosuunnittelija</w:t>
            </w:r>
            <w:r w:rsidRPr="1786AD06" w:rsidR="0022078E">
              <w:rPr>
                <w:rFonts w:cs="Arial"/>
              </w:rPr>
              <w:t xml:space="preserve">, tiimin vastuuhenkilö, viikot </w:t>
            </w:r>
            <w:r w:rsidRPr="1786AD06" w:rsidR="0011589C">
              <w:rPr>
                <w:color w:val="548DD4" w:themeColor="text2" w:themeTint="99" w:themeShade="FF"/>
              </w:rPr>
              <w:t>45–4</w:t>
            </w:r>
            <w:r w:rsidRPr="1786AD06" w:rsidR="49436199">
              <w:rPr>
                <w:color w:val="548DD4" w:themeColor="text2" w:themeTint="99" w:themeShade="FF"/>
              </w:rPr>
              <w:t>6</w:t>
            </w:r>
          </w:p>
        </w:tc>
      </w:tr>
      <w:tr w:rsidRPr="00FC1B63" w:rsidR="0022078E" w:rsidTr="1786AD06" w14:paraId="384753B8" w14:textId="77777777">
        <w:tc>
          <w:tcPr>
            <w:tcW w:w="1755" w:type="dxa"/>
            <w:tcMar/>
          </w:tcPr>
          <w:p w:rsidRPr="00FC1B63" w:rsidR="0022078E" w:rsidP="00411B5A" w:rsidRDefault="0022078E" w14:paraId="3BA964AC" w14:textId="77777777">
            <w:pPr>
              <w:spacing w:after="0"/>
              <w:rPr>
                <w:rFonts w:cs="Arial"/>
              </w:rPr>
            </w:pPr>
            <w:r w:rsidRPr="00FC1B63">
              <w:rPr>
                <w:rFonts w:cs="Arial"/>
              </w:rPr>
              <w:t>ROOLI</w:t>
            </w:r>
            <w:r>
              <w:rPr>
                <w:rFonts w:cs="Arial"/>
              </w:rPr>
              <w:t xml:space="preserve"> 2</w:t>
            </w:r>
          </w:p>
        </w:tc>
        <w:tc>
          <w:tcPr>
            <w:tcW w:w="6873" w:type="dxa"/>
            <w:tcMar/>
          </w:tcPr>
          <w:p w:rsidRPr="00FC1B63" w:rsidR="0022078E" w:rsidP="00411B5A" w:rsidRDefault="0022078E" w14:paraId="6C87FED0" w14:textId="74D0978B">
            <w:pPr>
              <w:spacing w:after="0"/>
              <w:rPr>
                <w:rFonts w:cs="Arial"/>
              </w:rPr>
            </w:pPr>
            <w:r w:rsidRPr="1786AD06" w:rsidR="0022078E">
              <w:rPr>
                <w:rFonts w:cs="Arial"/>
              </w:rPr>
              <w:t>Ohjelmistosuunnittelija</w:t>
            </w:r>
            <w:r w:rsidRPr="1786AD06" w:rsidR="0022078E">
              <w:rPr>
                <w:rFonts w:cs="Arial"/>
              </w:rPr>
              <w:t>, tiimin sihteeri, viik</w:t>
            </w:r>
            <w:r w:rsidRPr="1786AD06" w:rsidR="006B10EC">
              <w:rPr>
                <w:rFonts w:cs="Arial"/>
              </w:rPr>
              <w:t>ko</w:t>
            </w:r>
            <w:r w:rsidRPr="1786AD06" w:rsidR="0022078E">
              <w:rPr>
                <w:rFonts w:cs="Arial"/>
              </w:rPr>
              <w:t xml:space="preserve"> </w:t>
            </w:r>
            <w:r w:rsidRPr="1786AD06" w:rsidR="0022078E">
              <w:rPr>
                <w:color w:val="548DD4" w:themeColor="text2" w:themeTint="99" w:themeShade="FF"/>
              </w:rPr>
              <w:t>4</w:t>
            </w:r>
            <w:r w:rsidRPr="1786AD06" w:rsidR="7CE82CCB">
              <w:rPr>
                <w:color w:val="548DD4" w:themeColor="text2" w:themeTint="99" w:themeShade="FF"/>
              </w:rPr>
              <w:t>7</w:t>
            </w:r>
          </w:p>
        </w:tc>
      </w:tr>
      <w:tr w:rsidRPr="00FC1B63" w:rsidR="0022078E" w:rsidTr="1786AD06" w14:paraId="6702C6E6" w14:textId="77777777">
        <w:tc>
          <w:tcPr>
            <w:tcW w:w="1755" w:type="dxa"/>
            <w:tcMar/>
          </w:tcPr>
          <w:p w:rsidRPr="00FC1B63" w:rsidR="0022078E" w:rsidP="00411B5A" w:rsidRDefault="0022078E" w14:paraId="236391E3" w14:textId="77777777">
            <w:pPr>
              <w:spacing w:after="0"/>
              <w:rPr>
                <w:rFonts w:cs="Arial"/>
              </w:rPr>
            </w:pPr>
            <w:r w:rsidRPr="00FC1B63">
              <w:rPr>
                <w:rFonts w:cs="Arial"/>
              </w:rPr>
              <w:t>ROOLI</w:t>
            </w:r>
            <w:r>
              <w:rPr>
                <w:rFonts w:cs="Arial"/>
              </w:rPr>
              <w:t xml:space="preserve"> 3</w:t>
            </w:r>
          </w:p>
        </w:tc>
        <w:tc>
          <w:tcPr>
            <w:tcW w:w="6873" w:type="dxa"/>
            <w:tcMar/>
          </w:tcPr>
          <w:p w:rsidRPr="008106AE" w:rsidR="0022078E" w:rsidP="1786AD06" w:rsidRDefault="0022078E" w14:paraId="3DE0755A" w14:textId="68B40521">
            <w:pPr>
              <w:spacing w:after="0"/>
              <w:rPr>
                <w:rFonts w:eastAsia="Arial" w:cs="Arial"/>
                <w:b w:val="1"/>
                <w:bCs w:val="1"/>
              </w:rPr>
            </w:pPr>
            <w:r w:rsidRPr="1786AD06" w:rsidR="0022078E">
              <w:rPr>
                <w:rFonts w:cs="Arial"/>
              </w:rPr>
              <w:t xml:space="preserve">Ohjelmistosuunnittelija, viikot </w:t>
            </w:r>
            <w:r w:rsidRPr="1786AD06" w:rsidR="008106AE">
              <w:rPr>
                <w:color w:val="548DD4" w:themeColor="text2" w:themeTint="99" w:themeShade="FF"/>
              </w:rPr>
              <w:t>4</w:t>
            </w:r>
            <w:r w:rsidRPr="1786AD06" w:rsidR="4C1F3CE6">
              <w:rPr>
                <w:color w:val="548DD4" w:themeColor="text2" w:themeTint="99" w:themeShade="FF"/>
              </w:rPr>
              <w:t>8</w:t>
            </w:r>
            <w:r w:rsidRPr="1786AD06" w:rsidR="008106AE">
              <w:rPr>
                <w:rFonts w:eastAsia="Arial" w:cs="Arial"/>
                <w:color w:val="548DD4" w:themeColor="text2" w:themeTint="99" w:themeShade="FF"/>
              </w:rPr>
              <w:t>–50</w:t>
            </w:r>
          </w:p>
        </w:tc>
      </w:tr>
      <w:tr w:rsidRPr="00FC1B63" w:rsidR="0022078E" w:rsidTr="1786AD06" w14:paraId="3EFC7F7F" w14:textId="77777777">
        <w:tc>
          <w:tcPr>
            <w:tcW w:w="1755" w:type="dxa"/>
            <w:tcMar/>
          </w:tcPr>
          <w:p w:rsidRPr="00FC1B63" w:rsidR="0022078E" w:rsidP="00411B5A" w:rsidRDefault="0022078E" w14:paraId="70955126" w14:textId="77777777">
            <w:pPr>
              <w:spacing w:after="0"/>
              <w:rPr>
                <w:rFonts w:cs="Arial"/>
              </w:rPr>
            </w:pPr>
            <w:r w:rsidRPr="00FC1B63">
              <w:rPr>
                <w:rFonts w:cs="Arial"/>
              </w:rPr>
              <w:t>YHTEYSTIEDOT</w:t>
            </w:r>
          </w:p>
        </w:tc>
        <w:tc>
          <w:tcPr>
            <w:tcW w:w="6873" w:type="dxa"/>
            <w:tcMar/>
          </w:tcPr>
          <w:p w:rsidRPr="00FC1B63" w:rsidR="0022078E" w:rsidP="00411B5A" w:rsidRDefault="0022078E" w14:paraId="2B5718B7" w14:textId="65EAC73E">
            <w:pPr>
              <w:spacing w:after="0"/>
              <w:rPr>
                <w:rFonts w:cs="Arial"/>
              </w:rPr>
            </w:pPr>
            <w:r w:rsidRPr="00FC1B63">
              <w:rPr>
                <w:rFonts w:cs="Arial"/>
              </w:rPr>
              <w:t>Organisaatio:</w:t>
            </w:r>
            <w:r w:rsidR="00613F8D">
              <w:rPr>
                <w:rFonts w:cs="Arial"/>
              </w:rPr>
              <w:t xml:space="preserve"> OAMK</w:t>
            </w:r>
          </w:p>
          <w:p w:rsidRPr="00FC1B63" w:rsidR="0022078E" w:rsidP="00411B5A" w:rsidRDefault="0022078E" w14:paraId="475BEC56" w14:textId="229F36ED">
            <w:pPr>
              <w:spacing w:after="0"/>
              <w:rPr>
                <w:rFonts w:cs="Arial"/>
              </w:rPr>
            </w:pPr>
            <w:r w:rsidRPr="00FC1B63">
              <w:rPr>
                <w:rFonts w:cs="Arial"/>
              </w:rPr>
              <w:t>Sähköposti:</w:t>
            </w:r>
            <w:r w:rsidR="00613F8D">
              <w:rPr>
                <w:rFonts w:cs="Arial"/>
              </w:rPr>
              <w:t xml:space="preserve"> t1kama05@students.oamk.fi</w:t>
            </w:r>
          </w:p>
          <w:p w:rsidRPr="00FC1B63" w:rsidR="0022078E" w:rsidP="00411B5A" w:rsidRDefault="0022078E" w14:paraId="2C868080" w14:textId="75C6B671">
            <w:pPr>
              <w:spacing w:after="0"/>
              <w:rPr>
                <w:rFonts w:cs="Arial"/>
                <w:i/>
                <w:color w:val="0070C0"/>
              </w:rPr>
            </w:pPr>
            <w:r>
              <w:rPr>
                <w:rFonts w:cs="Arial"/>
              </w:rPr>
              <w:t>Puhelin</w:t>
            </w:r>
            <w:r w:rsidRPr="00FC1B63">
              <w:rPr>
                <w:rFonts w:cs="Arial"/>
              </w:rPr>
              <w:t>:</w:t>
            </w:r>
            <w:r w:rsidR="00613F8D">
              <w:rPr>
                <w:rFonts w:cs="Arial"/>
              </w:rPr>
              <w:t xml:space="preserve"> 045 664 5085</w:t>
            </w:r>
          </w:p>
        </w:tc>
      </w:tr>
    </w:tbl>
    <w:p w:rsidR="00F8075B" w:rsidP="00B325E8" w:rsidRDefault="00F8075B" w14:paraId="38EBF696" w14:textId="0B7D861B"/>
    <w:p w:rsidR="00B325E8" w:rsidP="00B325E8" w:rsidRDefault="00B325E8" w14:paraId="3255B859" w14:textId="77777777">
      <w:pPr>
        <w:pStyle w:val="Otsikko2"/>
      </w:pPr>
      <w:bookmarkStart w:name="_Toc53390738" w:id="16"/>
      <w:r w:rsidRPr="00B325E8">
        <w:t>Tilat</w:t>
      </w:r>
      <w:bookmarkEnd w:id="16"/>
    </w:p>
    <w:p w:rsidRPr="00EC7F89" w:rsidR="000C06E0" w:rsidP="007E2B9A" w:rsidRDefault="000C06E0" w14:paraId="0B139923" w14:textId="2D61A7FB">
      <w:pPr>
        <w:rPr>
          <w:color w:val="000000" w:themeColor="text1"/>
        </w:rPr>
      </w:pPr>
      <w:r w:rsidRPr="00EC7F89">
        <w:rPr>
          <w:color w:val="000000" w:themeColor="text1"/>
        </w:rPr>
        <w:t xml:space="preserve">Projektia suoritetaan </w:t>
      </w:r>
      <w:r w:rsidRPr="00EC7F89" w:rsidR="00A31459">
        <w:rPr>
          <w:color w:val="000000" w:themeColor="text1"/>
        </w:rPr>
        <w:t>koulun tietoliikennelaboratoriossa, sekä yleisissä opiskelutiloissa Linnanmaan kampuksella, jonka lisäksi voimme hyödyntää myös etäyhteyksiä tarvittaessa.</w:t>
      </w:r>
    </w:p>
    <w:p w:rsidR="00B325E8" w:rsidP="00B325E8" w:rsidRDefault="00600E91" w14:paraId="68B4C181" w14:textId="0BE0F0CA">
      <w:pPr>
        <w:pStyle w:val="Otsikko2"/>
      </w:pPr>
      <w:bookmarkStart w:name="_Toc53390739" w:id="17"/>
      <w:r>
        <w:t>Työkalut</w:t>
      </w:r>
      <w:r w:rsidR="00B06EB3">
        <w:t>, l</w:t>
      </w:r>
      <w:r w:rsidRPr="00B325E8" w:rsidR="00B325E8">
        <w:t>aitteistot</w:t>
      </w:r>
      <w:r w:rsidR="00F91A56">
        <w:t>,</w:t>
      </w:r>
      <w:r w:rsidR="00B325E8">
        <w:t xml:space="preserve"> verkkoyhteydet</w:t>
      </w:r>
      <w:r>
        <w:t xml:space="preserve"> ja budjetti</w:t>
      </w:r>
      <w:bookmarkEnd w:id="17"/>
    </w:p>
    <w:p w:rsidRPr="00EC7F89" w:rsidR="00A31459" w:rsidP="007E2B9A" w:rsidRDefault="00A31459" w14:paraId="3F2EAC6F" w14:textId="3CEA01B4">
      <w:pPr>
        <w:rPr>
          <w:color w:val="000000" w:themeColor="text1"/>
        </w:rPr>
      </w:pPr>
      <w:r w:rsidRPr="00EC7F89">
        <w:rPr>
          <w:color w:val="000000" w:themeColor="text1"/>
        </w:rPr>
        <w:t>Projektin käytössä olevat työkalut löytyvät ryhmältä omasta takaa, mutta hyödynnämme myös lisäksi tietoliikennelaboratorion välineistöä.</w:t>
      </w:r>
    </w:p>
    <w:p w:rsidRPr="00EC7F89" w:rsidR="00A31459" w:rsidP="007E2B9A" w:rsidRDefault="00A31459" w14:paraId="78503C5D" w14:textId="047285CC">
      <w:pPr>
        <w:rPr>
          <w:color w:val="000000" w:themeColor="text1"/>
        </w:rPr>
      </w:pPr>
      <w:r w:rsidRPr="00EC7F89">
        <w:rPr>
          <w:color w:val="000000" w:themeColor="text1"/>
        </w:rPr>
        <w:t>Projektin käytössä olevia laitteita ovat tietokoneet</w:t>
      </w:r>
      <w:r w:rsidRPr="00EC7F89" w:rsidR="0046700E">
        <w:rPr>
          <w:color w:val="000000" w:themeColor="text1"/>
        </w:rPr>
        <w:t xml:space="preserve"> ja kolvausasema.</w:t>
      </w:r>
    </w:p>
    <w:p w:rsidRPr="00EC7F89" w:rsidR="00B325E8" w:rsidP="007E2B9A" w:rsidRDefault="0046700E" w14:paraId="797067DF" w14:textId="7C121FCA">
      <w:pPr>
        <w:rPr>
          <w:color w:val="000000" w:themeColor="text1"/>
        </w:rPr>
      </w:pPr>
      <w:r w:rsidRPr="00EC7F89">
        <w:rPr>
          <w:color w:val="000000" w:themeColor="text1"/>
        </w:rPr>
        <w:t>Verkkoyhteyksinä projektissa käytetään Linnanmaan kampuksella koulun omaa verkkoyhteyttä sekä etäyhteyksissä jokaisen henkilökohtaista verkkoyhteyttä.</w:t>
      </w:r>
    </w:p>
    <w:p w:rsidRPr="00EC7F89" w:rsidR="00627E2F" w:rsidP="007E2B9A" w:rsidRDefault="00627E2F" w14:paraId="5E43C0D3" w14:textId="2A155719">
      <w:pPr>
        <w:rPr>
          <w:color w:val="000000" w:themeColor="text1"/>
        </w:rPr>
      </w:pPr>
      <w:r w:rsidRPr="00EC7F89">
        <w:rPr>
          <w:color w:val="000000" w:themeColor="text1"/>
        </w:rPr>
        <w:lastRenderedPageBreak/>
        <w:t xml:space="preserve">Budjetti projektille on noin </w:t>
      </w:r>
      <w:r w:rsidR="00F042F2">
        <w:rPr>
          <w:color w:val="000000" w:themeColor="text1"/>
        </w:rPr>
        <w:t>93,09</w:t>
      </w:r>
      <w:r w:rsidRPr="7486520D" w:rsidR="0CCFA125">
        <w:rPr>
          <w:color w:val="000000" w:themeColor="text1"/>
        </w:rPr>
        <w:t xml:space="preserve"> </w:t>
      </w:r>
      <w:r w:rsidRPr="00EC7F89" w:rsidR="009D11AA">
        <w:rPr>
          <w:color w:val="000000" w:themeColor="text1"/>
        </w:rPr>
        <w:t>€, riippuen tilaushetken kurssista</w:t>
      </w:r>
      <w:r w:rsidRPr="7486520D" w:rsidR="432E1648">
        <w:rPr>
          <w:color w:val="000000" w:themeColor="text1"/>
        </w:rPr>
        <w:t>.</w:t>
      </w:r>
      <w:r w:rsidRPr="7486520D" w:rsidR="009D11AA">
        <w:rPr>
          <w:color w:val="000000" w:themeColor="text1"/>
        </w:rPr>
        <w:t xml:space="preserve"> </w:t>
      </w:r>
      <w:r w:rsidRPr="7486520D" w:rsidR="25490971">
        <w:rPr>
          <w:color w:val="000000" w:themeColor="text1"/>
        </w:rPr>
        <w:t>T</w:t>
      </w:r>
      <w:r w:rsidRPr="7486520D" w:rsidR="009D11AA">
        <w:rPr>
          <w:color w:val="000000" w:themeColor="text1"/>
        </w:rPr>
        <w:t>uotteet</w:t>
      </w:r>
      <w:r w:rsidRPr="00EC7F89" w:rsidR="009D11AA">
        <w:rPr>
          <w:color w:val="000000" w:themeColor="text1"/>
        </w:rPr>
        <w:t xml:space="preserve"> tilataan </w:t>
      </w:r>
      <w:r w:rsidRPr="00EC7F89" w:rsidR="002C2A63">
        <w:rPr>
          <w:color w:val="000000" w:themeColor="text1"/>
        </w:rPr>
        <w:t>Digi-Key Electronics –verkkokaupasta</w:t>
      </w:r>
      <w:r w:rsidRPr="00EC7F89" w:rsidR="0026338C">
        <w:rPr>
          <w:color w:val="000000" w:themeColor="text1"/>
        </w:rPr>
        <w:t xml:space="preserve"> sekä Oulun SP-</w:t>
      </w:r>
      <w:r w:rsidRPr="00EC7F89" w:rsidR="0011589C">
        <w:rPr>
          <w:color w:val="000000" w:themeColor="text1"/>
        </w:rPr>
        <w:t>Elektroniikasta.</w:t>
      </w:r>
      <w:r w:rsidRPr="00EC7F89" w:rsidR="002C2A63">
        <w:rPr>
          <w:color w:val="000000" w:themeColor="text1"/>
        </w:rPr>
        <w:t xml:space="preserve"> Ohessa eritelty budjetti.</w:t>
      </w:r>
    </w:p>
    <w:p w:rsidRPr="0011589C" w:rsidR="004761A7" w:rsidP="0011589C" w:rsidRDefault="0011589C" w14:paraId="2E38A206" w14:textId="24888741">
      <w:pPr>
        <w:pStyle w:val="Kuvaotsikko"/>
      </w:pPr>
      <w:r>
        <w:t xml:space="preserve">TAULUKKO 2. </w:t>
      </w:r>
      <w:r w:rsidR="00D11C32">
        <w:t>Projektissa käytettävät komponentit</w:t>
      </w:r>
      <w:r w:rsidR="00E163BD">
        <w:t>, niiden määrät ja hinnat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2939"/>
        <w:gridCol w:w="2912"/>
        <w:gridCol w:w="2643"/>
      </w:tblGrid>
      <w:tr w:rsidR="00CA3B6A" w:rsidTr="1786AD06" w14:paraId="4FE6879E" w14:textId="00FEEDFF">
        <w:tc>
          <w:tcPr>
            <w:tcW w:w="2939" w:type="dxa"/>
            <w:tcMar/>
          </w:tcPr>
          <w:p w:rsidRPr="00EC7F89" w:rsidR="00CA3B6A" w:rsidP="007E2B9A" w:rsidRDefault="00CA3B6A" w14:paraId="51AB1C8B" w14:textId="3BDE1EFE">
            <w:pPr>
              <w:rPr>
                <w:color w:val="000000" w:themeColor="text1"/>
              </w:rPr>
            </w:pPr>
            <w:r w:rsidRPr="00EC7F89">
              <w:rPr>
                <w:color w:val="000000" w:themeColor="text1"/>
              </w:rPr>
              <w:t>Tuote</w:t>
            </w:r>
          </w:p>
        </w:tc>
        <w:tc>
          <w:tcPr>
            <w:tcW w:w="2912" w:type="dxa"/>
            <w:tcMar/>
          </w:tcPr>
          <w:p w:rsidRPr="00EC7F89" w:rsidR="00CA3B6A" w:rsidP="007E2B9A" w:rsidRDefault="00CA3B6A" w14:paraId="2C72EC78" w14:textId="760B4B4B">
            <w:pPr>
              <w:rPr>
                <w:color w:val="000000" w:themeColor="text1"/>
              </w:rPr>
            </w:pPr>
            <w:r w:rsidRPr="00EC7F89">
              <w:rPr>
                <w:color w:val="000000" w:themeColor="text1"/>
              </w:rPr>
              <w:t>Määrä</w:t>
            </w:r>
          </w:p>
        </w:tc>
        <w:tc>
          <w:tcPr>
            <w:tcW w:w="2643" w:type="dxa"/>
            <w:tcMar/>
          </w:tcPr>
          <w:p w:rsidRPr="00EC7F89" w:rsidR="00CA3B6A" w:rsidP="007E2B9A" w:rsidRDefault="00CA3B6A" w14:paraId="4EFCFD31" w14:textId="3240DE7E">
            <w:pPr>
              <w:rPr>
                <w:color w:val="000000" w:themeColor="text1"/>
              </w:rPr>
            </w:pPr>
            <w:r w:rsidRPr="00EC7F89">
              <w:rPr>
                <w:color w:val="000000" w:themeColor="text1"/>
              </w:rPr>
              <w:t>Hinta</w:t>
            </w:r>
          </w:p>
        </w:tc>
      </w:tr>
      <w:tr w:rsidR="00CA3B6A" w:rsidTr="1786AD06" w14:paraId="69BCC034" w14:textId="759EFF5C">
        <w:tc>
          <w:tcPr>
            <w:tcW w:w="2939" w:type="dxa"/>
            <w:tcMar/>
          </w:tcPr>
          <w:p w:rsidRPr="00EC7F89" w:rsidR="00CA3B6A" w:rsidP="007E2B9A" w:rsidRDefault="00845FEA" w14:paraId="59ED91F0" w14:textId="14A354C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HC05 Bluetooth Module</w:t>
            </w:r>
          </w:p>
        </w:tc>
        <w:tc>
          <w:tcPr>
            <w:tcW w:w="2912" w:type="dxa"/>
            <w:tcMar/>
          </w:tcPr>
          <w:p w:rsidRPr="00EC7F89" w:rsidR="00CA3B6A" w:rsidP="007E2B9A" w:rsidRDefault="6C2213BD" w14:paraId="0A04805A" w14:textId="654634AE">
            <w:pPr>
              <w:rPr>
                <w:color w:val="000000" w:themeColor="text1"/>
              </w:rPr>
            </w:pPr>
            <w:r w:rsidRPr="7486520D">
              <w:rPr>
                <w:color w:val="000000" w:themeColor="text1"/>
              </w:rPr>
              <w:t>1</w:t>
            </w:r>
            <w:r w:rsidRPr="7486520D" w:rsidR="05B0F740">
              <w:rPr>
                <w:color w:val="000000" w:themeColor="text1"/>
              </w:rPr>
              <w:t xml:space="preserve"> </w:t>
            </w:r>
            <w:r w:rsidRPr="7486520D">
              <w:rPr>
                <w:color w:val="000000" w:themeColor="text1"/>
              </w:rPr>
              <w:t>kpl</w:t>
            </w:r>
          </w:p>
        </w:tc>
        <w:tc>
          <w:tcPr>
            <w:tcW w:w="2643" w:type="dxa"/>
            <w:tcMar/>
          </w:tcPr>
          <w:p w:rsidRPr="00EC7F89" w:rsidR="00CA3B6A" w:rsidP="007E2B9A" w:rsidRDefault="00845FEA" w14:paraId="6FB7577F" w14:textId="3C381450">
            <w:pPr>
              <w:rPr>
                <w:color w:val="000000" w:themeColor="text1"/>
              </w:rPr>
            </w:pPr>
            <w:r w:rsidRPr="1786AD06" w:rsidR="4EA3A3B0">
              <w:rPr>
                <w:color w:val="000000" w:themeColor="text1" w:themeTint="FF" w:themeShade="FF"/>
              </w:rPr>
              <w:t>10,00</w:t>
            </w:r>
            <w:r w:rsidRPr="1786AD06" w:rsidR="506699B8">
              <w:rPr>
                <w:color w:val="000000" w:themeColor="text1" w:themeTint="FF" w:themeShade="FF"/>
              </w:rPr>
              <w:t xml:space="preserve"> </w:t>
            </w:r>
            <w:r w:rsidRPr="1786AD06" w:rsidR="4EA3A3B0">
              <w:rPr>
                <w:color w:val="000000" w:themeColor="text1" w:themeTint="FF" w:themeShade="FF"/>
              </w:rPr>
              <w:t>€</w:t>
            </w:r>
          </w:p>
        </w:tc>
      </w:tr>
      <w:tr w:rsidR="00CA3B6A" w:rsidTr="1786AD06" w14:paraId="568E17DA" w14:textId="75E2DDD9">
        <w:tc>
          <w:tcPr>
            <w:tcW w:w="2939" w:type="dxa"/>
            <w:tcMar/>
          </w:tcPr>
          <w:p w:rsidRPr="00EC7F89" w:rsidR="00CA3B6A" w:rsidP="007E2B9A" w:rsidRDefault="00CA3B6A" w14:paraId="09267DFC" w14:textId="2AC5718C">
            <w:pPr>
              <w:rPr>
                <w:color w:val="000000" w:themeColor="text1"/>
              </w:rPr>
            </w:pPr>
            <w:r w:rsidRPr="00EC7F89">
              <w:rPr>
                <w:color w:val="000000" w:themeColor="text1"/>
              </w:rPr>
              <w:t>Temperature Sensor Digital, Infrared</w:t>
            </w:r>
          </w:p>
        </w:tc>
        <w:tc>
          <w:tcPr>
            <w:tcW w:w="2912" w:type="dxa"/>
            <w:tcMar/>
          </w:tcPr>
          <w:p w:rsidRPr="00EC7F89" w:rsidR="00CA3B6A" w:rsidP="007E2B9A" w:rsidRDefault="6C2213BD" w14:paraId="24BBE006" w14:textId="3EE7057D">
            <w:pPr>
              <w:rPr>
                <w:color w:val="000000" w:themeColor="text1"/>
              </w:rPr>
            </w:pPr>
            <w:r w:rsidRPr="7486520D">
              <w:rPr>
                <w:color w:val="000000" w:themeColor="text1"/>
              </w:rPr>
              <w:t>1</w:t>
            </w:r>
            <w:r w:rsidRPr="7486520D" w:rsidR="05B0F740">
              <w:rPr>
                <w:color w:val="000000" w:themeColor="text1"/>
              </w:rPr>
              <w:t xml:space="preserve"> </w:t>
            </w:r>
            <w:r w:rsidRPr="7486520D">
              <w:rPr>
                <w:color w:val="000000" w:themeColor="text1"/>
              </w:rPr>
              <w:t>kpl</w:t>
            </w:r>
          </w:p>
        </w:tc>
        <w:tc>
          <w:tcPr>
            <w:tcW w:w="2643" w:type="dxa"/>
            <w:tcMar/>
          </w:tcPr>
          <w:p w:rsidRPr="00EC7F89" w:rsidR="00CA3B6A" w:rsidP="007E2B9A" w:rsidRDefault="00845FEA" w14:paraId="1B65B769" w14:textId="5CF05255">
            <w:pPr>
              <w:rPr>
                <w:color w:val="000000" w:themeColor="text1"/>
              </w:rPr>
            </w:pPr>
            <w:r w:rsidRPr="1786AD06" w:rsidR="4EA3A3B0">
              <w:rPr>
                <w:color w:val="000000" w:themeColor="text1" w:themeTint="FF" w:themeShade="FF"/>
              </w:rPr>
              <w:t>7,00</w:t>
            </w:r>
            <w:r w:rsidRPr="1786AD06" w:rsidR="506699B8">
              <w:rPr>
                <w:color w:val="000000" w:themeColor="text1" w:themeTint="FF" w:themeShade="FF"/>
              </w:rPr>
              <w:t xml:space="preserve"> </w:t>
            </w:r>
            <w:r w:rsidRPr="1786AD06" w:rsidR="4EA3A3B0">
              <w:rPr>
                <w:color w:val="000000" w:themeColor="text1" w:themeTint="FF" w:themeShade="FF"/>
              </w:rPr>
              <w:t>€</w:t>
            </w:r>
          </w:p>
        </w:tc>
      </w:tr>
      <w:tr w:rsidR="00CA3B6A" w:rsidTr="1786AD06" w14:paraId="48989D99" w14:textId="2FCC166F">
        <w:tc>
          <w:tcPr>
            <w:tcW w:w="2939" w:type="dxa"/>
            <w:tcMar/>
          </w:tcPr>
          <w:p w:rsidRPr="00EC7F89" w:rsidR="00CA3B6A" w:rsidP="007E2B9A" w:rsidRDefault="00A101F0" w14:paraId="2435DF96" w14:textId="07AD0DF8">
            <w:pPr>
              <w:rPr>
                <w:color w:val="000000" w:themeColor="text1"/>
              </w:rPr>
            </w:pPr>
            <w:r w:rsidRPr="00EC7F89">
              <w:rPr>
                <w:color w:val="000000" w:themeColor="text1"/>
              </w:rPr>
              <w:t>2.8” TFT-kosketusnäyttö</w:t>
            </w:r>
          </w:p>
        </w:tc>
        <w:tc>
          <w:tcPr>
            <w:tcW w:w="2912" w:type="dxa"/>
            <w:tcMar/>
          </w:tcPr>
          <w:p w:rsidRPr="00EC7F89" w:rsidR="00CA3B6A" w:rsidP="007E2B9A" w:rsidRDefault="0117038B" w14:paraId="41CF4BB8" w14:textId="547950B8">
            <w:pPr>
              <w:rPr>
                <w:color w:val="000000" w:themeColor="text1"/>
              </w:rPr>
            </w:pPr>
            <w:r w:rsidRPr="7486520D">
              <w:rPr>
                <w:color w:val="000000" w:themeColor="text1"/>
              </w:rPr>
              <w:t>1</w:t>
            </w:r>
            <w:r w:rsidRPr="7486520D" w:rsidR="16B1A985">
              <w:rPr>
                <w:color w:val="000000" w:themeColor="text1"/>
              </w:rPr>
              <w:t xml:space="preserve"> </w:t>
            </w:r>
            <w:r w:rsidRPr="7486520D">
              <w:rPr>
                <w:color w:val="000000" w:themeColor="text1"/>
              </w:rPr>
              <w:t>kpl</w:t>
            </w:r>
          </w:p>
        </w:tc>
        <w:tc>
          <w:tcPr>
            <w:tcW w:w="2643" w:type="dxa"/>
            <w:tcMar/>
          </w:tcPr>
          <w:p w:rsidRPr="00EC7F89" w:rsidR="00CA3B6A" w:rsidP="007E2B9A" w:rsidRDefault="00E163BD" w14:paraId="438561D0" w14:textId="283F4AEF">
            <w:pPr>
              <w:rPr>
                <w:color w:val="000000" w:themeColor="text1"/>
              </w:rPr>
            </w:pPr>
            <w:r w:rsidRPr="00EC7F89">
              <w:rPr>
                <w:color w:val="000000" w:themeColor="text1"/>
              </w:rPr>
              <w:t>25,00 €</w:t>
            </w:r>
          </w:p>
        </w:tc>
      </w:tr>
      <w:tr w:rsidR="00CA3B6A" w:rsidTr="1786AD06" w14:paraId="507B67E6" w14:textId="67F59C85">
        <w:tc>
          <w:tcPr>
            <w:tcW w:w="2939" w:type="dxa"/>
            <w:tcMar/>
          </w:tcPr>
          <w:p w:rsidRPr="00EC7F89" w:rsidR="00CA3B6A" w:rsidP="007E2B9A" w:rsidRDefault="00CA3B6A" w14:paraId="21E2C290" w14:textId="6082365B">
            <w:pPr>
              <w:rPr>
                <w:color w:val="000000" w:themeColor="text1"/>
              </w:rPr>
            </w:pPr>
            <w:r w:rsidRPr="00EC7F89">
              <w:rPr>
                <w:color w:val="000000" w:themeColor="text1"/>
              </w:rPr>
              <w:t>Laser Diode</w:t>
            </w:r>
          </w:p>
        </w:tc>
        <w:tc>
          <w:tcPr>
            <w:tcW w:w="2912" w:type="dxa"/>
            <w:tcMar/>
          </w:tcPr>
          <w:p w:rsidRPr="00EC7F89" w:rsidR="00CA3B6A" w:rsidP="007E2B9A" w:rsidRDefault="6C2213BD" w14:paraId="134EC8D6" w14:textId="3476DB6C">
            <w:pPr>
              <w:rPr>
                <w:color w:val="000000" w:themeColor="text1"/>
              </w:rPr>
            </w:pPr>
            <w:r w:rsidRPr="7486520D">
              <w:rPr>
                <w:color w:val="000000" w:themeColor="text1"/>
              </w:rPr>
              <w:t>1</w:t>
            </w:r>
            <w:r w:rsidRPr="7486520D" w:rsidR="16B1A985">
              <w:rPr>
                <w:color w:val="000000" w:themeColor="text1"/>
              </w:rPr>
              <w:t xml:space="preserve"> </w:t>
            </w:r>
            <w:r w:rsidRPr="7486520D">
              <w:rPr>
                <w:color w:val="000000" w:themeColor="text1"/>
              </w:rPr>
              <w:t>kpl</w:t>
            </w:r>
          </w:p>
        </w:tc>
        <w:tc>
          <w:tcPr>
            <w:tcW w:w="2643" w:type="dxa"/>
            <w:tcMar/>
          </w:tcPr>
          <w:p w:rsidRPr="00EC7F89" w:rsidR="00CA3B6A" w:rsidP="007E2B9A" w:rsidRDefault="00E163BD" w14:paraId="54828610" w14:textId="56C4F08B">
            <w:pPr>
              <w:rPr>
                <w:color w:val="000000" w:themeColor="text1"/>
              </w:rPr>
            </w:pPr>
            <w:r w:rsidRPr="00EC7F89">
              <w:rPr>
                <w:color w:val="000000" w:themeColor="text1"/>
              </w:rPr>
              <w:t>5,18 €</w:t>
            </w:r>
          </w:p>
        </w:tc>
      </w:tr>
      <w:tr w:rsidR="00CA3B6A" w:rsidTr="1786AD06" w14:paraId="10E7DF4D" w14:textId="18AFA0D8">
        <w:tc>
          <w:tcPr>
            <w:tcW w:w="2939" w:type="dxa"/>
            <w:tcMar/>
          </w:tcPr>
          <w:p w:rsidRPr="00EC7F89" w:rsidR="00CA3B6A" w:rsidP="007E2B9A" w:rsidRDefault="00CA3B6A" w14:paraId="294DB833" w14:textId="623CCD3A">
            <w:pPr>
              <w:rPr>
                <w:color w:val="000000" w:themeColor="text1"/>
              </w:rPr>
            </w:pPr>
            <w:r w:rsidRPr="00EC7F89">
              <w:rPr>
                <w:color w:val="000000" w:themeColor="text1"/>
              </w:rPr>
              <w:t>Battery Holder</w:t>
            </w:r>
          </w:p>
        </w:tc>
        <w:tc>
          <w:tcPr>
            <w:tcW w:w="2912" w:type="dxa"/>
            <w:tcMar/>
          </w:tcPr>
          <w:p w:rsidRPr="00EC7F89" w:rsidR="00CA3B6A" w:rsidP="007E2B9A" w:rsidRDefault="6C2213BD" w14:paraId="25A0479C" w14:textId="6A58531A">
            <w:pPr>
              <w:rPr>
                <w:color w:val="000000" w:themeColor="text1"/>
              </w:rPr>
            </w:pPr>
            <w:r w:rsidRPr="7486520D">
              <w:rPr>
                <w:color w:val="000000" w:themeColor="text1"/>
              </w:rPr>
              <w:t>1</w:t>
            </w:r>
            <w:r w:rsidRPr="7486520D" w:rsidR="367DB551">
              <w:rPr>
                <w:color w:val="000000" w:themeColor="text1"/>
              </w:rPr>
              <w:t xml:space="preserve"> </w:t>
            </w:r>
            <w:r w:rsidRPr="7486520D">
              <w:rPr>
                <w:color w:val="000000" w:themeColor="text1"/>
              </w:rPr>
              <w:t>kpl</w:t>
            </w:r>
          </w:p>
        </w:tc>
        <w:tc>
          <w:tcPr>
            <w:tcW w:w="2643" w:type="dxa"/>
            <w:tcMar/>
          </w:tcPr>
          <w:p w:rsidRPr="00EC7F89" w:rsidR="00CA3B6A" w:rsidP="007E2B9A" w:rsidRDefault="00E163BD" w14:paraId="24BA4C8C" w14:textId="7A441999">
            <w:pPr>
              <w:rPr>
                <w:color w:val="000000" w:themeColor="text1"/>
              </w:rPr>
            </w:pPr>
            <w:r w:rsidRPr="00EC7F89">
              <w:rPr>
                <w:color w:val="000000" w:themeColor="text1"/>
              </w:rPr>
              <w:t>2,55 €</w:t>
            </w:r>
          </w:p>
        </w:tc>
      </w:tr>
      <w:tr w:rsidR="00CA3B6A" w:rsidTr="1786AD06" w14:paraId="0BF4E7C0" w14:textId="1A1E7D50">
        <w:tc>
          <w:tcPr>
            <w:tcW w:w="2939" w:type="dxa"/>
            <w:tcMar/>
          </w:tcPr>
          <w:p w:rsidRPr="00EC7F89" w:rsidR="00CA3B6A" w:rsidP="007E2B9A" w:rsidRDefault="00CA3B6A" w14:paraId="2A6E4638" w14:textId="068F4B66">
            <w:pPr>
              <w:rPr>
                <w:color w:val="000000" w:themeColor="text1"/>
              </w:rPr>
            </w:pPr>
            <w:r w:rsidRPr="00EC7F89">
              <w:rPr>
                <w:color w:val="000000" w:themeColor="text1"/>
              </w:rPr>
              <w:t>Push Button</w:t>
            </w:r>
          </w:p>
        </w:tc>
        <w:tc>
          <w:tcPr>
            <w:tcW w:w="2912" w:type="dxa"/>
            <w:tcMar/>
          </w:tcPr>
          <w:p w:rsidRPr="00EC7F89" w:rsidR="00CA3B6A" w:rsidP="007E2B9A" w:rsidRDefault="6C2213BD" w14:paraId="6388A37D" w14:textId="2F747A96">
            <w:pPr>
              <w:rPr>
                <w:color w:val="000000" w:themeColor="text1"/>
              </w:rPr>
            </w:pPr>
            <w:r w:rsidRPr="7486520D">
              <w:rPr>
                <w:color w:val="000000" w:themeColor="text1"/>
              </w:rPr>
              <w:t>5</w:t>
            </w:r>
            <w:r w:rsidRPr="7486520D" w:rsidR="367DB551">
              <w:rPr>
                <w:color w:val="000000" w:themeColor="text1"/>
              </w:rPr>
              <w:t xml:space="preserve"> </w:t>
            </w:r>
            <w:r w:rsidRPr="7486520D">
              <w:rPr>
                <w:color w:val="000000" w:themeColor="text1"/>
              </w:rPr>
              <w:t>kpl (4</w:t>
            </w:r>
            <w:r w:rsidRPr="7486520D" w:rsidR="1C8E6FD1">
              <w:rPr>
                <w:color w:val="000000" w:themeColor="text1"/>
              </w:rPr>
              <w:t xml:space="preserve"> </w:t>
            </w:r>
            <w:r w:rsidRPr="7486520D">
              <w:rPr>
                <w:color w:val="000000" w:themeColor="text1"/>
              </w:rPr>
              <w:t>kpl</w:t>
            </w:r>
            <w:r w:rsidRPr="00EC7F89" w:rsidR="00CA3B6A">
              <w:rPr>
                <w:color w:val="000000" w:themeColor="text1"/>
              </w:rPr>
              <w:t xml:space="preserve"> varalle)</w:t>
            </w:r>
          </w:p>
        </w:tc>
        <w:tc>
          <w:tcPr>
            <w:tcW w:w="2643" w:type="dxa"/>
            <w:tcMar/>
          </w:tcPr>
          <w:p w:rsidRPr="00EC7F89" w:rsidR="00CA3B6A" w:rsidP="007E2B9A" w:rsidRDefault="00E163BD" w14:paraId="1EBA1B44" w14:textId="0DFAE90F">
            <w:pPr>
              <w:rPr>
                <w:color w:val="000000" w:themeColor="text1"/>
              </w:rPr>
            </w:pPr>
            <w:r w:rsidRPr="00EC7F89">
              <w:rPr>
                <w:color w:val="000000" w:themeColor="text1"/>
              </w:rPr>
              <w:t>2,59 €</w:t>
            </w:r>
          </w:p>
        </w:tc>
      </w:tr>
      <w:tr w:rsidR="00CA3B6A" w:rsidTr="1786AD06" w14:paraId="64AE3343" w14:textId="245CBFF6">
        <w:tc>
          <w:tcPr>
            <w:tcW w:w="2939" w:type="dxa"/>
            <w:tcMar/>
          </w:tcPr>
          <w:p w:rsidRPr="00EC7F89" w:rsidR="00CA3B6A" w:rsidP="007E2B9A" w:rsidRDefault="00CA3B6A" w14:paraId="4D6B7575" w14:textId="1CB170A8">
            <w:pPr>
              <w:rPr>
                <w:color w:val="000000" w:themeColor="text1"/>
              </w:rPr>
            </w:pPr>
            <w:r w:rsidRPr="00EC7F89">
              <w:rPr>
                <w:color w:val="000000" w:themeColor="text1"/>
              </w:rPr>
              <w:t>Buzzer</w:t>
            </w:r>
          </w:p>
        </w:tc>
        <w:tc>
          <w:tcPr>
            <w:tcW w:w="2912" w:type="dxa"/>
            <w:tcMar/>
          </w:tcPr>
          <w:p w:rsidRPr="00EC7F89" w:rsidR="00CA3B6A" w:rsidP="007E2B9A" w:rsidRDefault="6C2213BD" w14:paraId="2E85F900" w14:textId="03122313">
            <w:pPr>
              <w:rPr>
                <w:color w:val="000000" w:themeColor="text1"/>
              </w:rPr>
            </w:pPr>
            <w:r w:rsidRPr="7486520D">
              <w:rPr>
                <w:color w:val="000000" w:themeColor="text1"/>
              </w:rPr>
              <w:t>5</w:t>
            </w:r>
            <w:r w:rsidRPr="7486520D" w:rsidR="0E15A0E5">
              <w:rPr>
                <w:color w:val="000000" w:themeColor="text1"/>
              </w:rPr>
              <w:t xml:space="preserve"> </w:t>
            </w:r>
            <w:r w:rsidRPr="7486520D">
              <w:rPr>
                <w:color w:val="000000" w:themeColor="text1"/>
              </w:rPr>
              <w:t>kpl (4</w:t>
            </w:r>
            <w:r w:rsidRPr="7486520D" w:rsidR="0E15A0E5">
              <w:rPr>
                <w:color w:val="000000" w:themeColor="text1"/>
              </w:rPr>
              <w:t xml:space="preserve"> </w:t>
            </w:r>
            <w:r w:rsidRPr="7486520D">
              <w:rPr>
                <w:color w:val="000000" w:themeColor="text1"/>
              </w:rPr>
              <w:t>kpl</w:t>
            </w:r>
            <w:r w:rsidRPr="00EC7F89" w:rsidR="00CA3B6A">
              <w:rPr>
                <w:color w:val="000000" w:themeColor="text1"/>
              </w:rPr>
              <w:t xml:space="preserve"> varalle)</w:t>
            </w:r>
          </w:p>
        </w:tc>
        <w:tc>
          <w:tcPr>
            <w:tcW w:w="2643" w:type="dxa"/>
            <w:tcMar/>
          </w:tcPr>
          <w:p w:rsidRPr="00EC7F89" w:rsidR="00CA3B6A" w:rsidP="007E2B9A" w:rsidRDefault="00E163BD" w14:paraId="153D07DB" w14:textId="3C4459A5">
            <w:pPr>
              <w:rPr>
                <w:color w:val="000000" w:themeColor="text1"/>
              </w:rPr>
            </w:pPr>
            <w:r w:rsidRPr="00EC7F89">
              <w:rPr>
                <w:color w:val="000000" w:themeColor="text1"/>
              </w:rPr>
              <w:t>2,55 €</w:t>
            </w:r>
          </w:p>
        </w:tc>
      </w:tr>
      <w:tr w:rsidR="00CA3B6A" w:rsidTr="1786AD06" w14:paraId="2EC2A87B" w14:textId="28EF6165">
        <w:tc>
          <w:tcPr>
            <w:tcW w:w="2939" w:type="dxa"/>
            <w:tcMar/>
          </w:tcPr>
          <w:p w:rsidRPr="00EC7F89" w:rsidR="00CA3B6A" w:rsidP="007E2B9A" w:rsidRDefault="00CA3B6A" w14:paraId="4CAE732E" w14:textId="3C81C539">
            <w:pPr>
              <w:rPr>
                <w:color w:val="000000" w:themeColor="text1"/>
              </w:rPr>
            </w:pPr>
            <w:r w:rsidRPr="00EC7F89">
              <w:rPr>
                <w:color w:val="000000" w:themeColor="text1"/>
              </w:rPr>
              <w:t>RTC Clock</w:t>
            </w:r>
          </w:p>
        </w:tc>
        <w:tc>
          <w:tcPr>
            <w:tcW w:w="2912" w:type="dxa"/>
            <w:tcMar/>
          </w:tcPr>
          <w:p w:rsidRPr="00EC7F89" w:rsidR="00CA3B6A" w:rsidP="007E2B9A" w:rsidRDefault="6C2213BD" w14:paraId="5B85956F" w14:textId="2AD83AB6">
            <w:pPr>
              <w:rPr>
                <w:color w:val="000000" w:themeColor="text1"/>
              </w:rPr>
            </w:pPr>
            <w:r w:rsidRPr="7486520D">
              <w:rPr>
                <w:color w:val="000000" w:themeColor="text1"/>
              </w:rPr>
              <w:t>1</w:t>
            </w:r>
            <w:r w:rsidRPr="7486520D" w:rsidR="4B748656">
              <w:rPr>
                <w:color w:val="000000" w:themeColor="text1"/>
              </w:rPr>
              <w:t xml:space="preserve"> </w:t>
            </w:r>
            <w:r w:rsidRPr="7486520D">
              <w:rPr>
                <w:color w:val="000000" w:themeColor="text1"/>
              </w:rPr>
              <w:t>kpl</w:t>
            </w:r>
          </w:p>
        </w:tc>
        <w:tc>
          <w:tcPr>
            <w:tcW w:w="2643" w:type="dxa"/>
            <w:tcMar/>
          </w:tcPr>
          <w:p w:rsidRPr="00EC7F89" w:rsidR="00CA3B6A" w:rsidP="007E2B9A" w:rsidRDefault="00E163BD" w14:paraId="027817D1" w14:textId="4591709F">
            <w:pPr>
              <w:rPr>
                <w:color w:val="000000" w:themeColor="text1"/>
              </w:rPr>
            </w:pPr>
            <w:r w:rsidRPr="00EC7F89">
              <w:rPr>
                <w:color w:val="000000" w:themeColor="text1"/>
              </w:rPr>
              <w:t>4,27 €</w:t>
            </w:r>
          </w:p>
        </w:tc>
      </w:tr>
      <w:tr w:rsidR="00CA3B6A" w:rsidTr="1786AD06" w14:paraId="43CFC3C3" w14:textId="4E6BB704">
        <w:tc>
          <w:tcPr>
            <w:tcW w:w="2939" w:type="dxa"/>
            <w:tcMar/>
          </w:tcPr>
          <w:p w:rsidRPr="00EC7F89" w:rsidR="00CA3B6A" w:rsidP="007E2B9A" w:rsidRDefault="00CA3B6A" w14:paraId="3E646C0A" w14:textId="3F1348BF">
            <w:pPr>
              <w:rPr>
                <w:color w:val="000000" w:themeColor="text1"/>
              </w:rPr>
            </w:pPr>
            <w:r w:rsidRPr="00EC7F89">
              <w:rPr>
                <w:color w:val="000000" w:themeColor="text1"/>
              </w:rPr>
              <w:t>Shift Register</w:t>
            </w:r>
          </w:p>
        </w:tc>
        <w:tc>
          <w:tcPr>
            <w:tcW w:w="2912" w:type="dxa"/>
            <w:tcMar/>
          </w:tcPr>
          <w:p w:rsidRPr="00EC7F89" w:rsidR="00CA3B6A" w:rsidP="007E2B9A" w:rsidRDefault="6C2213BD" w14:paraId="2D918CB5" w14:textId="22FE0E01">
            <w:pPr>
              <w:rPr>
                <w:color w:val="000000" w:themeColor="text1"/>
              </w:rPr>
            </w:pPr>
            <w:r w:rsidRPr="7486520D">
              <w:rPr>
                <w:color w:val="000000" w:themeColor="text1"/>
              </w:rPr>
              <w:t>5</w:t>
            </w:r>
            <w:r w:rsidRPr="7486520D" w:rsidR="4B748656">
              <w:rPr>
                <w:color w:val="000000" w:themeColor="text1"/>
              </w:rPr>
              <w:t xml:space="preserve"> </w:t>
            </w:r>
            <w:r w:rsidRPr="7486520D">
              <w:rPr>
                <w:color w:val="000000" w:themeColor="text1"/>
              </w:rPr>
              <w:t>kpl (4</w:t>
            </w:r>
            <w:r w:rsidRPr="7486520D" w:rsidR="4833D837">
              <w:rPr>
                <w:color w:val="000000" w:themeColor="text1"/>
              </w:rPr>
              <w:t xml:space="preserve"> </w:t>
            </w:r>
            <w:r w:rsidRPr="7486520D">
              <w:rPr>
                <w:color w:val="000000" w:themeColor="text1"/>
              </w:rPr>
              <w:t>kpl</w:t>
            </w:r>
            <w:r w:rsidRPr="00EC7F89" w:rsidR="00CA3B6A">
              <w:rPr>
                <w:color w:val="000000" w:themeColor="text1"/>
              </w:rPr>
              <w:t xml:space="preserve"> varalle)</w:t>
            </w:r>
          </w:p>
        </w:tc>
        <w:tc>
          <w:tcPr>
            <w:tcW w:w="2643" w:type="dxa"/>
            <w:tcMar/>
          </w:tcPr>
          <w:p w:rsidRPr="00EC7F89" w:rsidR="00CA3B6A" w:rsidP="007E2B9A" w:rsidRDefault="00E163BD" w14:paraId="1558E2FB" w14:textId="4273B968">
            <w:pPr>
              <w:rPr>
                <w:color w:val="000000" w:themeColor="text1"/>
              </w:rPr>
            </w:pPr>
            <w:r w:rsidRPr="00EC7F89">
              <w:rPr>
                <w:color w:val="000000" w:themeColor="text1"/>
              </w:rPr>
              <w:t>2,98 €</w:t>
            </w:r>
          </w:p>
        </w:tc>
      </w:tr>
      <w:tr w:rsidR="00F042F2" w:rsidTr="1786AD06" w14:paraId="51CF2B5D" w14:textId="77777777">
        <w:tc>
          <w:tcPr>
            <w:tcW w:w="2939" w:type="dxa"/>
            <w:tcMar/>
          </w:tcPr>
          <w:p w:rsidRPr="00EC7F89" w:rsidR="00F042F2" w:rsidP="007E2B9A" w:rsidRDefault="00F042F2" w14:paraId="1047F45F" w14:textId="6761448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Kingston MicroSD 32Gt</w:t>
            </w:r>
          </w:p>
        </w:tc>
        <w:tc>
          <w:tcPr>
            <w:tcW w:w="2912" w:type="dxa"/>
            <w:tcMar/>
          </w:tcPr>
          <w:p w:rsidRPr="00EC7F89" w:rsidR="00F042F2" w:rsidP="007E2B9A" w:rsidRDefault="00F042F2" w14:paraId="3376A4CE" w14:textId="3D9F4128">
            <w:pPr>
              <w:rPr>
                <w:color w:val="000000" w:themeColor="text1"/>
              </w:rPr>
            </w:pPr>
            <w:r w:rsidRPr="7486520D">
              <w:rPr>
                <w:color w:val="000000" w:themeColor="text1"/>
              </w:rPr>
              <w:t>1</w:t>
            </w:r>
            <w:r w:rsidRPr="7486520D" w:rsidR="5CE4FDA4">
              <w:rPr>
                <w:color w:val="000000" w:themeColor="text1"/>
              </w:rPr>
              <w:t xml:space="preserve"> </w:t>
            </w:r>
            <w:r w:rsidRPr="7486520D">
              <w:rPr>
                <w:color w:val="000000" w:themeColor="text1"/>
              </w:rPr>
              <w:t>kpl</w:t>
            </w:r>
          </w:p>
        </w:tc>
        <w:tc>
          <w:tcPr>
            <w:tcW w:w="2643" w:type="dxa"/>
            <w:tcMar/>
          </w:tcPr>
          <w:p w:rsidRPr="00EC7F89" w:rsidR="00F042F2" w:rsidP="007E2B9A" w:rsidRDefault="00E163BD" w14:paraId="699D478F" w14:textId="011FAC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8,90 €</w:t>
            </w:r>
          </w:p>
        </w:tc>
      </w:tr>
      <w:tr w:rsidR="003B62FE" w:rsidTr="1786AD06" w14:paraId="6823FAE2" w14:textId="77777777">
        <w:tc>
          <w:tcPr>
            <w:tcW w:w="2939" w:type="dxa"/>
            <w:tcMar/>
          </w:tcPr>
          <w:p w:rsidR="003B62FE" w:rsidP="007E2B9A" w:rsidRDefault="003B62FE" w14:paraId="728A87E1" w14:textId="562920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Arduino Mega</w:t>
            </w:r>
          </w:p>
        </w:tc>
        <w:tc>
          <w:tcPr>
            <w:tcW w:w="2912" w:type="dxa"/>
            <w:tcMar/>
          </w:tcPr>
          <w:p w:rsidRPr="7486520D" w:rsidR="003B62FE" w:rsidP="007E2B9A" w:rsidRDefault="003B62FE" w14:paraId="478BC02B" w14:textId="590B396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1kpl</w:t>
            </w:r>
          </w:p>
        </w:tc>
        <w:tc>
          <w:tcPr>
            <w:tcW w:w="2643" w:type="dxa"/>
            <w:tcMar/>
          </w:tcPr>
          <w:p w:rsidR="003B62FE" w:rsidP="007E2B9A" w:rsidRDefault="003B62FE" w14:paraId="57580E28" w14:textId="08C872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Jo valmiina</w:t>
            </w:r>
          </w:p>
        </w:tc>
      </w:tr>
      <w:tr w:rsidR="003B62FE" w:rsidTr="1786AD06" w14:paraId="3B4D6F3C" w14:textId="77777777">
        <w:tc>
          <w:tcPr>
            <w:tcW w:w="2939" w:type="dxa"/>
            <w:tcMar/>
          </w:tcPr>
          <w:p w:rsidR="003B62FE" w:rsidP="007E2B9A" w:rsidRDefault="003B62FE" w14:paraId="43CA5A72" w14:textId="0F0A6D7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Koekytkentäalusta</w:t>
            </w:r>
          </w:p>
        </w:tc>
        <w:tc>
          <w:tcPr>
            <w:tcW w:w="2912" w:type="dxa"/>
            <w:tcMar/>
          </w:tcPr>
          <w:p w:rsidR="003B62FE" w:rsidP="007E2B9A" w:rsidRDefault="003B62FE" w14:paraId="44FC9C3C" w14:textId="047C207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1kpl</w:t>
            </w:r>
          </w:p>
        </w:tc>
        <w:tc>
          <w:tcPr>
            <w:tcW w:w="2643" w:type="dxa"/>
            <w:tcMar/>
          </w:tcPr>
          <w:p w:rsidR="003B62FE" w:rsidP="007E2B9A" w:rsidRDefault="003B62FE" w14:paraId="2A0274F4" w14:textId="7BCD7C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Jo valmiina</w:t>
            </w:r>
          </w:p>
        </w:tc>
      </w:tr>
    </w:tbl>
    <w:p w:rsidR="002C2A63" w:rsidP="007E2B9A" w:rsidRDefault="002C2A63" w14:paraId="4E9DD774" w14:textId="35D5978A">
      <w:pPr>
        <w:rPr>
          <w:color w:val="548DD4" w:themeColor="text2" w:themeTint="99"/>
        </w:rPr>
      </w:pPr>
    </w:p>
    <w:p w:rsidRPr="00D73692" w:rsidR="00CA17AE" w:rsidP="007E2B9A" w:rsidRDefault="00CA17AE" w14:paraId="319C081E" w14:textId="66B4C770">
      <w:pPr>
        <w:rPr>
          <w:color w:val="548DD4" w:themeColor="text2" w:themeTint="99"/>
        </w:rPr>
      </w:pPr>
    </w:p>
    <w:p w:rsidRPr="00751C3C" w:rsidR="00B325E8" w:rsidP="00FC1B63" w:rsidRDefault="00B325E8" w14:paraId="684DD96F" w14:textId="77777777">
      <w:pPr>
        <w:pStyle w:val="Otsikko1"/>
      </w:pPr>
      <w:bookmarkStart w:name="_Toc73859632" w:id="18"/>
      <w:bookmarkStart w:name="_Toc53390740" w:id="19"/>
      <w:r w:rsidRPr="00FC1B63">
        <w:lastRenderedPageBreak/>
        <w:t>TOTEUTUSSUUNNITELMA</w:t>
      </w:r>
      <w:bookmarkEnd w:id="18"/>
      <w:bookmarkEnd w:id="19"/>
    </w:p>
    <w:p w:rsidRPr="00FC1B63" w:rsidR="00B325E8" w:rsidP="00FC1B63" w:rsidRDefault="00B325E8" w14:paraId="0D9B683F" w14:textId="77777777">
      <w:pPr>
        <w:pStyle w:val="Otsikko2"/>
      </w:pPr>
      <w:bookmarkStart w:name="_Toc49062444" w:id="20"/>
      <w:bookmarkStart w:name="_Toc73859633" w:id="21"/>
      <w:bookmarkStart w:name="_Toc53390741" w:id="22"/>
      <w:r w:rsidRPr="00FC1B63">
        <w:t>Projektin vaiheistus</w:t>
      </w:r>
      <w:bookmarkEnd w:id="20"/>
      <w:r w:rsidRPr="00FC1B63">
        <w:t xml:space="preserve"> ja aikataulu</w:t>
      </w:r>
      <w:bookmarkEnd w:id="21"/>
      <w:bookmarkEnd w:id="22"/>
    </w:p>
    <w:p w:rsidR="00B325E8" w:rsidP="007E2B9A" w:rsidRDefault="00F107FF" w14:paraId="1DFAE21A" w14:textId="4C902768">
      <w:pPr>
        <w:rPr>
          <w:color w:val="548DD4" w:themeColor="text2" w:themeTint="99"/>
        </w:rPr>
      </w:pPr>
      <w:r w:rsidRPr="00F107FF">
        <w:t>Projekti</w:t>
      </w:r>
      <w:r>
        <w:t xml:space="preserve"> noudattaa ohjausryhmän asettamia määräaikoja. Eteneminen on vaiheistettu </w:t>
      </w:r>
      <w:r w:rsidRPr="00F107FF">
        <w:t xml:space="preserve">taulukon </w:t>
      </w:r>
      <w:r w:rsidR="00941619">
        <w:t>4</w:t>
      </w:r>
      <w:r w:rsidRPr="00F107FF">
        <w:t xml:space="preserve"> mukaisesti. </w:t>
      </w:r>
    </w:p>
    <w:p w:rsidRPr="00F107FF" w:rsidR="00F63A5A" w:rsidP="007E2B9A" w:rsidRDefault="00F107FF" w14:paraId="6C4493A8" w14:textId="6B235365">
      <w:pPr>
        <w:rPr>
          <w:i/>
          <w:iCs/>
        </w:rPr>
      </w:pPr>
      <w:r w:rsidRPr="00F107FF">
        <w:rPr>
          <w:i/>
          <w:iCs/>
        </w:rPr>
        <w:t xml:space="preserve">TAULUKKO </w:t>
      </w:r>
      <w:r w:rsidR="00941619">
        <w:rPr>
          <w:i/>
          <w:iCs/>
        </w:rPr>
        <w:t>4</w:t>
      </w:r>
      <w:r w:rsidRPr="00F107FF">
        <w:rPr>
          <w:i/>
          <w:iCs/>
        </w:rPr>
        <w:t>. Projektin vaiheet ja aikataul</w:t>
      </w:r>
      <w:r w:rsidR="00F8075B">
        <w:rPr>
          <w:i/>
          <w:iCs/>
        </w:rPr>
        <w:t>ut.</w:t>
      </w:r>
    </w:p>
    <w:tbl>
      <w:tblPr>
        <w:tblW w:w="893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A0" w:firstRow="1" w:lastRow="0" w:firstColumn="1" w:lastColumn="0" w:noHBand="0" w:noVBand="0"/>
      </w:tblPr>
      <w:tblGrid>
        <w:gridCol w:w="1701"/>
        <w:gridCol w:w="4962"/>
        <w:gridCol w:w="2268"/>
      </w:tblGrid>
      <w:tr w:rsidRPr="00FC1B63" w:rsidR="00283911" w:rsidTr="1786AD06" w14:paraId="5799F68B" w14:textId="77777777">
        <w:tc>
          <w:tcPr>
            <w:tcW w:w="1701" w:type="dxa"/>
            <w:shd w:val="clear" w:color="auto" w:fill="FFFFFF" w:themeFill="background1"/>
            <w:tcMar/>
          </w:tcPr>
          <w:p w:rsidR="00283911" w:rsidP="00283911" w:rsidRDefault="00283911" w14:paraId="1FB03840" w14:textId="70AE1CC7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MÄÄRÄAIKA</w:t>
            </w:r>
          </w:p>
        </w:tc>
        <w:tc>
          <w:tcPr>
            <w:tcW w:w="4962" w:type="dxa"/>
            <w:shd w:val="clear" w:color="auto" w:fill="FFFFFF" w:themeFill="background1"/>
            <w:tcMar/>
          </w:tcPr>
          <w:p w:rsidRPr="00FC1B63" w:rsidR="00283911" w:rsidP="00283911" w:rsidRDefault="00283911" w14:paraId="59D6B4A4" w14:textId="7CF6B5FA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TEHTÄVÄN KUVAUS</w:t>
            </w:r>
          </w:p>
        </w:tc>
        <w:tc>
          <w:tcPr>
            <w:tcW w:w="2268" w:type="dxa"/>
            <w:shd w:val="clear" w:color="auto" w:fill="FFFFFF" w:themeFill="background1"/>
            <w:tcMar/>
          </w:tcPr>
          <w:p w:rsidRPr="00FC1B63" w:rsidR="00283911" w:rsidP="00283911" w:rsidRDefault="00283911" w14:paraId="5F01800A" w14:textId="29C07987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VASTUUHENKILÖ</w:t>
            </w:r>
          </w:p>
        </w:tc>
      </w:tr>
      <w:tr w:rsidRPr="00FC1B63" w:rsidR="00896D1C" w:rsidTr="1786AD06" w14:paraId="53C48ABD" w14:textId="77777777">
        <w:tc>
          <w:tcPr>
            <w:tcW w:w="1701" w:type="dxa"/>
            <w:tcMar/>
          </w:tcPr>
          <w:p w:rsidRPr="00F8075B" w:rsidR="00896D1C" w:rsidP="00283911" w:rsidRDefault="00896D1C" w14:paraId="2848E790" w14:textId="69508D83">
            <w:pPr>
              <w:spacing w:after="0"/>
              <w:rPr>
                <w:rFonts w:cs="Arial"/>
                <w:sz w:val="22"/>
                <w:szCs w:val="22"/>
              </w:rPr>
            </w:pPr>
            <w:r w:rsidRPr="00F8075B">
              <w:rPr>
                <w:rFonts w:cs="Arial"/>
                <w:sz w:val="22"/>
                <w:szCs w:val="22"/>
              </w:rPr>
              <w:t xml:space="preserve">Viikko </w:t>
            </w:r>
            <w:r w:rsidRPr="00F8075B" w:rsidR="008F345B">
              <w:rPr>
                <w:rFonts w:cs="Arial"/>
                <w:sz w:val="22"/>
                <w:szCs w:val="22"/>
              </w:rPr>
              <w:t>44</w:t>
            </w:r>
          </w:p>
        </w:tc>
        <w:tc>
          <w:tcPr>
            <w:tcW w:w="4962" w:type="dxa"/>
            <w:tcMar/>
          </w:tcPr>
          <w:p w:rsidRPr="00F8075B" w:rsidR="00896D1C" w:rsidP="00283911" w:rsidRDefault="00896D1C" w14:paraId="324CC18B" w14:textId="77777777">
            <w:pPr>
              <w:spacing w:after="0"/>
              <w:rPr>
                <w:rFonts w:cs="Arial"/>
                <w:sz w:val="22"/>
                <w:szCs w:val="22"/>
              </w:rPr>
            </w:pPr>
            <w:r w:rsidRPr="00F8075B">
              <w:rPr>
                <w:rFonts w:cs="Arial"/>
                <w:sz w:val="22"/>
                <w:szCs w:val="22"/>
              </w:rPr>
              <w:t>Projektiryhmän muodostaminen, projekti-idean kehittäminen</w:t>
            </w:r>
          </w:p>
          <w:p w:rsidRPr="00F8075B" w:rsidR="00896D1C" w:rsidP="00283911" w:rsidRDefault="00896D1C" w14:paraId="1D7BEE7D" w14:textId="77777777">
            <w:pPr>
              <w:spacing w:after="0"/>
              <w:rPr>
                <w:rFonts w:cs="Arial"/>
                <w:sz w:val="22"/>
                <w:szCs w:val="22"/>
              </w:rPr>
            </w:pPr>
            <w:r w:rsidRPr="00F8075B">
              <w:rPr>
                <w:rFonts w:cs="Arial"/>
                <w:sz w:val="22"/>
                <w:szCs w:val="22"/>
              </w:rPr>
              <w:t>Projektiryhmän Teams-työtilan perustaminen</w:t>
            </w:r>
          </w:p>
          <w:p w:rsidRPr="00F8075B" w:rsidR="00896D1C" w:rsidP="00283911" w:rsidRDefault="00896D1C" w14:paraId="0FE84BF8" w14:textId="1C034AA4">
            <w:pPr>
              <w:spacing w:after="0"/>
              <w:rPr>
                <w:rFonts w:cs="Arial"/>
                <w:sz w:val="22"/>
                <w:szCs w:val="22"/>
              </w:rPr>
            </w:pPr>
            <w:r w:rsidRPr="00F8075B">
              <w:rPr>
                <w:rFonts w:cs="Arial"/>
                <w:sz w:val="22"/>
                <w:szCs w:val="22"/>
              </w:rPr>
              <w:t>Aloituspalaveri opettajan vetämänä</w:t>
            </w:r>
          </w:p>
        </w:tc>
        <w:tc>
          <w:tcPr>
            <w:tcW w:w="2268" w:type="dxa"/>
            <w:tcMar/>
          </w:tcPr>
          <w:p w:rsidRPr="00F8075B" w:rsidR="00896D1C" w:rsidP="00283911" w:rsidRDefault="00896D1C" w14:paraId="5DB7159A" w14:textId="0C211977">
            <w:pPr>
              <w:spacing w:after="0"/>
              <w:rPr>
                <w:rFonts w:cs="Arial"/>
                <w:sz w:val="22"/>
                <w:szCs w:val="22"/>
              </w:rPr>
            </w:pPr>
          </w:p>
        </w:tc>
      </w:tr>
      <w:tr w:rsidRPr="00FC1B63" w:rsidR="00283911" w:rsidTr="1786AD06" w14:paraId="5AD4F4A7" w14:textId="77777777">
        <w:tc>
          <w:tcPr>
            <w:tcW w:w="1701" w:type="dxa"/>
            <w:tcMar/>
          </w:tcPr>
          <w:p w:rsidRPr="00F8075B" w:rsidR="00283911" w:rsidP="00283911" w:rsidRDefault="00283911" w14:paraId="05DFF501" w14:textId="4CB369AD">
            <w:pPr>
              <w:spacing w:after="0"/>
              <w:rPr>
                <w:rFonts w:cs="Arial"/>
                <w:sz w:val="22"/>
                <w:szCs w:val="22"/>
              </w:rPr>
            </w:pPr>
            <w:r w:rsidRPr="00F8075B">
              <w:rPr>
                <w:rFonts w:cs="Arial"/>
                <w:sz w:val="22"/>
                <w:szCs w:val="22"/>
              </w:rPr>
              <w:t xml:space="preserve">Viikko </w:t>
            </w:r>
            <w:r w:rsidRPr="00F8075B" w:rsidR="008F345B">
              <w:rPr>
                <w:rFonts w:cs="Arial"/>
                <w:sz w:val="22"/>
                <w:szCs w:val="22"/>
              </w:rPr>
              <w:t>45</w:t>
            </w:r>
          </w:p>
        </w:tc>
        <w:tc>
          <w:tcPr>
            <w:tcW w:w="4962" w:type="dxa"/>
            <w:tcMar/>
          </w:tcPr>
          <w:p w:rsidRPr="00F8075B" w:rsidR="00283911" w:rsidP="00283911" w:rsidRDefault="00283911" w14:paraId="062E0053" w14:textId="5E2F158C">
            <w:pPr>
              <w:spacing w:after="0"/>
              <w:rPr>
                <w:rFonts w:cs="Arial"/>
                <w:sz w:val="22"/>
                <w:szCs w:val="22"/>
              </w:rPr>
            </w:pPr>
            <w:r w:rsidRPr="00F8075B">
              <w:rPr>
                <w:rFonts w:cs="Arial"/>
                <w:sz w:val="22"/>
                <w:szCs w:val="22"/>
              </w:rPr>
              <w:t xml:space="preserve">Projektin </w:t>
            </w:r>
            <w:r w:rsidRPr="00F8075B" w:rsidR="00896D1C">
              <w:rPr>
                <w:rFonts w:cs="Arial"/>
                <w:sz w:val="22"/>
                <w:szCs w:val="22"/>
              </w:rPr>
              <w:t>v</w:t>
            </w:r>
            <w:r w:rsidRPr="00F8075B">
              <w:rPr>
                <w:rFonts w:cs="Arial"/>
                <w:sz w:val="22"/>
                <w:szCs w:val="22"/>
              </w:rPr>
              <w:t>aatimusmäärittely</w:t>
            </w:r>
          </w:p>
          <w:p w:rsidRPr="00F8075B" w:rsidR="00896D1C" w:rsidP="00896D1C" w:rsidRDefault="00896D1C" w14:paraId="0C6B9BA5" w14:textId="77777777">
            <w:pPr>
              <w:spacing w:after="0"/>
              <w:rPr>
                <w:rFonts w:cs="Arial"/>
                <w:sz w:val="22"/>
                <w:szCs w:val="22"/>
              </w:rPr>
            </w:pPr>
            <w:r w:rsidRPr="00F8075B">
              <w:rPr>
                <w:rFonts w:cs="Arial"/>
                <w:sz w:val="22"/>
                <w:szCs w:val="22"/>
              </w:rPr>
              <w:t>Projektiaiheen perustavoite ja lisätavoitteet Mahdolliset tarviketilaukset (viimeistään)</w:t>
            </w:r>
          </w:p>
          <w:p w:rsidRPr="00F8075B" w:rsidR="00283911" w:rsidP="00283911" w:rsidRDefault="00283911" w14:paraId="6ED98E00" w14:textId="173EC509">
            <w:pPr>
              <w:spacing w:after="0"/>
              <w:rPr>
                <w:rFonts w:cs="Arial"/>
                <w:sz w:val="22"/>
                <w:szCs w:val="22"/>
              </w:rPr>
            </w:pPr>
            <w:r w:rsidRPr="00F8075B">
              <w:rPr>
                <w:rFonts w:cs="Arial"/>
                <w:sz w:val="22"/>
                <w:szCs w:val="22"/>
              </w:rPr>
              <w:t>Projektisuunnitelma ehdotusvaiheeseen</w:t>
            </w:r>
          </w:p>
          <w:p w:rsidRPr="00F8075B" w:rsidR="00283911" w:rsidP="00283911" w:rsidRDefault="00283911" w14:paraId="48941673" w14:textId="3A4F291F">
            <w:pPr>
              <w:spacing w:after="0"/>
              <w:rPr>
                <w:rFonts w:cs="Arial"/>
                <w:sz w:val="22"/>
                <w:szCs w:val="22"/>
              </w:rPr>
            </w:pPr>
            <w:r w:rsidRPr="00F8075B">
              <w:rPr>
                <w:rFonts w:cs="Arial"/>
                <w:sz w:val="22"/>
                <w:szCs w:val="22"/>
              </w:rPr>
              <w:t>Ensimmäinen opiskelijavetoinen palaveri</w:t>
            </w:r>
          </w:p>
        </w:tc>
        <w:tc>
          <w:tcPr>
            <w:tcW w:w="2268" w:type="dxa"/>
            <w:tcMar/>
          </w:tcPr>
          <w:p w:rsidRPr="00F8075B" w:rsidR="000F6F80" w:rsidP="00283911" w:rsidRDefault="007C400C" w14:paraId="287991A3" w14:textId="2A0A853C">
            <w:pPr>
              <w:spacing w:after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Projektiryhmä</w:t>
            </w:r>
          </w:p>
        </w:tc>
      </w:tr>
      <w:tr w:rsidRPr="00FC1B63" w:rsidR="00283911" w:rsidTr="1786AD06" w14:paraId="09A93F9E" w14:textId="77777777">
        <w:tc>
          <w:tcPr>
            <w:tcW w:w="1701" w:type="dxa"/>
            <w:tcMar/>
          </w:tcPr>
          <w:p w:rsidRPr="00F8075B" w:rsidR="00283911" w:rsidP="00283911" w:rsidRDefault="00283911" w14:paraId="56B6271B" w14:textId="7046B02F">
            <w:pPr>
              <w:spacing w:after="0"/>
              <w:rPr>
                <w:rFonts w:ascii="Times New Roman" w:hAnsi="Times New Roman"/>
                <w:sz w:val="22"/>
                <w:szCs w:val="22"/>
              </w:rPr>
            </w:pPr>
            <w:r w:rsidRPr="00F8075B">
              <w:rPr>
                <w:rFonts w:cs="Arial"/>
                <w:sz w:val="22"/>
                <w:szCs w:val="22"/>
              </w:rPr>
              <w:t xml:space="preserve">Viikko </w:t>
            </w:r>
            <w:r w:rsidRPr="00F8075B" w:rsidR="008F345B">
              <w:rPr>
                <w:rFonts w:cs="Arial"/>
                <w:sz w:val="22"/>
                <w:szCs w:val="22"/>
              </w:rPr>
              <w:t>46</w:t>
            </w:r>
          </w:p>
        </w:tc>
        <w:tc>
          <w:tcPr>
            <w:tcW w:w="4962" w:type="dxa"/>
            <w:tcMar/>
          </w:tcPr>
          <w:p w:rsidR="00F9094A" w:rsidP="00283911" w:rsidRDefault="00F9094A" w14:paraId="49D6F99C" w14:textId="5E1A5CDE">
            <w:pPr>
              <w:spacing w:after="0"/>
              <w:rPr>
                <w:rFonts w:cs="Arial"/>
                <w:sz w:val="22"/>
                <w:szCs w:val="22"/>
              </w:rPr>
            </w:pPr>
            <w:r w:rsidRPr="00F8075B">
              <w:rPr>
                <w:rFonts w:cs="Arial"/>
                <w:sz w:val="22"/>
                <w:szCs w:val="22"/>
              </w:rPr>
              <w:t>Toteutusvaihe</w:t>
            </w:r>
            <w:r w:rsidRPr="00F8075B" w:rsidR="00896D1C">
              <w:rPr>
                <w:rFonts w:cs="Arial"/>
                <w:sz w:val="22"/>
                <w:szCs w:val="22"/>
              </w:rPr>
              <w:t xml:space="preserve"> (ryhmä </w:t>
            </w:r>
            <w:r w:rsidRPr="00F8075B" w:rsidR="00D40A67">
              <w:rPr>
                <w:rFonts w:cs="Arial"/>
                <w:sz w:val="22"/>
                <w:szCs w:val="22"/>
              </w:rPr>
              <w:t>määrittelee</w:t>
            </w:r>
            <w:r w:rsidRPr="00F8075B" w:rsidR="00896D1C">
              <w:rPr>
                <w:rFonts w:cs="Arial"/>
                <w:sz w:val="22"/>
                <w:szCs w:val="22"/>
              </w:rPr>
              <w:t xml:space="preserve"> </w:t>
            </w:r>
            <w:r w:rsidRPr="00F8075B" w:rsidR="00D40A67">
              <w:rPr>
                <w:rFonts w:cs="Arial"/>
                <w:sz w:val="22"/>
                <w:szCs w:val="22"/>
              </w:rPr>
              <w:t xml:space="preserve">projektin jaon tehtäviksi ja </w:t>
            </w:r>
            <w:r w:rsidRPr="00F8075B" w:rsidR="00896D1C">
              <w:rPr>
                <w:rFonts w:cs="Arial"/>
                <w:sz w:val="22"/>
                <w:szCs w:val="22"/>
              </w:rPr>
              <w:t xml:space="preserve">etenemisen </w:t>
            </w:r>
            <w:r w:rsidRPr="00F8075B" w:rsidR="006664EE">
              <w:rPr>
                <w:rFonts w:cs="Arial"/>
                <w:sz w:val="22"/>
                <w:szCs w:val="22"/>
              </w:rPr>
              <w:t xml:space="preserve">viikkotasolla </w:t>
            </w:r>
            <w:r w:rsidRPr="00F8075B" w:rsidR="00896D1C">
              <w:rPr>
                <w:rFonts w:cs="Arial"/>
                <w:sz w:val="22"/>
                <w:szCs w:val="22"/>
              </w:rPr>
              <w:t>tarkemmin)</w:t>
            </w:r>
          </w:p>
          <w:p w:rsidR="000B434F" w:rsidP="00283911" w:rsidRDefault="000B434F" w14:paraId="70593AA4" w14:textId="09AD9BCA">
            <w:pPr>
              <w:spacing w:after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Ohjelmointi</w:t>
            </w:r>
          </w:p>
          <w:p w:rsidR="00475257" w:rsidP="00283911" w:rsidRDefault="00475257" w14:paraId="643E3A5F" w14:textId="35577923">
            <w:pPr>
              <w:spacing w:after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Kytkentäkaavio</w:t>
            </w:r>
          </w:p>
          <w:p w:rsidRPr="00F8075B" w:rsidR="006E1903" w:rsidP="00283911" w:rsidRDefault="006E1903" w14:paraId="77CF0250" w14:textId="791473B2">
            <w:pPr>
              <w:spacing w:after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Vuokaavio</w:t>
            </w:r>
          </w:p>
          <w:p w:rsidRPr="00F8075B" w:rsidR="00283911" w:rsidP="00283911" w:rsidRDefault="00283911" w14:paraId="0A724538" w14:textId="0ECE162C">
            <w:pPr>
              <w:spacing w:after="0"/>
              <w:rPr>
                <w:rFonts w:cs="Arial"/>
                <w:sz w:val="22"/>
                <w:szCs w:val="22"/>
              </w:rPr>
            </w:pPr>
            <w:r w:rsidRPr="00F8075B">
              <w:rPr>
                <w:rFonts w:cs="Arial"/>
                <w:sz w:val="22"/>
                <w:szCs w:val="22"/>
              </w:rPr>
              <w:t>Projektisuunnitelman viimeistely ja katselmointi</w:t>
            </w:r>
            <w:r w:rsidRPr="00F8075B" w:rsidR="006664EE">
              <w:rPr>
                <w:rFonts w:cs="Arial"/>
                <w:sz w:val="22"/>
                <w:szCs w:val="22"/>
              </w:rPr>
              <w:t xml:space="preserve"> (Projektiviestintä)</w:t>
            </w:r>
          </w:p>
        </w:tc>
        <w:tc>
          <w:tcPr>
            <w:tcW w:w="2268" w:type="dxa"/>
            <w:tcMar/>
          </w:tcPr>
          <w:p w:rsidRPr="00F8075B" w:rsidR="00C75291" w:rsidP="00283911" w:rsidRDefault="007C400C" w14:paraId="2235EBF1" w14:textId="3056F654">
            <w:pPr>
              <w:spacing w:after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Projektiryhmä</w:t>
            </w:r>
          </w:p>
        </w:tc>
      </w:tr>
      <w:tr w:rsidRPr="00FC1B63" w:rsidR="000B434F" w:rsidTr="1786AD06" w14:paraId="37956FEC" w14:textId="77777777">
        <w:tc>
          <w:tcPr>
            <w:tcW w:w="1701" w:type="dxa"/>
            <w:tcMar/>
          </w:tcPr>
          <w:p w:rsidRPr="00F8075B" w:rsidR="000B434F" w:rsidP="00283911" w:rsidRDefault="000B434F" w14:paraId="008086C0" w14:textId="557EBE55">
            <w:pPr>
              <w:spacing w:after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Viikko 47</w:t>
            </w:r>
          </w:p>
        </w:tc>
        <w:tc>
          <w:tcPr>
            <w:tcW w:w="4962" w:type="dxa"/>
            <w:tcMar/>
          </w:tcPr>
          <w:p w:rsidR="231BC3DE" w:rsidP="1786AD06" w:rsidRDefault="231BC3DE" w14:paraId="79F885CC" w14:textId="77E7B4F4">
            <w:pPr>
              <w:pStyle w:val="Normaali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Arial" w:hAnsi="Arial" w:eastAsia="Times New Roman" w:cs="Times New Roman"/>
                <w:sz w:val="24"/>
                <w:szCs w:val="24"/>
              </w:rPr>
            </w:pPr>
            <w:r w:rsidRPr="1786AD06" w:rsidR="231BC3DE">
              <w:rPr>
                <w:rFonts w:cs="Arial"/>
                <w:sz w:val="22"/>
                <w:szCs w:val="22"/>
              </w:rPr>
              <w:t>Komponenttien koodin kirjoittaminen ja testaaminen</w:t>
            </w:r>
          </w:p>
          <w:p w:rsidR="00475257" w:rsidP="00283911" w:rsidRDefault="00475257" w14:paraId="4886814C" w14:textId="77777777">
            <w:pPr>
              <w:spacing w:after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Kytkentäkaavio</w:t>
            </w:r>
          </w:p>
          <w:p w:rsidRPr="00F8075B" w:rsidR="006E1903" w:rsidP="00283911" w:rsidRDefault="006E1903" w14:paraId="5DBE1FA8" w14:textId="32F1D7D6">
            <w:pPr>
              <w:spacing w:after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Vuokaavio</w:t>
            </w:r>
          </w:p>
        </w:tc>
        <w:tc>
          <w:tcPr>
            <w:tcW w:w="2268" w:type="dxa"/>
            <w:tcMar/>
          </w:tcPr>
          <w:p w:rsidR="000B434F" w:rsidP="00283911" w:rsidRDefault="000B434F" w14:paraId="61D15ACE" w14:textId="2D7E6FE7">
            <w:pPr>
              <w:spacing w:after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Projektiryhmä</w:t>
            </w:r>
          </w:p>
        </w:tc>
      </w:tr>
      <w:tr w:rsidRPr="00FC1B63" w:rsidR="000B434F" w:rsidTr="1786AD06" w14:paraId="1D877096" w14:textId="77777777">
        <w:tc>
          <w:tcPr>
            <w:tcW w:w="1701" w:type="dxa"/>
            <w:tcMar/>
          </w:tcPr>
          <w:p w:rsidRPr="00F8075B" w:rsidR="000B434F" w:rsidP="00283911" w:rsidRDefault="000B434F" w14:paraId="5359C4A3" w14:textId="2F224F39">
            <w:pPr>
              <w:spacing w:after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Viikko 48</w:t>
            </w:r>
          </w:p>
        </w:tc>
        <w:tc>
          <w:tcPr>
            <w:tcW w:w="4962" w:type="dxa"/>
            <w:tcMar/>
          </w:tcPr>
          <w:p w:rsidRPr="00F8075B" w:rsidR="000B434F" w:rsidP="00283911" w:rsidRDefault="004564C7" w14:paraId="35D97882" w14:textId="16E31429">
            <w:pPr>
              <w:spacing w:after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Koodien, kytkentäkaavion ja vuokaavion lopulliset versiot</w:t>
            </w:r>
          </w:p>
        </w:tc>
        <w:tc>
          <w:tcPr>
            <w:tcW w:w="2268" w:type="dxa"/>
            <w:tcMar/>
          </w:tcPr>
          <w:p w:rsidR="000B434F" w:rsidP="00283911" w:rsidRDefault="000B434F" w14:paraId="72F0DE27" w14:textId="6190B36D">
            <w:pPr>
              <w:spacing w:after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Projektiryhmä</w:t>
            </w:r>
          </w:p>
        </w:tc>
      </w:tr>
      <w:tr w:rsidRPr="00FC1B63" w:rsidR="00283911" w:rsidTr="1786AD06" w14:paraId="24D6522A" w14:textId="77777777">
        <w:tc>
          <w:tcPr>
            <w:tcW w:w="1701" w:type="dxa"/>
            <w:tcMar/>
          </w:tcPr>
          <w:p w:rsidRPr="00F8075B" w:rsidR="00283911" w:rsidP="00283911" w:rsidRDefault="00283911" w14:paraId="1E6F1B71" w14:textId="009875A8">
            <w:pPr>
              <w:spacing w:after="0"/>
              <w:rPr>
                <w:rFonts w:cs="Arial"/>
                <w:sz w:val="22"/>
                <w:szCs w:val="22"/>
              </w:rPr>
            </w:pPr>
            <w:r w:rsidRPr="00F8075B">
              <w:rPr>
                <w:rFonts w:cs="Arial"/>
                <w:sz w:val="22"/>
                <w:szCs w:val="22"/>
              </w:rPr>
              <w:t xml:space="preserve">Viikko </w:t>
            </w:r>
            <w:r w:rsidRPr="00F8075B" w:rsidR="008F345B">
              <w:rPr>
                <w:rFonts w:cs="Arial"/>
                <w:sz w:val="22"/>
                <w:szCs w:val="22"/>
              </w:rPr>
              <w:t>49</w:t>
            </w:r>
          </w:p>
        </w:tc>
        <w:tc>
          <w:tcPr>
            <w:tcW w:w="4962" w:type="dxa"/>
            <w:tcMar/>
          </w:tcPr>
          <w:p w:rsidRPr="00F8075B" w:rsidR="00A611D6" w:rsidP="00283911" w:rsidRDefault="00A611D6" w14:paraId="653C26BF" w14:textId="77777777">
            <w:pPr>
              <w:spacing w:after="0"/>
              <w:rPr>
                <w:rFonts w:cs="Arial"/>
                <w:sz w:val="22"/>
                <w:szCs w:val="22"/>
              </w:rPr>
            </w:pPr>
            <w:r w:rsidRPr="00F8075B">
              <w:rPr>
                <w:rFonts w:cs="Arial"/>
                <w:sz w:val="22"/>
                <w:szCs w:val="22"/>
              </w:rPr>
              <w:t>Projekti valmiiksi</w:t>
            </w:r>
          </w:p>
          <w:p w:rsidRPr="00F8075B" w:rsidR="00283911" w:rsidP="00283911" w:rsidRDefault="00F9094A" w14:paraId="6DF7107B" w14:textId="77777777">
            <w:pPr>
              <w:spacing w:after="0"/>
              <w:rPr>
                <w:rFonts w:cs="Arial"/>
                <w:sz w:val="22"/>
                <w:szCs w:val="22"/>
              </w:rPr>
            </w:pPr>
            <w:r w:rsidRPr="00F8075B">
              <w:rPr>
                <w:rFonts w:cs="Arial"/>
                <w:sz w:val="22"/>
                <w:szCs w:val="22"/>
              </w:rPr>
              <w:lastRenderedPageBreak/>
              <w:t>Demovideo, posterin ja loppuesityksen valmistelu</w:t>
            </w:r>
          </w:p>
          <w:p w:rsidRPr="00F8075B" w:rsidR="00BF3EB3" w:rsidP="00283911" w:rsidRDefault="00BF3EB3" w14:paraId="3CFA3351" w14:textId="7A02CF15">
            <w:pPr>
              <w:spacing w:after="0"/>
              <w:rPr>
                <w:rFonts w:cs="Arial"/>
                <w:sz w:val="22"/>
                <w:szCs w:val="22"/>
              </w:rPr>
            </w:pPr>
            <w:r w:rsidRPr="00F8075B">
              <w:rPr>
                <w:rFonts w:cs="Arial"/>
                <w:sz w:val="22"/>
                <w:szCs w:val="22"/>
              </w:rPr>
              <w:t>Arviointikeskustelut</w:t>
            </w:r>
          </w:p>
        </w:tc>
        <w:tc>
          <w:tcPr>
            <w:tcW w:w="2268" w:type="dxa"/>
            <w:tcMar/>
          </w:tcPr>
          <w:p w:rsidRPr="00F8075B" w:rsidR="00552D5C" w:rsidP="00283911" w:rsidRDefault="007C400C" w14:paraId="4BC6CDE9" w14:textId="4FC5F7DC">
            <w:pPr>
              <w:spacing w:after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lastRenderedPageBreak/>
              <w:t>Projektiryhmä</w:t>
            </w:r>
          </w:p>
        </w:tc>
      </w:tr>
      <w:tr w:rsidRPr="00FC1B63" w:rsidR="00283911" w:rsidTr="1786AD06" w14:paraId="18E196C7" w14:textId="77777777">
        <w:tc>
          <w:tcPr>
            <w:tcW w:w="1701" w:type="dxa"/>
            <w:tcMar/>
          </w:tcPr>
          <w:p w:rsidRPr="00F8075B" w:rsidR="00283911" w:rsidP="00283911" w:rsidRDefault="00283911" w14:paraId="6BF99B44" w14:textId="53AEDBB9">
            <w:pPr>
              <w:spacing w:after="0"/>
              <w:rPr>
                <w:rFonts w:cs="Arial"/>
                <w:sz w:val="22"/>
                <w:szCs w:val="22"/>
              </w:rPr>
            </w:pPr>
            <w:r w:rsidRPr="00F8075B">
              <w:rPr>
                <w:rFonts w:cs="Arial"/>
                <w:sz w:val="22"/>
                <w:szCs w:val="22"/>
              </w:rPr>
              <w:t xml:space="preserve">Viikko </w:t>
            </w:r>
            <w:r w:rsidRPr="00F8075B" w:rsidR="008F345B">
              <w:rPr>
                <w:rFonts w:cs="Arial"/>
                <w:sz w:val="22"/>
                <w:szCs w:val="22"/>
              </w:rPr>
              <w:t>50</w:t>
            </w:r>
          </w:p>
        </w:tc>
        <w:tc>
          <w:tcPr>
            <w:tcW w:w="4962" w:type="dxa"/>
            <w:tcMar/>
          </w:tcPr>
          <w:p w:rsidRPr="00F8075B" w:rsidR="00283911" w:rsidP="00283911" w:rsidRDefault="00283911" w14:paraId="514F5C11" w14:textId="77777777">
            <w:pPr>
              <w:spacing w:after="0"/>
              <w:rPr>
                <w:rFonts w:cs="Arial"/>
                <w:sz w:val="22"/>
                <w:szCs w:val="22"/>
              </w:rPr>
            </w:pPr>
            <w:r w:rsidRPr="00F8075B">
              <w:rPr>
                <w:rFonts w:cs="Arial"/>
                <w:sz w:val="22"/>
                <w:szCs w:val="22"/>
              </w:rPr>
              <w:t>Projekti valmis, dokumentaatio valmis</w:t>
            </w:r>
          </w:p>
          <w:p w:rsidRPr="00F8075B" w:rsidR="00283911" w:rsidP="00283911" w:rsidRDefault="00283911" w14:paraId="256499FF" w14:textId="77777777">
            <w:pPr>
              <w:spacing w:after="0"/>
              <w:rPr>
                <w:rFonts w:cs="Arial"/>
                <w:sz w:val="22"/>
                <w:szCs w:val="22"/>
              </w:rPr>
            </w:pPr>
            <w:r w:rsidRPr="00F8075B">
              <w:rPr>
                <w:rFonts w:cs="Arial"/>
                <w:sz w:val="22"/>
                <w:szCs w:val="22"/>
              </w:rPr>
              <w:t>Loppuesitys</w:t>
            </w:r>
          </w:p>
          <w:p w:rsidRPr="00F8075B" w:rsidR="00F9094A" w:rsidP="00283911" w:rsidRDefault="00F9094A" w14:paraId="4D1AEC06" w14:textId="60CB59F5">
            <w:pPr>
              <w:spacing w:after="0"/>
              <w:rPr>
                <w:rFonts w:cs="Arial"/>
                <w:sz w:val="22"/>
                <w:szCs w:val="22"/>
              </w:rPr>
            </w:pPr>
            <w:r w:rsidRPr="00F8075B">
              <w:rPr>
                <w:rFonts w:cs="Arial"/>
                <w:sz w:val="22"/>
                <w:szCs w:val="22"/>
              </w:rPr>
              <w:t>Komponenttien palautus</w:t>
            </w:r>
          </w:p>
        </w:tc>
        <w:tc>
          <w:tcPr>
            <w:tcW w:w="2268" w:type="dxa"/>
            <w:tcMar/>
          </w:tcPr>
          <w:p w:rsidRPr="00F8075B" w:rsidR="009B60D2" w:rsidP="00283911" w:rsidRDefault="007C400C" w14:paraId="79DFC6FB" w14:textId="0D63478E">
            <w:pPr>
              <w:spacing w:after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Projektiryhmä</w:t>
            </w:r>
          </w:p>
        </w:tc>
      </w:tr>
    </w:tbl>
    <w:p w:rsidR="00DA55E1" w:rsidP="007E2B9A" w:rsidRDefault="00DA55E1" w14:paraId="08D8AE8D" w14:textId="20893732"/>
    <w:p w:rsidRPr="00D92675" w:rsidR="004564C7" w:rsidP="007E2B9A" w:rsidRDefault="004564C7" w14:paraId="753FABE5" w14:textId="5C1E4084"/>
    <w:p w:rsidR="00B325E8" w:rsidP="00FC1B63" w:rsidRDefault="00B325E8" w14:paraId="3CC0AF2D" w14:textId="77777777">
      <w:pPr>
        <w:pStyle w:val="Otsikko2"/>
      </w:pPr>
      <w:r>
        <w:t xml:space="preserve">Projektin </w:t>
      </w:r>
      <w:r w:rsidRPr="00FC1B63">
        <w:t>toimitukset</w:t>
      </w:r>
    </w:p>
    <w:p w:rsidR="00B06EB3" w:rsidP="007E2B9A" w:rsidRDefault="00B06EB3" w14:paraId="470D1FDF" w14:textId="45533081">
      <w:r w:rsidRPr="00B06EB3">
        <w:t xml:space="preserve">Projektin </w:t>
      </w:r>
      <w:r>
        <w:t xml:space="preserve">suunnitteluvaiheessa tiedossa olevat </w:t>
      </w:r>
      <w:r w:rsidRPr="00B06EB3">
        <w:t xml:space="preserve">toimitukset </w:t>
      </w:r>
      <w:r w:rsidR="006D063F">
        <w:t>näkyvät</w:t>
      </w:r>
      <w:r w:rsidRPr="00B06EB3">
        <w:t xml:space="preserve"> taulukossa </w:t>
      </w:r>
      <w:r w:rsidR="00F107FF">
        <w:t>3</w:t>
      </w:r>
      <w:r w:rsidRPr="00B06EB3">
        <w:t>.</w:t>
      </w:r>
    </w:p>
    <w:p w:rsidR="00FC1B63" w:rsidP="00FC1B63" w:rsidRDefault="00FC1B63" w14:paraId="75557011" w14:textId="03FC0775">
      <w:pPr>
        <w:pStyle w:val="Kuvaotsikko"/>
      </w:pPr>
      <w:r>
        <w:t xml:space="preserve">TAULUKKO </w:t>
      </w:r>
      <w:r w:rsidR="00697126">
        <w:t>5</w:t>
      </w:r>
      <w:r>
        <w:t>. Projektin toimitukset</w:t>
      </w:r>
      <w:r w:rsidR="00C13135">
        <w:t>.</w:t>
      </w:r>
    </w:p>
    <w:tbl>
      <w:tblPr>
        <w:tblW w:w="8647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A0" w:firstRow="1" w:lastRow="0" w:firstColumn="1" w:lastColumn="0" w:noHBand="0" w:noVBand="0"/>
      </w:tblPr>
      <w:tblGrid>
        <w:gridCol w:w="3969"/>
        <w:gridCol w:w="1521"/>
        <w:gridCol w:w="3157"/>
      </w:tblGrid>
      <w:tr w:rsidRPr="00FC1B63" w:rsidR="00B325E8" w:rsidTr="0051506C" w14:paraId="542C5280" w14:textId="77777777">
        <w:tc>
          <w:tcPr>
            <w:tcW w:w="3969" w:type="dxa"/>
            <w:shd w:val="pct15" w:color="auto" w:fill="FFFFFF"/>
          </w:tcPr>
          <w:p w:rsidRPr="00FC1B63" w:rsidR="00B325E8" w:rsidP="00FC1B63" w:rsidRDefault="00B325E8" w14:paraId="69B944EB" w14:textId="77777777">
            <w:pPr>
              <w:spacing w:after="0"/>
              <w:rPr>
                <w:rFonts w:cs="Arial"/>
              </w:rPr>
            </w:pPr>
            <w:r w:rsidRPr="00FC1B63">
              <w:rPr>
                <w:rFonts w:cs="Arial"/>
              </w:rPr>
              <w:t>TOIMITETTAVA TULOS</w:t>
            </w:r>
          </w:p>
        </w:tc>
        <w:tc>
          <w:tcPr>
            <w:tcW w:w="1521" w:type="dxa"/>
            <w:shd w:val="pct15" w:color="auto" w:fill="FFFFFF"/>
          </w:tcPr>
          <w:p w:rsidRPr="00FC1B63" w:rsidR="00B325E8" w:rsidP="00FC1B63" w:rsidRDefault="00B325E8" w14:paraId="0395D83F" w14:textId="77777777">
            <w:pPr>
              <w:spacing w:after="0"/>
              <w:rPr>
                <w:rFonts w:cs="Arial"/>
              </w:rPr>
            </w:pPr>
            <w:r w:rsidRPr="00FC1B63">
              <w:rPr>
                <w:rFonts w:cs="Arial"/>
              </w:rPr>
              <w:t>AIKATAULU</w:t>
            </w:r>
          </w:p>
        </w:tc>
        <w:tc>
          <w:tcPr>
            <w:tcW w:w="3157" w:type="dxa"/>
            <w:shd w:val="pct15" w:color="auto" w:fill="FFFFFF"/>
          </w:tcPr>
          <w:p w:rsidRPr="00FC1B63" w:rsidR="00B325E8" w:rsidP="00FC1B63" w:rsidRDefault="00B325E8" w14:paraId="26959971" w14:textId="77777777">
            <w:pPr>
              <w:spacing w:after="0"/>
              <w:rPr>
                <w:rFonts w:cs="Arial"/>
              </w:rPr>
            </w:pPr>
            <w:r w:rsidRPr="00FC1B63">
              <w:rPr>
                <w:rFonts w:cs="Arial"/>
              </w:rPr>
              <w:t>HYVÄKSYMISTOIMET</w:t>
            </w:r>
          </w:p>
        </w:tc>
      </w:tr>
      <w:tr w:rsidRPr="00FC1B63" w:rsidR="002901E0" w:rsidTr="0051506C" w14:paraId="264245DC" w14:textId="77777777">
        <w:tc>
          <w:tcPr>
            <w:tcW w:w="3969" w:type="dxa"/>
          </w:tcPr>
          <w:p w:rsidRPr="00A611D6" w:rsidR="002901E0" w:rsidP="00A611D6" w:rsidRDefault="002901E0" w14:paraId="2BCD16C9" w14:textId="61B983DA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Projektipalaverien asialistat ja muistiot</w:t>
            </w:r>
          </w:p>
        </w:tc>
        <w:tc>
          <w:tcPr>
            <w:tcW w:w="1521" w:type="dxa"/>
          </w:tcPr>
          <w:p w:rsidRPr="00FC1B63" w:rsidR="002901E0" w:rsidP="00FC1B63" w:rsidRDefault="0051506C" w14:paraId="75EFF97A" w14:textId="4C51A5D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10.12.2021</w:t>
            </w:r>
          </w:p>
        </w:tc>
        <w:tc>
          <w:tcPr>
            <w:tcW w:w="3157" w:type="dxa"/>
          </w:tcPr>
          <w:p w:rsidRPr="00FC1B63" w:rsidR="002901E0" w:rsidP="00FC1B63" w:rsidRDefault="005C7D3E" w14:paraId="1242C312" w14:textId="1D3CB9C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Koko projektiryhmä hyväksyy laaditut asialistat ja muistiot</w:t>
            </w:r>
          </w:p>
        </w:tc>
      </w:tr>
      <w:tr w:rsidRPr="00FC1B63" w:rsidR="00B325E8" w:rsidTr="0051506C" w14:paraId="5153D1C0" w14:textId="77777777">
        <w:tc>
          <w:tcPr>
            <w:tcW w:w="3969" w:type="dxa"/>
          </w:tcPr>
          <w:p w:rsidRPr="00FC1B63" w:rsidR="00B325E8" w:rsidP="00A611D6" w:rsidRDefault="00A611D6" w14:paraId="4365D928" w14:textId="066E7DEB">
            <w:pPr>
              <w:spacing w:after="0"/>
              <w:rPr>
                <w:rFonts w:cs="Arial"/>
              </w:rPr>
            </w:pPr>
            <w:r w:rsidRPr="00A611D6">
              <w:rPr>
                <w:rFonts w:cs="Arial"/>
              </w:rPr>
              <w:t xml:space="preserve">Katselmoitu projektisuunnitelma </w:t>
            </w:r>
          </w:p>
        </w:tc>
        <w:tc>
          <w:tcPr>
            <w:tcW w:w="1521" w:type="dxa"/>
          </w:tcPr>
          <w:p w:rsidRPr="00FC1B63" w:rsidR="00B325E8" w:rsidP="00FC1B63" w:rsidRDefault="005C7D3E" w14:paraId="3548B982" w14:textId="38E90980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10.12.2021</w:t>
            </w:r>
          </w:p>
        </w:tc>
        <w:tc>
          <w:tcPr>
            <w:tcW w:w="3157" w:type="dxa"/>
          </w:tcPr>
          <w:p w:rsidRPr="00FC1B63" w:rsidR="00B325E8" w:rsidP="00FC1B63" w:rsidRDefault="005C7D3E" w14:paraId="4201923C" w14:textId="419C1E21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Koko projektiryhmä hyväksyy projektisuunnitelman</w:t>
            </w:r>
          </w:p>
        </w:tc>
      </w:tr>
      <w:tr w:rsidRPr="00FC1B63" w:rsidR="00B325E8" w:rsidTr="0051506C" w14:paraId="1645BF8C" w14:textId="77777777">
        <w:tc>
          <w:tcPr>
            <w:tcW w:w="3969" w:type="dxa"/>
          </w:tcPr>
          <w:p w:rsidRPr="00FC1B63" w:rsidR="00B325E8" w:rsidP="00A611D6" w:rsidRDefault="00A611D6" w14:paraId="17A2974E" w14:textId="17006D51">
            <w:pPr>
              <w:spacing w:after="0"/>
              <w:rPr>
                <w:rFonts w:cs="Arial"/>
              </w:rPr>
            </w:pPr>
            <w:r w:rsidRPr="00A611D6">
              <w:rPr>
                <w:rFonts w:cs="Arial"/>
              </w:rPr>
              <w:t>Kommentoidut ja katselmoidut Arduino</w:t>
            </w:r>
            <w:r>
              <w:rPr>
                <w:rFonts w:cs="Arial"/>
              </w:rPr>
              <w:t>-</w:t>
            </w:r>
            <w:r w:rsidRPr="00A611D6">
              <w:rPr>
                <w:rFonts w:cs="Arial"/>
              </w:rPr>
              <w:t>koodit</w:t>
            </w:r>
          </w:p>
        </w:tc>
        <w:tc>
          <w:tcPr>
            <w:tcW w:w="1521" w:type="dxa"/>
          </w:tcPr>
          <w:p w:rsidRPr="00FC1B63" w:rsidR="00B325E8" w:rsidP="00FC1B63" w:rsidRDefault="005C7D3E" w14:paraId="53935C08" w14:textId="547A314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10.12.2021</w:t>
            </w:r>
          </w:p>
        </w:tc>
        <w:tc>
          <w:tcPr>
            <w:tcW w:w="3157" w:type="dxa"/>
          </w:tcPr>
          <w:p w:rsidRPr="00FC1B63" w:rsidR="00B325E8" w:rsidP="00FC1B63" w:rsidRDefault="005C7D3E" w14:paraId="573E90CC" w14:textId="1D1965DB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Koko projektiryhmä hyväksyy </w:t>
            </w:r>
            <w:r w:rsidR="00DA55E1">
              <w:rPr>
                <w:rFonts w:cs="Arial"/>
              </w:rPr>
              <w:t>Arduino-koodit</w:t>
            </w:r>
          </w:p>
        </w:tc>
      </w:tr>
      <w:tr w:rsidRPr="00FC1B63" w:rsidR="00B325E8" w:rsidTr="0051506C" w14:paraId="5BE9E6CC" w14:textId="77777777">
        <w:tc>
          <w:tcPr>
            <w:tcW w:w="3969" w:type="dxa"/>
          </w:tcPr>
          <w:p w:rsidR="002901E0" w:rsidP="00A611D6" w:rsidRDefault="00A611D6" w14:paraId="2D0730AA" w14:textId="77777777">
            <w:pPr>
              <w:spacing w:after="0"/>
              <w:rPr>
                <w:rFonts w:cs="Arial"/>
              </w:rPr>
            </w:pPr>
            <w:r w:rsidRPr="00A611D6">
              <w:rPr>
                <w:rFonts w:cs="Arial"/>
              </w:rPr>
              <w:t xml:space="preserve">Projektin loppuesitys </w:t>
            </w:r>
          </w:p>
          <w:p w:rsidRPr="002901E0" w:rsidR="00A611D6" w:rsidP="002901E0" w:rsidRDefault="00A611D6" w14:paraId="3C216869" w14:textId="4304C122">
            <w:pPr>
              <w:pStyle w:val="Luettelokappale"/>
              <w:numPr>
                <w:ilvl w:val="0"/>
                <w:numId w:val="22"/>
              </w:numPr>
              <w:spacing w:after="0"/>
              <w:rPr>
                <w:rFonts w:cs="Arial"/>
              </w:rPr>
            </w:pPr>
            <w:r w:rsidRPr="002901E0">
              <w:rPr>
                <w:rFonts w:cs="Arial"/>
              </w:rPr>
              <w:t>PowerPoint</w:t>
            </w:r>
            <w:r w:rsidR="002901E0">
              <w:rPr>
                <w:rFonts w:cs="Arial"/>
              </w:rPr>
              <w:t>-diat</w:t>
            </w:r>
          </w:p>
          <w:p w:rsidRPr="00A611D6" w:rsidR="00A611D6" w:rsidP="00A611D6" w:rsidRDefault="00A40666" w14:paraId="536338AE" w14:textId="26B53B90">
            <w:pPr>
              <w:pStyle w:val="Luettelokappale"/>
              <w:numPr>
                <w:ilvl w:val="0"/>
                <w:numId w:val="22"/>
              </w:numPr>
              <w:spacing w:after="0"/>
              <w:rPr>
                <w:rFonts w:cs="Arial"/>
              </w:rPr>
            </w:pPr>
            <w:r>
              <w:rPr>
                <w:rFonts w:cs="Arial"/>
              </w:rPr>
              <w:t>v</w:t>
            </w:r>
            <w:r w:rsidR="00896D1C">
              <w:rPr>
                <w:rFonts w:cs="Arial"/>
              </w:rPr>
              <w:t>uo</w:t>
            </w:r>
            <w:r w:rsidRPr="00A611D6" w:rsidR="00A611D6">
              <w:rPr>
                <w:rFonts w:cs="Arial"/>
              </w:rPr>
              <w:t xml:space="preserve">kaavio </w:t>
            </w:r>
            <w:r w:rsidR="002901E0">
              <w:rPr>
                <w:rFonts w:cs="Arial"/>
              </w:rPr>
              <w:t>koodista</w:t>
            </w:r>
          </w:p>
          <w:p w:rsidRPr="00A611D6" w:rsidR="00B325E8" w:rsidP="00FC1B63" w:rsidRDefault="00A40666" w14:paraId="0CD224BF" w14:textId="1804BD75">
            <w:pPr>
              <w:pStyle w:val="Luettelokappale"/>
              <w:numPr>
                <w:ilvl w:val="0"/>
                <w:numId w:val="22"/>
              </w:numPr>
              <w:spacing w:after="0"/>
              <w:rPr>
                <w:rFonts w:cs="Arial"/>
              </w:rPr>
            </w:pPr>
            <w:r>
              <w:rPr>
                <w:rFonts w:cs="Arial"/>
              </w:rPr>
              <w:t>k</w:t>
            </w:r>
            <w:r w:rsidRPr="00A611D6" w:rsidR="00A611D6">
              <w:rPr>
                <w:rFonts w:cs="Arial"/>
              </w:rPr>
              <w:t>ytkentäkaavio Arduinoon liitetyistä laitteista</w:t>
            </w:r>
          </w:p>
        </w:tc>
        <w:tc>
          <w:tcPr>
            <w:tcW w:w="1521" w:type="dxa"/>
          </w:tcPr>
          <w:p w:rsidRPr="00FC1B63" w:rsidR="00B325E8" w:rsidP="00FC1B63" w:rsidRDefault="00DA55E1" w14:paraId="74D8606A" w14:textId="0BBD5388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10.12.2021</w:t>
            </w:r>
          </w:p>
        </w:tc>
        <w:tc>
          <w:tcPr>
            <w:tcW w:w="3157" w:type="dxa"/>
          </w:tcPr>
          <w:p w:rsidRPr="00FC1B63" w:rsidR="00B325E8" w:rsidP="00FC1B63" w:rsidRDefault="00DA55E1" w14:paraId="2BF7C915" w14:textId="61F7E27B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Koko projektiryhmä hyväksyy loppuesityksen</w:t>
            </w:r>
          </w:p>
        </w:tc>
      </w:tr>
      <w:tr w:rsidRPr="00FC1B63" w:rsidR="00B325E8" w:rsidTr="0051506C" w14:paraId="1C61168C" w14:textId="77777777">
        <w:tc>
          <w:tcPr>
            <w:tcW w:w="3969" w:type="dxa"/>
          </w:tcPr>
          <w:p w:rsidRPr="00FC1B63" w:rsidR="00B325E8" w:rsidP="00FC1B63" w:rsidRDefault="00A611D6" w14:paraId="3747F47B" w14:textId="161EAF1A">
            <w:pPr>
              <w:spacing w:after="0"/>
              <w:rPr>
                <w:rFonts w:cs="Arial"/>
              </w:rPr>
            </w:pPr>
            <w:r w:rsidRPr="00A611D6">
              <w:rPr>
                <w:rFonts w:cs="Arial"/>
              </w:rPr>
              <w:t>Projektin demo</w:t>
            </w:r>
            <w:r w:rsidR="002901E0">
              <w:rPr>
                <w:rFonts w:cs="Arial"/>
              </w:rPr>
              <w:t>video</w:t>
            </w:r>
          </w:p>
        </w:tc>
        <w:tc>
          <w:tcPr>
            <w:tcW w:w="1521" w:type="dxa"/>
          </w:tcPr>
          <w:p w:rsidRPr="00FC1B63" w:rsidR="00B325E8" w:rsidP="00FC1B63" w:rsidRDefault="00DA55E1" w14:paraId="5E7ADA63" w14:textId="3961B573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10.12.2021</w:t>
            </w:r>
          </w:p>
        </w:tc>
        <w:tc>
          <w:tcPr>
            <w:tcW w:w="3157" w:type="dxa"/>
          </w:tcPr>
          <w:p w:rsidRPr="00FC1B63" w:rsidR="00B325E8" w:rsidP="00FC1B63" w:rsidRDefault="00DA55E1" w14:paraId="2A1901A6" w14:textId="5B20B221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Koko projektiryhmä hyväksyy demovideon</w:t>
            </w:r>
          </w:p>
        </w:tc>
      </w:tr>
      <w:tr w:rsidRPr="00FC1B63" w:rsidR="00B325E8" w:rsidTr="0051506C" w14:paraId="16015BF5" w14:textId="77777777">
        <w:tc>
          <w:tcPr>
            <w:tcW w:w="3969" w:type="dxa"/>
          </w:tcPr>
          <w:p w:rsidRPr="00FC1B63" w:rsidR="00B325E8" w:rsidP="00FC1B63" w:rsidRDefault="00A611D6" w14:paraId="53AAB926" w14:textId="161BD0CD">
            <w:pPr>
              <w:spacing w:after="0"/>
              <w:rPr>
                <w:rFonts w:cs="Arial"/>
              </w:rPr>
            </w:pPr>
            <w:r w:rsidRPr="00A611D6">
              <w:rPr>
                <w:rFonts w:cs="Arial"/>
              </w:rPr>
              <w:lastRenderedPageBreak/>
              <w:t>Suomenkielinen posteri</w:t>
            </w:r>
          </w:p>
        </w:tc>
        <w:tc>
          <w:tcPr>
            <w:tcW w:w="1521" w:type="dxa"/>
          </w:tcPr>
          <w:p w:rsidRPr="00FC1B63" w:rsidR="00B325E8" w:rsidP="00FC1B63" w:rsidRDefault="00DA55E1" w14:paraId="578DBACC" w14:textId="79DB95D4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10.12.2021</w:t>
            </w:r>
          </w:p>
        </w:tc>
        <w:tc>
          <w:tcPr>
            <w:tcW w:w="3157" w:type="dxa"/>
          </w:tcPr>
          <w:p w:rsidRPr="00FC1B63" w:rsidR="00B325E8" w:rsidP="00FC1B63" w:rsidRDefault="00DA55E1" w14:paraId="734415B3" w14:textId="21C1D518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Koko projektiryhmä hyväksyy posterin</w:t>
            </w:r>
          </w:p>
        </w:tc>
      </w:tr>
    </w:tbl>
    <w:p w:rsidR="00D92675" w:rsidP="00D92675" w:rsidRDefault="00D92675" w14:paraId="61BFE0A0" w14:textId="7F5E2793">
      <w:bookmarkStart w:name="_Toc53390743" w:id="23"/>
      <w:bookmarkStart w:name="_Toc3202749" w:id="24"/>
      <w:bookmarkStart w:name="_Toc73859640" w:id="25"/>
    </w:p>
    <w:p w:rsidR="00B36469" w:rsidP="00D92675" w:rsidRDefault="00B36469" w14:paraId="5A212DA8" w14:textId="45E17E97"/>
    <w:p w:rsidR="00B36469" w:rsidP="00D92675" w:rsidRDefault="00B36469" w14:paraId="76C24AA8" w14:textId="4BE219EA"/>
    <w:p w:rsidR="00B36469" w:rsidP="00D92675" w:rsidRDefault="00B36469" w14:paraId="3C090BFC" w14:textId="77777777"/>
    <w:p w:rsidR="00F564A2" w:rsidP="00F564A2" w:rsidRDefault="00F564A2" w14:paraId="4D317715" w14:textId="5FCD4AEA">
      <w:pPr>
        <w:pStyle w:val="Otsikko2"/>
      </w:pPr>
      <w:r w:rsidRPr="002051A9">
        <w:t>Riskienhallinta</w:t>
      </w:r>
      <w:bookmarkEnd w:id="23"/>
    </w:p>
    <w:p w:rsidRPr="00C13135" w:rsidR="00C13135" w:rsidP="00C13135" w:rsidRDefault="00C13135" w14:paraId="5AE5B4E9" w14:textId="4685A6B4">
      <w:pPr>
        <w:pStyle w:val="Kuvaotsikko"/>
      </w:pPr>
      <w:r>
        <w:t>TAULUKKO 6. Riski</w:t>
      </w:r>
      <w:r w:rsidR="004F1589">
        <w:t>t</w:t>
      </w:r>
      <w:r w:rsidR="00E219A7">
        <w:t>, mihin ne voivat kohdistua ja niihin varautuminen.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D3A84" w:rsidTr="00892408" w14:paraId="38D67FA2" w14:textId="77777777">
        <w:tc>
          <w:tcPr>
            <w:tcW w:w="2831" w:type="dxa"/>
            <w:shd w:val="clear" w:color="auto" w:fill="FBD4B4" w:themeFill="accent6" w:themeFillTint="66"/>
          </w:tcPr>
          <w:p w:rsidRPr="00892408" w:rsidR="003D3A84" w:rsidP="00F564A2" w:rsidRDefault="003D3A84" w14:paraId="618946B2" w14:textId="0AEF5854">
            <w:pPr>
              <w:rPr>
                <w:b/>
                <w:bCs/>
                <w:color w:val="000000" w:themeColor="text1"/>
              </w:rPr>
            </w:pPr>
            <w:r w:rsidRPr="00892408">
              <w:rPr>
                <w:b/>
                <w:bCs/>
                <w:color w:val="000000" w:themeColor="text1"/>
              </w:rPr>
              <w:t>Riski</w:t>
            </w:r>
          </w:p>
        </w:tc>
        <w:tc>
          <w:tcPr>
            <w:tcW w:w="2831" w:type="dxa"/>
            <w:shd w:val="clear" w:color="auto" w:fill="FBD4B4" w:themeFill="accent6" w:themeFillTint="66"/>
          </w:tcPr>
          <w:p w:rsidRPr="00892408" w:rsidR="003D3A84" w:rsidP="00F564A2" w:rsidRDefault="003D3A84" w14:paraId="6A69FF24" w14:textId="7B9B2621">
            <w:pPr>
              <w:rPr>
                <w:b/>
                <w:bCs/>
                <w:color w:val="000000" w:themeColor="text1"/>
              </w:rPr>
            </w:pPr>
            <w:r w:rsidRPr="00892408">
              <w:rPr>
                <w:b/>
                <w:bCs/>
                <w:color w:val="000000" w:themeColor="text1"/>
              </w:rPr>
              <w:t>Kohde</w:t>
            </w:r>
          </w:p>
        </w:tc>
        <w:tc>
          <w:tcPr>
            <w:tcW w:w="2832" w:type="dxa"/>
            <w:shd w:val="clear" w:color="auto" w:fill="FBD4B4" w:themeFill="accent6" w:themeFillTint="66"/>
          </w:tcPr>
          <w:p w:rsidRPr="00892408" w:rsidR="003D3A84" w:rsidP="00F564A2" w:rsidRDefault="003D3A84" w14:paraId="7F6DF82B" w14:textId="450EF00C">
            <w:pPr>
              <w:rPr>
                <w:b/>
                <w:bCs/>
                <w:color w:val="000000" w:themeColor="text1"/>
              </w:rPr>
            </w:pPr>
            <w:r w:rsidRPr="00892408">
              <w:rPr>
                <w:b/>
                <w:bCs/>
                <w:color w:val="000000" w:themeColor="text1"/>
              </w:rPr>
              <w:t>Varautuminen</w:t>
            </w:r>
          </w:p>
        </w:tc>
      </w:tr>
      <w:tr w:rsidR="003D3A84" w:rsidTr="7486520D" w14:paraId="42A89EFB" w14:textId="77777777">
        <w:trPr>
          <w:trHeight w:val="720"/>
        </w:trPr>
        <w:tc>
          <w:tcPr>
            <w:tcW w:w="2831" w:type="dxa"/>
          </w:tcPr>
          <w:p w:rsidRPr="00892408" w:rsidR="003D3A84" w:rsidP="00F564A2" w:rsidRDefault="003D3A84" w14:paraId="17EB46FD" w14:textId="1EAA74EF">
            <w:pPr>
              <w:rPr>
                <w:color w:val="000000" w:themeColor="text1"/>
                <w:sz w:val="22"/>
                <w:szCs w:val="22"/>
              </w:rPr>
            </w:pPr>
            <w:r w:rsidRPr="00892408">
              <w:rPr>
                <w:color w:val="000000" w:themeColor="text1"/>
                <w:sz w:val="22"/>
                <w:szCs w:val="22"/>
              </w:rPr>
              <w:t>Komponentin hajoaminen</w:t>
            </w:r>
          </w:p>
        </w:tc>
        <w:tc>
          <w:tcPr>
            <w:tcW w:w="2831" w:type="dxa"/>
          </w:tcPr>
          <w:p w:rsidRPr="00892408" w:rsidR="003D3A84" w:rsidP="00F564A2" w:rsidRDefault="003D3A84" w14:paraId="380F2948" w14:textId="64BEC85C">
            <w:pPr>
              <w:rPr>
                <w:color w:val="000000" w:themeColor="text1"/>
                <w:sz w:val="22"/>
                <w:szCs w:val="22"/>
              </w:rPr>
            </w:pPr>
            <w:r w:rsidRPr="00892408">
              <w:rPr>
                <w:color w:val="000000" w:themeColor="text1"/>
                <w:sz w:val="22"/>
                <w:szCs w:val="22"/>
              </w:rPr>
              <w:t>Komponentit</w:t>
            </w:r>
          </w:p>
        </w:tc>
        <w:tc>
          <w:tcPr>
            <w:tcW w:w="2832" w:type="dxa"/>
          </w:tcPr>
          <w:p w:rsidRPr="00892408" w:rsidR="00B36469" w:rsidP="00F564A2" w:rsidRDefault="00B36469" w14:paraId="38AF9309" w14:textId="046DE401">
            <w:pPr>
              <w:rPr>
                <w:color w:val="000000" w:themeColor="text1"/>
                <w:sz w:val="22"/>
                <w:szCs w:val="22"/>
              </w:rPr>
            </w:pPr>
            <w:r w:rsidRPr="00892408">
              <w:rPr>
                <w:color w:val="000000" w:themeColor="text1"/>
                <w:sz w:val="22"/>
                <w:szCs w:val="22"/>
              </w:rPr>
              <w:t>Käytetään erityistä tarkkaavaisuutta kaikissa kytkennöissä, eikä syötetä virtaa laitteelle, ennen kuin kaikki kytkennät on varmistettu.Lisäksi joitain komponentteja on varattu projektiin useampi varakappale.</w:t>
            </w:r>
          </w:p>
        </w:tc>
      </w:tr>
      <w:tr w:rsidR="003D3A84" w:rsidTr="003D3A84" w14:paraId="0252128C" w14:textId="77777777">
        <w:tc>
          <w:tcPr>
            <w:tcW w:w="2831" w:type="dxa"/>
          </w:tcPr>
          <w:p w:rsidRPr="00892408" w:rsidR="003D3A84" w:rsidP="00F564A2" w:rsidRDefault="00F3091D" w14:paraId="59E7CD70" w14:textId="44616398">
            <w:pPr>
              <w:rPr>
                <w:color w:val="000000" w:themeColor="text1"/>
                <w:sz w:val="22"/>
                <w:szCs w:val="22"/>
              </w:rPr>
            </w:pPr>
            <w:r w:rsidRPr="00892408">
              <w:rPr>
                <w:color w:val="000000" w:themeColor="text1"/>
                <w:sz w:val="22"/>
                <w:szCs w:val="22"/>
              </w:rPr>
              <w:t>Arduino-koodin toimimattomuus esitystilanteessa</w:t>
            </w:r>
          </w:p>
        </w:tc>
        <w:tc>
          <w:tcPr>
            <w:tcW w:w="2831" w:type="dxa"/>
          </w:tcPr>
          <w:p w:rsidRPr="00892408" w:rsidR="003D3A84" w:rsidP="00F564A2" w:rsidRDefault="00F3091D" w14:paraId="2CC11BC1" w14:textId="08EF4F23">
            <w:pPr>
              <w:rPr>
                <w:color w:val="000000" w:themeColor="text1"/>
                <w:sz w:val="22"/>
                <w:szCs w:val="22"/>
              </w:rPr>
            </w:pPr>
            <w:r w:rsidRPr="00892408">
              <w:rPr>
                <w:color w:val="000000" w:themeColor="text1"/>
                <w:sz w:val="22"/>
                <w:szCs w:val="22"/>
              </w:rPr>
              <w:t>Koodi</w:t>
            </w:r>
          </w:p>
        </w:tc>
        <w:tc>
          <w:tcPr>
            <w:tcW w:w="2832" w:type="dxa"/>
          </w:tcPr>
          <w:p w:rsidRPr="00892408" w:rsidR="003D3A84" w:rsidP="00F564A2" w:rsidRDefault="007147C9" w14:paraId="7C273EC3" w14:textId="77777777">
            <w:pPr>
              <w:rPr>
                <w:color w:val="000000" w:themeColor="text1"/>
                <w:sz w:val="22"/>
                <w:szCs w:val="22"/>
              </w:rPr>
            </w:pPr>
            <w:r w:rsidRPr="00892408">
              <w:rPr>
                <w:color w:val="000000" w:themeColor="text1"/>
                <w:sz w:val="22"/>
                <w:szCs w:val="22"/>
              </w:rPr>
              <w:t>Sovellusta ohjelmoidessa tallennetaan kooditiedosto yhteiseen Teams-ryhmään, jotta se ei häviä.</w:t>
            </w:r>
          </w:p>
          <w:p w:rsidRPr="00892408" w:rsidR="007147C9" w:rsidP="00F564A2" w:rsidRDefault="007147C9" w14:paraId="72C7424C" w14:textId="6405474E">
            <w:pPr>
              <w:rPr>
                <w:color w:val="000000" w:themeColor="text1"/>
                <w:sz w:val="22"/>
                <w:szCs w:val="22"/>
              </w:rPr>
            </w:pPr>
            <w:r w:rsidRPr="00892408">
              <w:rPr>
                <w:color w:val="000000" w:themeColor="text1"/>
                <w:sz w:val="22"/>
                <w:szCs w:val="22"/>
              </w:rPr>
              <w:t xml:space="preserve">Koodia tehdessä kommentoidaan koodia, jotta se selkeyttäisi mahdollisia ongelmatilanteita ja että jokainen projektin jäsen </w:t>
            </w:r>
            <w:r w:rsidRPr="00892408">
              <w:rPr>
                <w:color w:val="000000" w:themeColor="text1"/>
                <w:sz w:val="22"/>
                <w:szCs w:val="22"/>
              </w:rPr>
              <w:lastRenderedPageBreak/>
              <w:t>osaa ja ymmärtää</w:t>
            </w:r>
            <w:r w:rsidRPr="7486520D" w:rsidR="075BAF76">
              <w:rPr>
                <w:color w:val="000000" w:themeColor="text1"/>
                <w:sz w:val="22"/>
                <w:szCs w:val="22"/>
              </w:rPr>
              <w:t>,</w:t>
            </w:r>
            <w:r w:rsidRPr="00892408">
              <w:rPr>
                <w:color w:val="000000" w:themeColor="text1"/>
                <w:sz w:val="22"/>
                <w:szCs w:val="22"/>
              </w:rPr>
              <w:t xml:space="preserve"> mitä koodissa tapahtuu.</w:t>
            </w:r>
          </w:p>
          <w:p w:rsidRPr="00892408" w:rsidR="007147C9" w:rsidP="00F564A2" w:rsidRDefault="007147C9" w14:paraId="07527B55" w14:textId="13EC2AC6">
            <w:pPr>
              <w:rPr>
                <w:color w:val="000000" w:themeColor="text1"/>
                <w:sz w:val="22"/>
                <w:szCs w:val="22"/>
              </w:rPr>
            </w:pPr>
            <w:r w:rsidRPr="00892408">
              <w:rPr>
                <w:color w:val="000000" w:themeColor="text1"/>
                <w:sz w:val="22"/>
                <w:szCs w:val="22"/>
              </w:rPr>
              <w:t>Ohjelman valmistuessa varmistetaan, että koodi toimii.</w:t>
            </w:r>
          </w:p>
        </w:tc>
      </w:tr>
    </w:tbl>
    <w:p w:rsidR="001A0EBD" w:rsidP="00F564A2" w:rsidRDefault="001A0EBD" w14:paraId="68A41501" w14:textId="77777777">
      <w:pPr>
        <w:rPr>
          <w:color w:val="548DD4" w:themeColor="text2" w:themeTint="99"/>
        </w:rPr>
      </w:pPr>
    </w:p>
    <w:p w:rsidRPr="00F564A2" w:rsidR="001A0EBD" w:rsidP="00F564A2" w:rsidRDefault="001A0EBD" w14:paraId="342E02C7" w14:textId="77777777">
      <w:pPr>
        <w:rPr>
          <w:color w:val="548DD4" w:themeColor="text2" w:themeTint="99"/>
        </w:rPr>
      </w:pPr>
    </w:p>
    <w:p w:rsidRPr="00033F6B" w:rsidR="00B325E8" w:rsidP="00FC1B63" w:rsidRDefault="00B325E8" w14:paraId="395480F3" w14:textId="77777777">
      <w:pPr>
        <w:pStyle w:val="Otsikko1"/>
      </w:pPr>
      <w:bookmarkStart w:name="_Toc53390744" w:id="26"/>
      <w:r w:rsidRPr="00FC1B63">
        <w:t>OHJAUS</w:t>
      </w:r>
      <w:r w:rsidR="007E2B9A">
        <w:t xml:space="preserve">- </w:t>
      </w:r>
      <w:r w:rsidR="006D063F">
        <w:t>JA VIESTINTÄ</w:t>
      </w:r>
      <w:r w:rsidRPr="00FC1B63">
        <w:t>SUUNNITELMA</w:t>
      </w:r>
      <w:bookmarkEnd w:id="24"/>
      <w:bookmarkEnd w:id="25"/>
      <w:bookmarkEnd w:id="26"/>
    </w:p>
    <w:p w:rsidRPr="00033F6B" w:rsidR="00B325E8" w:rsidP="00FC1B63" w:rsidRDefault="007E2B9A" w14:paraId="79E3AC96" w14:textId="77777777">
      <w:pPr>
        <w:pStyle w:val="Otsikko2"/>
      </w:pPr>
      <w:bookmarkStart w:name="_Toc73859642" w:id="27"/>
      <w:bookmarkStart w:name="_Toc53390745" w:id="28"/>
      <w:r>
        <w:t>P</w:t>
      </w:r>
      <w:r w:rsidRPr="00033F6B" w:rsidR="00B325E8">
        <w:t>alaverikäytän</w:t>
      </w:r>
      <w:bookmarkEnd w:id="27"/>
      <w:r w:rsidR="00666628">
        <w:t>nöt</w:t>
      </w:r>
      <w:bookmarkEnd w:id="28"/>
    </w:p>
    <w:p w:rsidRPr="00D73692" w:rsidR="00B325E8" w:rsidP="007E2B9A" w:rsidRDefault="334A6FF4" w14:paraId="2E60ED2E" w14:textId="574E1300">
      <w:r w:rsidRPr="00B06EB3">
        <w:rPr>
          <w:snapToGrid w:val="0"/>
        </w:rPr>
        <w:t>Projektipalaverit pidetään projektitilassa. Kutsut tulee Teamsissa.</w:t>
      </w:r>
    </w:p>
    <w:p w:rsidR="00B325E8" w:rsidP="00FC1B63" w:rsidRDefault="00FC1B63" w14:paraId="5777CCC2" w14:textId="6D21D8C3">
      <w:pPr>
        <w:pStyle w:val="Kuvaotsikko"/>
        <w:rPr>
          <w:snapToGrid w:val="0"/>
        </w:rPr>
      </w:pPr>
      <w:r>
        <w:rPr>
          <w:snapToGrid w:val="0"/>
        </w:rPr>
        <w:t xml:space="preserve">TAULUKKO </w:t>
      </w:r>
      <w:r w:rsidR="00E219A7">
        <w:rPr>
          <w:snapToGrid w:val="0"/>
        </w:rPr>
        <w:t>7</w:t>
      </w:r>
      <w:r w:rsidRPr="00FB698E">
        <w:rPr>
          <w:snapToGrid w:val="0"/>
        </w:rPr>
        <w:t>. Projektipalaveri</w:t>
      </w:r>
      <w:r>
        <w:rPr>
          <w:snapToGrid w:val="0"/>
        </w:rPr>
        <w:t>t</w:t>
      </w:r>
    </w:p>
    <w:tbl>
      <w:tblPr>
        <w:tblW w:w="850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A0" w:firstRow="1" w:lastRow="0" w:firstColumn="1" w:lastColumn="0" w:noHBand="0" w:noVBand="0"/>
      </w:tblPr>
      <w:tblGrid>
        <w:gridCol w:w="2694"/>
        <w:gridCol w:w="1504"/>
        <w:gridCol w:w="4307"/>
      </w:tblGrid>
      <w:tr w:rsidRPr="00FC1B63" w:rsidR="00B325E8" w:rsidTr="00FC1B63" w14:paraId="768BDEAC" w14:textId="77777777">
        <w:tc>
          <w:tcPr>
            <w:tcW w:w="2694" w:type="dxa"/>
            <w:shd w:val="pct15" w:color="auto" w:fill="FFFFFF"/>
          </w:tcPr>
          <w:p w:rsidRPr="00FC1B63" w:rsidR="00B325E8" w:rsidP="00FC1B63" w:rsidRDefault="00B325E8" w14:paraId="29F72085" w14:textId="77777777">
            <w:pPr>
              <w:spacing w:after="0"/>
              <w:rPr>
                <w:rFonts w:cs="Arial"/>
              </w:rPr>
            </w:pPr>
            <w:r w:rsidRPr="00FC1B63">
              <w:rPr>
                <w:rFonts w:cs="Arial"/>
              </w:rPr>
              <w:t>PROJEKTIPALAVERI</w:t>
            </w:r>
          </w:p>
        </w:tc>
        <w:tc>
          <w:tcPr>
            <w:tcW w:w="1504" w:type="dxa"/>
            <w:shd w:val="pct15" w:color="auto" w:fill="FFFFFF"/>
          </w:tcPr>
          <w:p w:rsidRPr="00FC1B63" w:rsidR="00B325E8" w:rsidP="00FC1B63" w:rsidRDefault="00B325E8" w14:paraId="08A75354" w14:textId="77777777">
            <w:pPr>
              <w:spacing w:after="0"/>
              <w:rPr>
                <w:rFonts w:cs="Arial"/>
              </w:rPr>
            </w:pPr>
            <w:r w:rsidRPr="00FC1B63">
              <w:rPr>
                <w:rFonts w:cs="Arial"/>
              </w:rPr>
              <w:t>AIKATAULU</w:t>
            </w:r>
          </w:p>
        </w:tc>
        <w:tc>
          <w:tcPr>
            <w:tcW w:w="4307" w:type="dxa"/>
            <w:shd w:val="pct15" w:color="auto" w:fill="FFFFFF"/>
          </w:tcPr>
          <w:p w:rsidRPr="00FC1B63" w:rsidR="00B325E8" w:rsidP="00FC1B63" w:rsidRDefault="00B325E8" w14:paraId="16347C29" w14:textId="77777777">
            <w:pPr>
              <w:spacing w:after="0"/>
              <w:rPr>
                <w:rFonts w:cs="Arial"/>
              </w:rPr>
            </w:pPr>
            <w:r w:rsidRPr="00FC1B63">
              <w:rPr>
                <w:rFonts w:cs="Arial"/>
              </w:rPr>
              <w:t>PALAVERIN TARKOITUS</w:t>
            </w:r>
          </w:p>
        </w:tc>
      </w:tr>
      <w:tr w:rsidRPr="00FC1B63" w:rsidR="00B325E8" w:rsidTr="00FC1B63" w14:paraId="399BBCDE" w14:textId="77777777">
        <w:tc>
          <w:tcPr>
            <w:tcW w:w="2694" w:type="dxa"/>
          </w:tcPr>
          <w:p w:rsidRPr="00FC1B63" w:rsidR="00B325E8" w:rsidP="00FC1B63" w:rsidRDefault="00B325E8" w14:paraId="6EEA6C03" w14:textId="77777777">
            <w:pPr>
              <w:spacing w:after="0"/>
              <w:rPr>
                <w:rFonts w:cs="Arial"/>
              </w:rPr>
            </w:pPr>
            <w:r w:rsidRPr="00FC1B63">
              <w:rPr>
                <w:rFonts w:cs="Arial"/>
              </w:rPr>
              <w:t>Projektipalaveri 1</w:t>
            </w:r>
          </w:p>
        </w:tc>
        <w:tc>
          <w:tcPr>
            <w:tcW w:w="1504" w:type="dxa"/>
          </w:tcPr>
          <w:p w:rsidRPr="00FC1B63" w:rsidR="00B325E8" w:rsidP="00FC1B63" w:rsidRDefault="008C3EAA" w14:paraId="323E8EED" w14:textId="2CB141C4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11.11.2021</w:t>
            </w:r>
          </w:p>
        </w:tc>
        <w:tc>
          <w:tcPr>
            <w:tcW w:w="4307" w:type="dxa"/>
          </w:tcPr>
          <w:p w:rsidR="00B325E8" w:rsidP="00FC1B63" w:rsidRDefault="008C3EAA" w14:paraId="2AA67748" w14:textId="417269B3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Projektisuunnitelman hyväksy</w:t>
            </w:r>
            <w:r w:rsidR="00B36568">
              <w:rPr>
                <w:rFonts w:cs="Arial"/>
              </w:rPr>
              <w:t>tys</w:t>
            </w:r>
          </w:p>
          <w:p w:rsidR="008D1453" w:rsidP="00FC1B63" w:rsidRDefault="008D1453" w14:paraId="2B975117" w14:textId="6D37CF1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Paikka:</w:t>
            </w:r>
            <w:r w:rsidR="001A0EBD">
              <w:rPr>
                <w:rFonts w:cs="Arial"/>
              </w:rPr>
              <w:t xml:space="preserve"> </w:t>
            </w:r>
            <w:r>
              <w:rPr>
                <w:rFonts w:cs="Arial"/>
              </w:rPr>
              <w:t>OAMK Linnanmaa</w:t>
            </w:r>
          </w:p>
          <w:p w:rsidRPr="00FC1B63" w:rsidR="008D1453" w:rsidP="00FC1B63" w:rsidRDefault="008D1453" w14:paraId="24FDD9DD" w14:textId="36F97D2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Aika:</w:t>
            </w:r>
            <w:r w:rsidR="001A0EBD">
              <w:rPr>
                <w:rFonts w:cs="Arial"/>
              </w:rPr>
              <w:t xml:space="preserve"> </w:t>
            </w:r>
            <w:r w:rsidRPr="7486520D" w:rsidR="4E1C2CC2">
              <w:rPr>
                <w:rFonts w:cs="Arial"/>
              </w:rPr>
              <w:t>9</w:t>
            </w:r>
            <w:r w:rsidRPr="7486520D" w:rsidR="39B79A01">
              <w:rPr>
                <w:rFonts w:cs="Arial"/>
              </w:rPr>
              <w:t>.</w:t>
            </w:r>
            <w:r>
              <w:rPr>
                <w:rFonts w:cs="Arial"/>
              </w:rPr>
              <w:t>00</w:t>
            </w:r>
          </w:p>
        </w:tc>
      </w:tr>
      <w:tr w:rsidRPr="00FC1B63" w:rsidR="00B325E8" w:rsidTr="00FC1B63" w14:paraId="6DB816C0" w14:textId="77777777">
        <w:tc>
          <w:tcPr>
            <w:tcW w:w="2694" w:type="dxa"/>
          </w:tcPr>
          <w:p w:rsidRPr="00FC1B63" w:rsidR="00B325E8" w:rsidP="00FC1B63" w:rsidRDefault="00B325E8" w14:paraId="26A9525D" w14:textId="77777777">
            <w:pPr>
              <w:spacing w:after="0"/>
              <w:rPr>
                <w:rFonts w:cs="Arial"/>
              </w:rPr>
            </w:pPr>
            <w:r w:rsidRPr="00FC1B63">
              <w:rPr>
                <w:rFonts w:cs="Arial"/>
              </w:rPr>
              <w:t>Projektipalaveri 2</w:t>
            </w:r>
          </w:p>
        </w:tc>
        <w:tc>
          <w:tcPr>
            <w:tcW w:w="1504" w:type="dxa"/>
          </w:tcPr>
          <w:p w:rsidRPr="00FC1B63" w:rsidR="00B325E8" w:rsidP="00FC1B63" w:rsidRDefault="00C57F1A" w14:paraId="48C978BA" w14:textId="133E82D0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19</w:t>
            </w:r>
            <w:r w:rsidR="00B36568">
              <w:rPr>
                <w:rFonts w:cs="Arial"/>
              </w:rPr>
              <w:t>.11.2021</w:t>
            </w:r>
          </w:p>
        </w:tc>
        <w:tc>
          <w:tcPr>
            <w:tcW w:w="4307" w:type="dxa"/>
          </w:tcPr>
          <w:p w:rsidR="00B325E8" w:rsidP="00FC1B63" w:rsidRDefault="00472CCC" w14:paraId="6A5D3327" w14:textId="6B96CE7B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Projektisuunnitelman katselmointi</w:t>
            </w:r>
          </w:p>
          <w:p w:rsidR="008D1453" w:rsidP="00FC1B63" w:rsidRDefault="008D1453" w14:paraId="378AAE82" w14:textId="770EEE64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Paikka:</w:t>
            </w:r>
            <w:r w:rsidR="001A0EBD">
              <w:rPr>
                <w:rFonts w:cs="Arial"/>
              </w:rPr>
              <w:t xml:space="preserve"> </w:t>
            </w:r>
            <w:r>
              <w:rPr>
                <w:rFonts w:cs="Arial"/>
              </w:rPr>
              <w:t>OAMK Linnanmaa</w:t>
            </w:r>
          </w:p>
          <w:p w:rsidRPr="00FC1B63" w:rsidR="008D1453" w:rsidP="00FC1B63" w:rsidRDefault="006D4655" w14:paraId="74294139" w14:textId="098881A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Aika:</w:t>
            </w:r>
            <w:r w:rsidR="001A0EBD">
              <w:rPr>
                <w:rFonts w:cs="Arial"/>
              </w:rPr>
              <w:t xml:space="preserve"> </w:t>
            </w:r>
            <w:r w:rsidR="00C57F1A">
              <w:rPr>
                <w:rFonts w:cs="Arial"/>
              </w:rPr>
              <w:t>11</w:t>
            </w:r>
            <w:r w:rsidRPr="7486520D" w:rsidR="1BA78B42">
              <w:rPr>
                <w:rFonts w:cs="Arial"/>
              </w:rPr>
              <w:t>.</w:t>
            </w:r>
            <w:r w:rsidR="00C57F1A">
              <w:rPr>
                <w:rFonts w:cs="Arial"/>
              </w:rPr>
              <w:t>10</w:t>
            </w:r>
          </w:p>
        </w:tc>
      </w:tr>
      <w:tr w:rsidRPr="00FC1B63" w:rsidR="00B325E8" w:rsidTr="00FC1B63" w14:paraId="1C5A05B8" w14:textId="77777777">
        <w:tc>
          <w:tcPr>
            <w:tcW w:w="2694" w:type="dxa"/>
          </w:tcPr>
          <w:p w:rsidRPr="00FC1B63" w:rsidR="00B325E8" w:rsidP="00FC1B63" w:rsidRDefault="00B325E8" w14:paraId="4A4DA515" w14:textId="77777777">
            <w:pPr>
              <w:spacing w:after="0"/>
              <w:rPr>
                <w:rFonts w:cs="Arial"/>
              </w:rPr>
            </w:pPr>
            <w:r w:rsidRPr="00FC1B63">
              <w:rPr>
                <w:rFonts w:cs="Arial"/>
              </w:rPr>
              <w:t>Projektipalaveri 3</w:t>
            </w:r>
          </w:p>
        </w:tc>
        <w:tc>
          <w:tcPr>
            <w:tcW w:w="1504" w:type="dxa"/>
          </w:tcPr>
          <w:p w:rsidRPr="00FC1B63" w:rsidR="00B325E8" w:rsidP="00FC1B63" w:rsidRDefault="0099693B" w14:paraId="1FC2EEAC" w14:textId="3E6FB0E1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26.11.2021</w:t>
            </w:r>
          </w:p>
        </w:tc>
        <w:tc>
          <w:tcPr>
            <w:tcW w:w="4307" w:type="dxa"/>
          </w:tcPr>
          <w:p w:rsidR="00B325E8" w:rsidP="00FC1B63" w:rsidRDefault="0099693B" w14:paraId="7D619909" w14:textId="2BC9708A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Projektin etenemisen kartoitus</w:t>
            </w:r>
            <w:r w:rsidR="00F042F2">
              <w:rPr>
                <w:rFonts w:cs="Arial"/>
              </w:rPr>
              <w:t>, kytkentäkaavion tarkastus</w:t>
            </w:r>
          </w:p>
          <w:p w:rsidR="008D1453" w:rsidP="00FC1B63" w:rsidRDefault="008D1453" w14:paraId="34B485A4" w14:textId="77777777">
            <w:pPr>
              <w:spacing w:after="0"/>
              <w:rPr>
                <w:rFonts w:cs="Arial"/>
              </w:rPr>
            </w:pPr>
          </w:p>
          <w:p w:rsidR="008D1453" w:rsidP="00FC1B63" w:rsidRDefault="008D1453" w14:paraId="3EA9B9FD" w14:textId="18057C23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Paikka:</w:t>
            </w:r>
            <w:r w:rsidR="001A0EBD">
              <w:rPr>
                <w:rFonts w:cs="Arial"/>
              </w:rPr>
              <w:t xml:space="preserve"> </w:t>
            </w:r>
            <w:r>
              <w:rPr>
                <w:rFonts w:cs="Arial"/>
              </w:rPr>
              <w:t>OAMK Linnanmaa</w:t>
            </w:r>
          </w:p>
          <w:p w:rsidR="00187302" w:rsidP="00FC1B63" w:rsidRDefault="00187302" w14:paraId="0F019CCD" w14:textId="77777777">
            <w:pPr>
              <w:spacing w:after="0"/>
              <w:rPr>
                <w:rFonts w:cs="Arial"/>
              </w:rPr>
            </w:pPr>
          </w:p>
          <w:p w:rsidRPr="00FC1B63" w:rsidR="00187302" w:rsidP="00FC1B63" w:rsidRDefault="00187302" w14:paraId="144B005F" w14:textId="411EB15D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Aika:</w:t>
            </w:r>
            <w:r w:rsidR="001A0EBD">
              <w:rPr>
                <w:rFonts w:cs="Arial"/>
              </w:rPr>
              <w:t xml:space="preserve"> </w:t>
            </w:r>
            <w:r>
              <w:rPr>
                <w:rFonts w:cs="Arial"/>
              </w:rPr>
              <w:t>14</w:t>
            </w:r>
            <w:r w:rsidRPr="7486520D" w:rsidR="21D8E99B">
              <w:rPr>
                <w:rFonts w:cs="Arial"/>
              </w:rPr>
              <w:t>.</w:t>
            </w:r>
            <w:r>
              <w:rPr>
                <w:rFonts w:cs="Arial"/>
              </w:rPr>
              <w:t>30</w:t>
            </w:r>
          </w:p>
        </w:tc>
      </w:tr>
      <w:tr w:rsidRPr="00FC1B63" w:rsidR="00283911" w:rsidTr="00FC1B63" w14:paraId="0BC3BFA8" w14:textId="77777777">
        <w:tc>
          <w:tcPr>
            <w:tcW w:w="2694" w:type="dxa"/>
          </w:tcPr>
          <w:p w:rsidRPr="00FC1B63" w:rsidR="00283911" w:rsidP="00FC1B63" w:rsidRDefault="00A611D6" w14:paraId="1EAA2680" w14:textId="097155A1">
            <w:pPr>
              <w:spacing w:after="0"/>
              <w:rPr>
                <w:rFonts w:cs="Arial"/>
              </w:rPr>
            </w:pPr>
            <w:r w:rsidRPr="00FC1B63">
              <w:rPr>
                <w:rFonts w:cs="Arial"/>
              </w:rPr>
              <w:lastRenderedPageBreak/>
              <w:t>Projektipalaveri</w:t>
            </w:r>
            <w:r>
              <w:rPr>
                <w:rFonts w:cs="Arial"/>
              </w:rPr>
              <w:t xml:space="preserve"> 4 </w:t>
            </w:r>
          </w:p>
        </w:tc>
        <w:tc>
          <w:tcPr>
            <w:tcW w:w="1504" w:type="dxa"/>
          </w:tcPr>
          <w:p w:rsidRPr="00FC1B63" w:rsidR="00283911" w:rsidP="00FC1B63" w:rsidRDefault="0099693B" w14:paraId="0093BB4B" w14:textId="12A1D7C1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03.12.2021</w:t>
            </w:r>
          </w:p>
        </w:tc>
        <w:tc>
          <w:tcPr>
            <w:tcW w:w="4307" w:type="dxa"/>
          </w:tcPr>
          <w:p w:rsidR="00283911" w:rsidP="00FC1B63" w:rsidRDefault="0099693B" w14:paraId="1628563F" w14:textId="77777777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Projektin etenemisen kartoitus, </w:t>
            </w:r>
            <w:r w:rsidR="009E39FC">
              <w:rPr>
                <w:rFonts w:cs="Arial"/>
              </w:rPr>
              <w:t>demovideon ja posterin roolitus</w:t>
            </w:r>
          </w:p>
          <w:p w:rsidR="008D1453" w:rsidP="00FC1B63" w:rsidRDefault="008D1453" w14:paraId="119367E0" w14:textId="77777777">
            <w:pPr>
              <w:spacing w:after="0"/>
              <w:rPr>
                <w:rFonts w:cs="Arial"/>
              </w:rPr>
            </w:pPr>
          </w:p>
          <w:p w:rsidR="008D1453" w:rsidP="00FC1B63" w:rsidRDefault="008D1453" w14:paraId="01ECD1DA" w14:textId="54765BC4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Paikka:</w:t>
            </w:r>
            <w:r w:rsidR="001A0EBD">
              <w:rPr>
                <w:rFonts w:cs="Arial"/>
              </w:rPr>
              <w:t xml:space="preserve"> </w:t>
            </w:r>
            <w:r>
              <w:rPr>
                <w:rFonts w:cs="Arial"/>
              </w:rPr>
              <w:t>OAMK Linnanmaa</w:t>
            </w:r>
          </w:p>
          <w:p w:rsidR="00187302" w:rsidP="00FC1B63" w:rsidRDefault="00187302" w14:paraId="7F0694D4" w14:textId="77777777">
            <w:pPr>
              <w:spacing w:after="0"/>
              <w:rPr>
                <w:rFonts w:cs="Arial"/>
              </w:rPr>
            </w:pPr>
          </w:p>
          <w:p w:rsidRPr="00FC1B63" w:rsidR="00187302" w:rsidP="00FC1B63" w:rsidRDefault="00187302" w14:paraId="3E84E7F7" w14:textId="41E54CFB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Aika:</w:t>
            </w:r>
            <w:r w:rsidR="001A0EBD">
              <w:rPr>
                <w:rFonts w:cs="Arial"/>
              </w:rPr>
              <w:t xml:space="preserve"> </w:t>
            </w:r>
            <w:r>
              <w:rPr>
                <w:rFonts w:cs="Arial"/>
              </w:rPr>
              <w:t>12</w:t>
            </w:r>
            <w:r w:rsidRPr="7486520D" w:rsidR="3B66870E">
              <w:rPr>
                <w:rFonts w:cs="Arial"/>
              </w:rPr>
              <w:t>.</w:t>
            </w:r>
            <w:r>
              <w:rPr>
                <w:rFonts w:cs="Arial"/>
              </w:rPr>
              <w:t>30</w:t>
            </w:r>
          </w:p>
        </w:tc>
      </w:tr>
      <w:tr w:rsidRPr="00FC1B63" w:rsidR="00283911" w:rsidTr="00FC1B63" w14:paraId="18A5DC68" w14:textId="77777777">
        <w:tc>
          <w:tcPr>
            <w:tcW w:w="2694" w:type="dxa"/>
          </w:tcPr>
          <w:p w:rsidRPr="00FC1B63" w:rsidR="00283911" w:rsidP="00FC1B63" w:rsidRDefault="00A611D6" w14:paraId="6FF87DE0" w14:textId="0F0BF921">
            <w:pPr>
              <w:spacing w:after="0"/>
              <w:rPr>
                <w:rFonts w:cs="Arial"/>
              </w:rPr>
            </w:pPr>
            <w:r w:rsidRPr="00FC1B63">
              <w:rPr>
                <w:rFonts w:cs="Arial"/>
              </w:rPr>
              <w:t>Projektipalaveri</w:t>
            </w:r>
            <w:r>
              <w:rPr>
                <w:rFonts w:cs="Arial"/>
              </w:rPr>
              <w:t xml:space="preserve"> 5 </w:t>
            </w:r>
          </w:p>
        </w:tc>
        <w:tc>
          <w:tcPr>
            <w:tcW w:w="1504" w:type="dxa"/>
          </w:tcPr>
          <w:p w:rsidRPr="00FC1B63" w:rsidR="00283911" w:rsidP="00FC1B63" w:rsidRDefault="009E39FC" w14:paraId="2B01E3A7" w14:textId="5C67F28A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06.12.2021</w:t>
            </w:r>
          </w:p>
        </w:tc>
        <w:tc>
          <w:tcPr>
            <w:tcW w:w="4307" w:type="dxa"/>
          </w:tcPr>
          <w:p w:rsidR="00283911" w:rsidP="00FC1B63" w:rsidRDefault="009E39FC" w14:paraId="3E8E6969" w14:textId="77777777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Demovideon ja posterin</w:t>
            </w:r>
            <w:r w:rsidR="00E75249">
              <w:rPr>
                <w:rFonts w:cs="Arial"/>
              </w:rPr>
              <w:t xml:space="preserve"> tarkistus</w:t>
            </w:r>
          </w:p>
          <w:p w:rsidR="008D1453" w:rsidP="00FC1B63" w:rsidRDefault="008D1453" w14:paraId="49281CD1" w14:textId="77777777">
            <w:pPr>
              <w:spacing w:after="0"/>
              <w:rPr>
                <w:rFonts w:cs="Arial"/>
              </w:rPr>
            </w:pPr>
          </w:p>
          <w:p w:rsidR="008D1453" w:rsidP="00FC1B63" w:rsidRDefault="008D1453" w14:paraId="023D052A" w14:textId="7D88813E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Paikka:</w:t>
            </w:r>
            <w:r w:rsidR="00E219A7">
              <w:rPr>
                <w:rFonts w:cs="Arial"/>
              </w:rPr>
              <w:t xml:space="preserve"> </w:t>
            </w:r>
            <w:r>
              <w:rPr>
                <w:rFonts w:cs="Arial"/>
              </w:rPr>
              <w:t>OAMK Linnanmaa</w:t>
            </w:r>
          </w:p>
          <w:p w:rsidR="00187302" w:rsidP="00FC1B63" w:rsidRDefault="00187302" w14:paraId="4CA22DDE" w14:textId="77777777">
            <w:pPr>
              <w:spacing w:after="0"/>
              <w:rPr>
                <w:rFonts w:cs="Arial"/>
              </w:rPr>
            </w:pPr>
          </w:p>
          <w:p w:rsidRPr="00FC1B63" w:rsidR="00187302" w:rsidP="00FC1B63" w:rsidRDefault="00187302" w14:paraId="02873917" w14:textId="01DFB6D4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Aika:</w:t>
            </w:r>
            <w:r w:rsidR="00E219A7">
              <w:rPr>
                <w:rFonts w:cs="Arial"/>
              </w:rPr>
              <w:t xml:space="preserve"> </w:t>
            </w:r>
            <w:r>
              <w:rPr>
                <w:rFonts w:cs="Arial"/>
              </w:rPr>
              <w:t>12</w:t>
            </w:r>
            <w:r w:rsidRPr="7486520D" w:rsidR="23AD135E">
              <w:rPr>
                <w:rFonts w:cs="Arial"/>
              </w:rPr>
              <w:t>.</w:t>
            </w:r>
            <w:r>
              <w:rPr>
                <w:rFonts w:cs="Arial"/>
              </w:rPr>
              <w:t>30</w:t>
            </w:r>
          </w:p>
        </w:tc>
      </w:tr>
      <w:tr w:rsidRPr="00FC1B63" w:rsidR="00283911" w:rsidTr="00FC1B63" w14:paraId="107E530C" w14:textId="77777777">
        <w:tc>
          <w:tcPr>
            <w:tcW w:w="2694" w:type="dxa"/>
          </w:tcPr>
          <w:p w:rsidRPr="00FC1B63" w:rsidR="00283911" w:rsidP="00FC1B63" w:rsidRDefault="00A611D6" w14:paraId="018A50C7" w14:textId="7C49E405">
            <w:pPr>
              <w:spacing w:after="0"/>
              <w:rPr>
                <w:rFonts w:cs="Arial"/>
              </w:rPr>
            </w:pPr>
            <w:r w:rsidRPr="00FC1B63">
              <w:rPr>
                <w:rFonts w:cs="Arial"/>
              </w:rPr>
              <w:t>Projektipalaveri</w:t>
            </w:r>
            <w:r>
              <w:rPr>
                <w:rFonts w:cs="Arial"/>
              </w:rPr>
              <w:t xml:space="preserve"> 6</w:t>
            </w:r>
          </w:p>
        </w:tc>
        <w:tc>
          <w:tcPr>
            <w:tcW w:w="1504" w:type="dxa"/>
          </w:tcPr>
          <w:p w:rsidRPr="00FC1B63" w:rsidR="00283911" w:rsidP="00FC1B63" w:rsidRDefault="00E75249" w14:paraId="3249A37B" w14:textId="31665B24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10.12.2021</w:t>
            </w:r>
          </w:p>
        </w:tc>
        <w:tc>
          <w:tcPr>
            <w:tcW w:w="4307" w:type="dxa"/>
          </w:tcPr>
          <w:p w:rsidR="00283911" w:rsidP="00FC1B63" w:rsidRDefault="00E75249" w14:paraId="192C4746" w14:textId="77777777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Projektidokumenttien tarkistus</w:t>
            </w:r>
          </w:p>
          <w:p w:rsidR="008D1453" w:rsidP="00FC1B63" w:rsidRDefault="008D1453" w14:paraId="508BE938" w14:textId="77777777">
            <w:pPr>
              <w:spacing w:after="0"/>
              <w:rPr>
                <w:rFonts w:cs="Arial"/>
              </w:rPr>
            </w:pPr>
          </w:p>
          <w:p w:rsidR="008D1453" w:rsidP="00FC1B63" w:rsidRDefault="008D1453" w14:paraId="64B905C1" w14:textId="204F312B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Paikka:</w:t>
            </w:r>
            <w:r w:rsidR="00E219A7">
              <w:rPr>
                <w:rFonts w:cs="Arial"/>
              </w:rPr>
              <w:t xml:space="preserve"> </w:t>
            </w:r>
            <w:r>
              <w:rPr>
                <w:rFonts w:cs="Arial"/>
              </w:rPr>
              <w:t>OAMK Linnanmaa</w:t>
            </w:r>
          </w:p>
          <w:p w:rsidR="00187302" w:rsidP="00FC1B63" w:rsidRDefault="00187302" w14:paraId="18A29D02" w14:textId="77777777">
            <w:pPr>
              <w:spacing w:after="0"/>
              <w:rPr>
                <w:rFonts w:cs="Arial"/>
              </w:rPr>
            </w:pPr>
          </w:p>
          <w:p w:rsidRPr="00FC1B63" w:rsidR="00187302" w:rsidP="00FC1B63" w:rsidRDefault="00187302" w14:paraId="4E118092" w14:textId="1D2D7CF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Aika:</w:t>
            </w:r>
            <w:r w:rsidR="00E219A7">
              <w:rPr>
                <w:rFonts w:cs="Arial"/>
              </w:rPr>
              <w:t xml:space="preserve"> </w:t>
            </w:r>
            <w:r w:rsidR="004101C9">
              <w:rPr>
                <w:rFonts w:cs="Arial"/>
              </w:rPr>
              <w:t>12</w:t>
            </w:r>
            <w:r w:rsidRPr="7486520D" w:rsidR="5B9C6F65">
              <w:rPr>
                <w:rFonts w:cs="Arial"/>
              </w:rPr>
              <w:t>.</w:t>
            </w:r>
            <w:r w:rsidR="004101C9">
              <w:rPr>
                <w:rFonts w:cs="Arial"/>
              </w:rPr>
              <w:t>30</w:t>
            </w:r>
          </w:p>
        </w:tc>
      </w:tr>
    </w:tbl>
    <w:p w:rsidR="004101C9" w:rsidP="00D92675" w:rsidRDefault="004101C9" w14:paraId="775DCEC9" w14:textId="77777777">
      <w:bookmarkStart w:name="_Toc73859648" w:id="29"/>
      <w:bookmarkStart w:name="_Toc53390746" w:id="30"/>
    </w:p>
    <w:p w:rsidR="00B325E8" w:rsidP="00FC1B63" w:rsidRDefault="00B325E8" w14:paraId="449A2914" w14:textId="52F07852">
      <w:pPr>
        <w:pStyle w:val="Otsikko2"/>
      </w:pPr>
      <w:r>
        <w:t>Raportointi ja tiedo</w:t>
      </w:r>
      <w:bookmarkEnd w:id="29"/>
      <w:r w:rsidR="007E2B9A">
        <w:t>ttaminen</w:t>
      </w:r>
      <w:bookmarkEnd w:id="30"/>
    </w:p>
    <w:p w:rsidRPr="008C3EAA" w:rsidR="009151C5" w:rsidP="00FC1B63" w:rsidRDefault="00120720" w14:paraId="1593EC98" w14:textId="795109B4">
      <w:pPr>
        <w:rPr>
          <w:color w:val="000000" w:themeColor="text1"/>
        </w:rPr>
      </w:pPr>
      <w:r w:rsidRPr="008C3EAA">
        <w:rPr>
          <w:color w:val="000000" w:themeColor="text1"/>
        </w:rPr>
        <w:t xml:space="preserve">Projektiryhmä tiedottaa projektiin liittyvistä asioista WhatsApp-keskustelukanavalla sekä Teams-ryhmässä. </w:t>
      </w:r>
      <w:r w:rsidRPr="008C3EAA" w:rsidR="006670B3">
        <w:rPr>
          <w:color w:val="000000" w:themeColor="text1"/>
        </w:rPr>
        <w:t>Koko projektiryhmä pitää tiivistä yhteistyötä projektin läpi molemmissa keskustelukanavissa, mutta painottuen niin, että kaikki projektiin liittyvä</w:t>
      </w:r>
      <w:r w:rsidRPr="008C3EAA" w:rsidR="00D37A3D">
        <w:rPr>
          <w:color w:val="000000" w:themeColor="text1"/>
        </w:rPr>
        <w:t xml:space="preserve"> dokumentoitava asia päivitetään Teams-palvelussa oleviin dokumentteihin, kun taas kaikki projektin yleiset asiat voidaan viestiä WhatsApp-palvelussa.</w:t>
      </w:r>
    </w:p>
    <w:p w:rsidRPr="008C3EAA" w:rsidR="002C76CF" w:rsidP="00FC1B63" w:rsidRDefault="002C76CF" w14:paraId="4F98C78B" w14:textId="267DC9D3">
      <w:pPr>
        <w:rPr>
          <w:color w:val="000000" w:themeColor="text1"/>
        </w:rPr>
      </w:pPr>
      <w:r w:rsidRPr="008C3EAA">
        <w:rPr>
          <w:color w:val="000000" w:themeColor="text1"/>
        </w:rPr>
        <w:t>Projektiryhmän ulkoinen raportointi tapahtuu Teams-</w:t>
      </w:r>
      <w:r w:rsidRPr="008C3EAA" w:rsidR="006670B3">
        <w:rPr>
          <w:color w:val="000000" w:themeColor="text1"/>
        </w:rPr>
        <w:t>palvelussa</w:t>
      </w:r>
      <w:r w:rsidRPr="7486520D" w:rsidR="1F70A2FE">
        <w:rPr>
          <w:color w:val="000000" w:themeColor="text1"/>
        </w:rPr>
        <w:t>.</w:t>
      </w:r>
      <w:r w:rsidRPr="7486520D" w:rsidR="006670B3">
        <w:rPr>
          <w:color w:val="000000" w:themeColor="text1"/>
        </w:rPr>
        <w:t xml:space="preserve"> </w:t>
      </w:r>
      <w:r w:rsidRPr="7486520D" w:rsidR="50395826">
        <w:rPr>
          <w:color w:val="000000" w:themeColor="text1"/>
        </w:rPr>
        <w:t>U</w:t>
      </w:r>
      <w:r w:rsidRPr="7486520D" w:rsidR="006670B3">
        <w:rPr>
          <w:color w:val="000000" w:themeColor="text1"/>
        </w:rPr>
        <w:t>lkoinen</w:t>
      </w:r>
      <w:r w:rsidRPr="008C3EAA" w:rsidR="006670B3">
        <w:rPr>
          <w:color w:val="000000" w:themeColor="text1"/>
        </w:rPr>
        <w:t xml:space="preserve"> raportointi projektissa on lähinnä ohjaavalle opettajalle.</w:t>
      </w:r>
    </w:p>
    <w:p w:rsidR="00B325E8" w:rsidP="007E2B9A" w:rsidRDefault="00B325E8" w14:paraId="0D666E59" w14:textId="77777777">
      <w:pPr>
        <w:pStyle w:val="Otsikko2"/>
      </w:pPr>
      <w:bookmarkStart w:name="_Toc49062481" w:id="31"/>
      <w:bookmarkStart w:name="_Toc73859657" w:id="32"/>
      <w:bookmarkStart w:name="_Toc53390747" w:id="33"/>
      <w:r w:rsidRPr="00FC1B63">
        <w:lastRenderedPageBreak/>
        <w:t>D</w:t>
      </w:r>
      <w:bookmarkEnd w:id="31"/>
      <w:bookmarkEnd w:id="32"/>
      <w:r w:rsidR="007E2B9A">
        <w:t>okumentointi</w:t>
      </w:r>
      <w:bookmarkEnd w:id="33"/>
    </w:p>
    <w:p w:rsidRPr="004E130D" w:rsidR="007768BA" w:rsidP="000C3869" w:rsidRDefault="004101C9" w14:paraId="3BED7041" w14:textId="77777777">
      <w:pPr>
        <w:rPr>
          <w:snapToGrid w:val="0"/>
          <w:color w:val="000000" w:themeColor="text1"/>
        </w:rPr>
      </w:pPr>
      <w:r w:rsidRPr="004E130D">
        <w:rPr>
          <w:snapToGrid w:val="0"/>
          <w:color w:val="000000" w:themeColor="text1"/>
        </w:rPr>
        <w:t>Projektiryhmän dokumentaatio sijaitsee Microsoft Teams-palvelussa projektiryhmämme kanavan tiedostoissa. Tiedostot on</w:t>
      </w:r>
      <w:r w:rsidRPr="004E130D" w:rsidR="00127B34">
        <w:rPr>
          <w:snapToGrid w:val="0"/>
          <w:color w:val="000000" w:themeColor="text1"/>
        </w:rPr>
        <w:t xml:space="preserve"> lisätty omaan osioonsa Teams-kanavalla, josta löytyy kaikki projektin dokumentit.</w:t>
      </w:r>
    </w:p>
    <w:p w:rsidRPr="004E130D" w:rsidR="001A7807" w:rsidP="000C3869" w:rsidRDefault="007768BA" w14:paraId="6A6EC4A5" w14:textId="77777777">
      <w:pPr>
        <w:rPr>
          <w:snapToGrid w:val="0"/>
          <w:color w:val="000000" w:themeColor="text1"/>
        </w:rPr>
      </w:pPr>
      <w:r w:rsidRPr="004E130D">
        <w:rPr>
          <w:snapToGrid w:val="0"/>
          <w:color w:val="000000" w:themeColor="text1"/>
        </w:rPr>
        <w:t>Projektiryhmästä Joni Karjalainen tallentaa ja tuottaa kaikki projektiin liittyvät dokumentit ja hyväksyttää ne muilla ryhmän jäsenillä muutoksien jälkeen.</w:t>
      </w:r>
    </w:p>
    <w:p w:rsidRPr="004E130D" w:rsidR="000C3869" w:rsidP="000C3869" w:rsidRDefault="001A7807" w14:paraId="6114B16B" w14:textId="5949D24B">
      <w:pPr>
        <w:rPr>
          <w:snapToGrid w:val="0"/>
          <w:color w:val="000000" w:themeColor="text1"/>
        </w:rPr>
      </w:pPr>
      <w:r w:rsidRPr="004E130D">
        <w:rPr>
          <w:snapToGrid w:val="0"/>
          <w:color w:val="000000" w:themeColor="text1"/>
        </w:rPr>
        <w:t>Projektiryhmä dokumentoi lähdekoodin, suunnitteluvaiheen dokumentit, valokuvat, esitysmateriaalit, posterin ja videon.</w:t>
      </w:r>
      <w:r w:rsidRPr="004E130D" w:rsidR="004101C9">
        <w:rPr>
          <w:snapToGrid w:val="0"/>
          <w:color w:val="000000" w:themeColor="text1"/>
        </w:rPr>
        <w:t xml:space="preserve"> </w:t>
      </w:r>
    </w:p>
    <w:p w:rsidRPr="004E130D" w:rsidR="004E130D" w:rsidP="000C3869" w:rsidRDefault="004E130D" w14:paraId="00156D4D" w14:textId="4DEE0717">
      <w:pPr>
        <w:rPr>
          <w:snapToGrid w:val="0"/>
          <w:color w:val="000000" w:themeColor="text1"/>
        </w:rPr>
      </w:pPr>
      <w:r w:rsidRPr="004E130D">
        <w:rPr>
          <w:snapToGrid w:val="0"/>
          <w:color w:val="000000" w:themeColor="text1"/>
        </w:rPr>
        <w:t xml:space="preserve">Teams-kanava ja dokumentointi löytyy </w:t>
      </w:r>
      <w:hyperlink w:history="1" r:id="rId18">
        <w:r w:rsidRPr="004E130D">
          <w:rPr>
            <w:rStyle w:val="Hyperlinkki"/>
            <w:snapToGrid w:val="0"/>
            <w:color w:val="000000" w:themeColor="text1"/>
          </w:rPr>
          <w:t>täältä.</w:t>
        </w:r>
      </w:hyperlink>
    </w:p>
    <w:p w:rsidR="00E9406B" w:rsidP="000C3869" w:rsidRDefault="00E9406B" w14:paraId="3B09E3AA" w14:textId="77777777">
      <w:pPr>
        <w:rPr>
          <w:snapToGrid w:val="0"/>
          <w:color w:val="548DD4" w:themeColor="text2" w:themeTint="99"/>
        </w:rPr>
      </w:pPr>
    </w:p>
    <w:p w:rsidR="00B325E8" w:rsidP="00B325E8" w:rsidRDefault="00B325E8" w14:paraId="3B8BB4BF" w14:textId="3DDCE5E4">
      <w:pPr>
        <w:rPr>
          <w:b/>
          <w:bCs/>
          <w:snapToGrid w:val="0"/>
          <w:color w:val="548DD4" w:themeColor="text2" w:themeTint="99"/>
        </w:rPr>
      </w:pPr>
    </w:p>
    <w:p w:rsidR="004E130D" w:rsidP="00B325E8" w:rsidRDefault="004E130D" w14:paraId="5E6C2B53" w14:textId="76C704A3">
      <w:pPr>
        <w:rPr>
          <w:b/>
          <w:bCs/>
          <w:snapToGrid w:val="0"/>
          <w:color w:val="548DD4" w:themeColor="text2" w:themeTint="99"/>
        </w:rPr>
      </w:pPr>
    </w:p>
    <w:p w:rsidR="004E130D" w:rsidP="00B325E8" w:rsidRDefault="004E130D" w14:paraId="4C09DA39" w14:textId="77777777"/>
    <w:p w:rsidR="00B325E8" w:rsidP="00FC1B63" w:rsidRDefault="00B325E8" w14:paraId="79A1D3DB" w14:textId="1D8625EE">
      <w:pPr>
        <w:pStyle w:val="Otsikko"/>
      </w:pPr>
      <w:bookmarkStart w:name="_Toc53390748" w:id="34"/>
      <w:r>
        <w:t>Lähteet</w:t>
      </w:r>
      <w:bookmarkEnd w:id="34"/>
    </w:p>
    <w:p w:rsidRPr="00F042F2" w:rsidR="00892408" w:rsidP="00892408" w:rsidRDefault="00A16AE7" w14:paraId="30C1F172" w14:textId="33FC6AE7">
      <w:r w:rsidRPr="00F042F2">
        <w:t>OAMK</w:t>
      </w:r>
      <w:r w:rsidRPr="00F042F2" w:rsidR="000567DB">
        <w:t>.</w:t>
      </w:r>
      <w:r w:rsidRPr="00F042F2">
        <w:t xml:space="preserve"> (12.11.2021). Moodle. </w:t>
      </w:r>
      <w:hyperlink w:history="1" r:id="rId19">
        <w:r w:rsidRPr="00F042F2">
          <w:rPr>
            <w:rStyle w:val="Hyperlinkki"/>
          </w:rPr>
          <w:t>https://moodle.oulu.fi/</w:t>
        </w:r>
      </w:hyperlink>
    </w:p>
    <w:p w:rsidRPr="00F042F2" w:rsidR="00CA17AE" w:rsidP="00892408" w:rsidRDefault="00CA17AE" w14:paraId="759DEE71" w14:textId="77777777"/>
    <w:p w:rsidR="00A16AE7" w:rsidP="00892408" w:rsidRDefault="000567DB" w14:paraId="04D21D58" w14:textId="46D14CAD">
      <w:pPr>
        <w:rPr>
          <w:lang w:val="en-US"/>
        </w:rPr>
      </w:pPr>
      <w:r w:rsidRPr="00F042F2">
        <w:rPr>
          <w:lang w:val="en-US"/>
        </w:rPr>
        <w:t xml:space="preserve">Melexis. (12.11.2021). </w:t>
      </w:r>
      <w:r w:rsidRPr="000567DB">
        <w:rPr>
          <w:lang w:val="en-US"/>
        </w:rPr>
        <w:t xml:space="preserve">MLX90614 Family. </w:t>
      </w:r>
      <w:hyperlink w:history="1" r:id="rId20">
        <w:r w:rsidRPr="000567DB">
          <w:rPr>
            <w:rStyle w:val="Hyperlinkki"/>
            <w:lang w:val="en-US"/>
          </w:rPr>
          <w:t>https://www.mouser.fi/datasheet/2/734/MLX90614-Datasheet-Melexis-953298.pdf</w:t>
        </w:r>
      </w:hyperlink>
    </w:p>
    <w:p w:rsidR="00CA17AE" w:rsidP="00892408" w:rsidRDefault="00CA17AE" w14:paraId="66776AC7" w14:textId="77777777">
      <w:pPr>
        <w:rPr>
          <w:lang w:val="en-US"/>
        </w:rPr>
      </w:pPr>
    </w:p>
    <w:p w:rsidR="002A62EC" w:rsidP="00892408" w:rsidRDefault="002A62EC" w14:paraId="7C94D440" w14:textId="0E483DA5">
      <w:pPr>
        <w:rPr>
          <w:lang w:val="en-US"/>
        </w:rPr>
      </w:pPr>
      <w:r w:rsidRPr="002A62EC">
        <w:rPr>
          <w:lang w:val="en-US"/>
        </w:rPr>
        <w:t>Farnell. (12.11.2021). MHPS Series Key S</w:t>
      </w:r>
      <w:r>
        <w:rPr>
          <w:lang w:val="en-US"/>
        </w:rPr>
        <w:t xml:space="preserve">witches. </w:t>
      </w:r>
      <w:hyperlink w:history="1" r:id="rId21">
        <w:r w:rsidRPr="002A62EC">
          <w:rPr>
            <w:rStyle w:val="Hyperlinkki"/>
            <w:lang w:val="en-US"/>
          </w:rPr>
          <w:t>https://www.farnell.com/datasheets/1763066.pdf</w:t>
        </w:r>
      </w:hyperlink>
    </w:p>
    <w:p w:rsidR="00CA17AE" w:rsidP="00892408" w:rsidRDefault="00CA17AE" w14:paraId="0471A542" w14:textId="77777777">
      <w:pPr>
        <w:rPr>
          <w:lang w:val="en-US"/>
        </w:rPr>
      </w:pPr>
    </w:p>
    <w:p w:rsidRPr="00F042F2" w:rsidR="002A62EC" w:rsidP="00892408" w:rsidRDefault="004506A2" w14:paraId="40566B75" w14:textId="16DD7EF0">
      <w:r w:rsidRPr="004506A2">
        <w:rPr>
          <w:lang w:val="en-US"/>
        </w:rPr>
        <w:t>Murata. (12.11.2021). Piezoelectric Sound Compone</w:t>
      </w:r>
      <w:r>
        <w:rPr>
          <w:lang w:val="en-US"/>
        </w:rPr>
        <w:t xml:space="preserve">nts. </w:t>
      </w:r>
      <w:hyperlink w:history="1" r:id="rId22">
        <w:r w:rsidRPr="00F042F2">
          <w:rPr>
            <w:rStyle w:val="Hyperlinkki"/>
          </w:rPr>
          <w:t>https://www.murata.com/~/media/webrenewal/support/library/catalog/products/sound/p37e.ashx?la=en-us</w:t>
        </w:r>
      </w:hyperlink>
    </w:p>
    <w:p w:rsidRPr="00F042F2" w:rsidR="00CA17AE" w:rsidP="00892408" w:rsidRDefault="00CA17AE" w14:paraId="4A5B8C3D" w14:textId="77777777"/>
    <w:p w:rsidRPr="00F042F2" w:rsidR="004506A2" w:rsidP="00892408" w:rsidRDefault="00EA0394" w14:paraId="06E036A7" w14:textId="351FCBD7">
      <w:r>
        <w:rPr>
          <w:lang w:val="en-US"/>
        </w:rPr>
        <w:t xml:space="preserve">Adafruit Learning System. (12.11.2021). Adafruit PCF8523 Real Time Clock. </w:t>
      </w:r>
      <w:hyperlink w:history="1" r:id="rId23">
        <w:r w:rsidRPr="00F042F2">
          <w:rPr>
            <w:rStyle w:val="Hyperlinkki"/>
          </w:rPr>
          <w:t>https://cdn-learn.adafruit.com/downloads/pdf/adafruit-pcf8523-real-time-clock.pdf</w:t>
        </w:r>
      </w:hyperlink>
    </w:p>
    <w:p w:rsidRPr="00F042F2" w:rsidR="00CA17AE" w:rsidP="00892408" w:rsidRDefault="00CA17AE" w14:paraId="1FDBBC1E" w14:textId="4BCC898A"/>
    <w:p w:rsidRPr="00F042F2" w:rsidR="00CA17AE" w:rsidP="00892408" w:rsidRDefault="00CA17AE" w14:paraId="00C54748" w14:textId="2B4C47F6"/>
    <w:p w:rsidRPr="00F042F2" w:rsidR="00CA17AE" w:rsidP="00892408" w:rsidRDefault="00CA17AE" w14:paraId="287161B1" w14:textId="20BD808F"/>
    <w:p w:rsidRPr="00F042F2" w:rsidR="00CA17AE" w:rsidP="00892408" w:rsidRDefault="00CA17AE" w14:paraId="20F9A117" w14:textId="77777777"/>
    <w:p w:rsidRPr="00F042F2" w:rsidR="00EA0394" w:rsidP="00892408" w:rsidRDefault="005F5314" w14:paraId="53C56364" w14:textId="23A5B4DB">
      <w:r w:rsidRPr="005F5314">
        <w:rPr>
          <w:lang w:val="en-US"/>
        </w:rPr>
        <w:t>Texas Instruments. (12.11.2021). SNx4HC595 8-b</w:t>
      </w:r>
      <w:r>
        <w:rPr>
          <w:lang w:val="en-US"/>
        </w:rPr>
        <w:t xml:space="preserve">it Shift Registers With 3-state Output Registers. </w:t>
      </w:r>
      <w:hyperlink w:history="1" r:id="rId24">
        <w:r w:rsidRPr="00F042F2" w:rsidR="00535A75">
          <w:rPr>
            <w:rStyle w:val="Hyperlinkki"/>
          </w:rPr>
          <w:t>https://www.ti.com/lit/ds/symlink/sn74hc595.pdf?HQS=dis-dk-null-digikeymode-dsf-pf-null-wwe&amp;ts=1636712373033&amp;ref_url=https%253A%252F%252Fwww.ti.com%252Fgeneral%252Fdocs%252Fsuppproductinfo.tsp%253FdistId%253D10%2526gotoUrl%253Dhttps%253A%252F%252Fwww.ti.com%252Flit%252Fgpn%252Fsn74hc595</w:t>
        </w:r>
      </w:hyperlink>
    </w:p>
    <w:p w:rsidRPr="00F042F2" w:rsidR="00CA17AE" w:rsidP="00892408" w:rsidRDefault="00CA17AE" w14:paraId="2717E7F3" w14:textId="77777777"/>
    <w:p w:rsidRPr="00F042F2" w:rsidR="00535A75" w:rsidP="00892408" w:rsidRDefault="00535A75" w14:paraId="6D958A8C" w14:textId="5B2A21D1">
      <w:r>
        <w:rPr>
          <w:lang w:val="en-US"/>
        </w:rPr>
        <w:t xml:space="preserve">CircuitDigest. (12.11.2021). </w:t>
      </w:r>
      <w:r w:rsidR="00813875">
        <w:rPr>
          <w:lang w:val="en-US"/>
        </w:rPr>
        <w:t xml:space="preserve">Make a Non-Contact Infrared Thermometer with MLX90614 IR Temperature Sensor. </w:t>
      </w:r>
      <w:hyperlink w:history="1" r:id="rId25">
        <w:r w:rsidRPr="00F042F2" w:rsidR="00813875">
          <w:rPr>
            <w:rStyle w:val="Hyperlinkki"/>
          </w:rPr>
          <w:t>https://circuitdigest.com/microcontroller-projects/ir-thermometer-using-arduino-and-ir-temperature-sensor</w:t>
        </w:r>
      </w:hyperlink>
    </w:p>
    <w:p w:rsidRPr="00F042F2" w:rsidR="00CA17AE" w:rsidP="00892408" w:rsidRDefault="00CA17AE" w14:paraId="7A602A86" w14:textId="77777777"/>
    <w:p w:rsidR="0032504B" w:rsidP="00B8591E" w:rsidRDefault="0032504B" w14:paraId="377278FE" w14:textId="564C45DF">
      <w:pPr>
        <w:jc w:val="both"/>
        <w:rPr>
          <w:color w:val="548DD4" w:themeColor="text2" w:themeTint="99"/>
          <w:lang w:val="en-US"/>
        </w:rPr>
      </w:pPr>
      <w:r w:rsidRPr="00F042F2">
        <w:rPr>
          <w:color w:val="000000" w:themeColor="text1"/>
          <w:lang w:val="en-US"/>
        </w:rPr>
        <w:lastRenderedPageBreak/>
        <w:t xml:space="preserve">Arduino. (12.11.2021). </w:t>
      </w:r>
      <w:r w:rsidRPr="0032504B">
        <w:rPr>
          <w:color w:val="000000" w:themeColor="text1"/>
          <w:lang w:val="en-US"/>
        </w:rPr>
        <w:t xml:space="preserve">Serial to Parallel Shifting-Out with a 74HC595. </w:t>
      </w:r>
      <w:hyperlink w:history="1" r:id="rId26">
        <w:r w:rsidRPr="00F042F2">
          <w:rPr>
            <w:rStyle w:val="Hyperlinkki"/>
            <w:lang w:val="en-US"/>
          </w:rPr>
          <w:t>https://www.arduino.cc/en/Tutorial/Foundations/ShiftOut</w:t>
        </w:r>
      </w:hyperlink>
    </w:p>
    <w:p w:rsidRPr="00F042F2" w:rsidR="00CA17AE" w:rsidP="00B8591E" w:rsidRDefault="00CA17AE" w14:paraId="47216B21" w14:textId="77777777">
      <w:pPr>
        <w:jc w:val="both"/>
        <w:rPr>
          <w:color w:val="548DD4" w:themeColor="text2" w:themeTint="99"/>
          <w:lang w:val="en-US"/>
        </w:rPr>
      </w:pPr>
    </w:p>
    <w:p w:rsidRPr="00F042F2" w:rsidR="0032504B" w:rsidP="00B8591E" w:rsidRDefault="00FA36B9" w14:paraId="1BE2E120" w14:textId="357E90BE">
      <w:pPr>
        <w:jc w:val="both"/>
        <w:rPr>
          <w:color w:val="548DD4" w:themeColor="text2" w:themeTint="99"/>
        </w:rPr>
      </w:pPr>
      <w:r w:rsidRPr="00F042F2">
        <w:rPr>
          <w:color w:val="000000" w:themeColor="text1"/>
          <w:lang w:val="en-US"/>
        </w:rPr>
        <w:t xml:space="preserve">Adafruit. (12.11.2021). </w:t>
      </w:r>
      <w:r w:rsidRPr="00FA36B9">
        <w:rPr>
          <w:color w:val="000000" w:themeColor="text1"/>
          <w:lang w:val="en-US"/>
        </w:rPr>
        <w:t xml:space="preserve">Using Melexis MLX90614 Non-Contact Sensors. </w:t>
      </w:r>
      <w:hyperlink w:history="1" r:id="rId27">
        <w:r w:rsidRPr="00F042F2">
          <w:rPr>
            <w:rStyle w:val="Hyperlinkki"/>
          </w:rPr>
          <w:t>https://learn.adafruit.com/using-melexis-mlx90614-non-contact-sensors/wiring-and-test</w:t>
        </w:r>
      </w:hyperlink>
    </w:p>
    <w:p w:rsidRPr="00F042F2" w:rsidR="00CA17AE" w:rsidP="00B8591E" w:rsidRDefault="00CA17AE" w14:paraId="53839334" w14:textId="77777777">
      <w:pPr>
        <w:jc w:val="both"/>
        <w:rPr>
          <w:color w:val="548DD4" w:themeColor="text2" w:themeTint="99"/>
        </w:rPr>
      </w:pPr>
    </w:p>
    <w:p w:rsidRPr="00F042F2" w:rsidR="00FA36B9" w:rsidP="00B8591E" w:rsidRDefault="009A54DF" w14:paraId="48C4EA3C" w14:textId="79B304FC">
      <w:pPr>
        <w:jc w:val="both"/>
        <w:rPr>
          <w:color w:val="548DD4" w:themeColor="text2" w:themeTint="99"/>
        </w:rPr>
      </w:pPr>
      <w:r w:rsidRPr="00D14D88">
        <w:rPr>
          <w:color w:val="000000" w:themeColor="text1"/>
          <w:lang w:val="en-US"/>
        </w:rPr>
        <w:t>Adafruit. (12.11.2021). RTC PCF</w:t>
      </w:r>
      <w:r w:rsidRPr="00D14D88" w:rsidR="00D14D88">
        <w:rPr>
          <w:color w:val="000000" w:themeColor="text1"/>
          <w:lang w:val="en-US"/>
        </w:rPr>
        <w:t>8523 Real Time Clock.</w:t>
      </w:r>
      <w:r w:rsidR="00D14D88">
        <w:rPr>
          <w:color w:val="548DD4" w:themeColor="text2" w:themeTint="99"/>
          <w:lang w:val="en-US"/>
        </w:rPr>
        <w:t xml:space="preserve"> </w:t>
      </w:r>
      <w:hyperlink w:history="1" r:id="rId28">
        <w:r w:rsidRPr="00F042F2" w:rsidR="00D14D88">
          <w:rPr>
            <w:rStyle w:val="Hyperlinkki"/>
          </w:rPr>
          <w:t>https://learn.adafruit.com/adafruit-pcf8523-real-time-clock/rtc-with-arduino</w:t>
        </w:r>
      </w:hyperlink>
    </w:p>
    <w:p w:rsidRPr="00F042F2" w:rsidR="00CA17AE" w:rsidP="00B8591E" w:rsidRDefault="00CA17AE" w14:paraId="63D3223E" w14:textId="77777777">
      <w:pPr>
        <w:jc w:val="both"/>
        <w:rPr>
          <w:color w:val="548DD4" w:themeColor="text2" w:themeTint="99"/>
        </w:rPr>
      </w:pPr>
    </w:p>
    <w:p w:rsidRPr="00D14D88" w:rsidR="00171585" w:rsidP="00B8591E" w:rsidRDefault="00D14D88" w14:paraId="3D49D523" w14:textId="7D2F89A8">
      <w:pPr>
        <w:jc w:val="both"/>
        <w:rPr>
          <w:lang w:val="en-US"/>
        </w:rPr>
      </w:pPr>
      <w:r w:rsidRPr="00D14D88">
        <w:rPr>
          <w:color w:val="000000" w:themeColor="text1"/>
          <w:lang w:val="en-US"/>
        </w:rPr>
        <w:t>Arduino. (12.11.2021). Button.</w:t>
      </w:r>
      <w:r w:rsidRPr="00D14D88">
        <w:rPr>
          <w:color w:val="548DD4" w:themeColor="text2" w:themeTint="99"/>
          <w:lang w:val="en-US"/>
        </w:rPr>
        <w:t xml:space="preserve"> </w:t>
      </w:r>
      <w:hyperlink w:history="1" r:id="rId29">
        <w:r w:rsidRPr="00D14D88">
          <w:rPr>
            <w:rStyle w:val="Hyperlinkki"/>
            <w:lang w:val="en-US"/>
          </w:rPr>
          <w:t>https://www.arduino.cc/en/Tutorial/BuiltInExamples/Button</w:t>
        </w:r>
      </w:hyperlink>
    </w:p>
    <w:sectPr w:rsidRPr="00D14D88" w:rsidR="00171585" w:rsidSect="007E2B9A">
      <w:pgSz w:w="11906" w:h="16838" w:orient="portrait" w:code="9"/>
      <w:pgMar w:top="1418" w:right="1701" w:bottom="1276" w:left="1701" w:header="284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716B0" w:rsidP="007D1B3E" w:rsidRDefault="00B716B0" w14:paraId="37381DE3" w14:textId="77777777">
      <w:r>
        <w:separator/>
      </w:r>
    </w:p>
  </w:endnote>
  <w:endnote w:type="continuationSeparator" w:id="0">
    <w:p w:rsidR="00B716B0" w:rsidP="007D1B3E" w:rsidRDefault="00B716B0" w14:paraId="584392C5" w14:textId="77777777">
      <w:r>
        <w:continuationSeparator/>
      </w:r>
    </w:p>
  </w:endnote>
  <w:endnote w:type="continuationNotice" w:id="1">
    <w:p w:rsidR="00B716B0" w:rsidRDefault="00B716B0" w14:paraId="638374A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75EA" w:rsidRDefault="00FB75EA" w14:paraId="6DDB46B9" w14:textId="77777777">
    <w:pPr>
      <w:pStyle w:val="Alatunnist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A3062" w:rsidP="008419F8" w:rsidRDefault="00CA3062" w14:paraId="32DD63AF" w14:textId="77777777">
    <w:pPr>
      <w:pStyle w:val="Alatunniste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75EA" w:rsidRDefault="00FB75EA" w14:paraId="40C6F756" w14:textId="77777777">
    <w:pPr>
      <w:pStyle w:val="Alatunnist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7F1205" w:rsidR="008419F8" w:rsidP="007F1205" w:rsidRDefault="008419F8" w14:paraId="04077650" w14:textId="77777777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716B0" w:rsidP="007D1B3E" w:rsidRDefault="00B716B0" w14:paraId="04BA9E3A" w14:textId="77777777">
      <w:r>
        <w:separator/>
      </w:r>
    </w:p>
  </w:footnote>
  <w:footnote w:type="continuationSeparator" w:id="0">
    <w:p w:rsidR="00B716B0" w:rsidP="007D1B3E" w:rsidRDefault="00B716B0" w14:paraId="7E752852" w14:textId="77777777">
      <w:r>
        <w:continuationSeparator/>
      </w:r>
    </w:p>
  </w:footnote>
  <w:footnote w:type="continuationNotice" w:id="1">
    <w:p w:rsidR="00B716B0" w:rsidRDefault="00B716B0" w14:paraId="53C59A24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75EA" w:rsidRDefault="00FB75EA" w14:paraId="3EFC8E4D" w14:textId="77777777">
    <w:pPr>
      <w:pStyle w:val="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3" w:type="dxa"/>
      <w:tblInd w:w="-1139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Look w:val="0000" w:firstRow="0" w:lastRow="0" w:firstColumn="0" w:lastColumn="0" w:noHBand="0" w:noVBand="0"/>
    </w:tblPr>
    <w:tblGrid>
      <w:gridCol w:w="3941"/>
      <w:gridCol w:w="2076"/>
      <w:gridCol w:w="79"/>
      <w:gridCol w:w="2097"/>
      <w:gridCol w:w="1276"/>
      <w:gridCol w:w="29"/>
      <w:gridCol w:w="1275"/>
    </w:tblGrid>
    <w:tr w:rsidRPr="00B06EB3" w:rsidR="00CA3062" w:rsidTr="005860B7" w14:paraId="39FC361C" w14:textId="77777777">
      <w:trPr>
        <w:cantSplit/>
      </w:trPr>
      <w:tc>
        <w:tcPr>
          <w:tcW w:w="6096" w:type="dxa"/>
          <w:gridSpan w:val="3"/>
          <w:tcBorders>
            <w:right w:val="nil"/>
          </w:tcBorders>
        </w:tcPr>
        <w:p w:rsidRPr="005860B7" w:rsidR="005860B7" w:rsidP="005860B7" w:rsidRDefault="00594E66" w14:paraId="02239C74" w14:textId="77777777">
          <w:pPr>
            <w:pStyle w:val="Yltunniste"/>
            <w:tabs>
              <w:tab w:val="clear" w:pos="4153"/>
            </w:tabs>
            <w:spacing w:after="0" w:line="240" w:lineRule="auto"/>
            <w:rPr>
              <w:rFonts w:cs="Arial"/>
              <w:sz w:val="22"/>
              <w:szCs w:val="22"/>
            </w:rPr>
          </w:pPr>
          <w:r w:rsidRPr="005860B7">
            <w:rPr>
              <w:rFonts w:cs="Arial"/>
              <w:sz w:val="22"/>
              <w:szCs w:val="22"/>
            </w:rPr>
            <w:t xml:space="preserve">OAMK </w:t>
          </w:r>
          <w:r w:rsidRPr="005860B7" w:rsidR="005860B7">
            <w:rPr>
              <w:rFonts w:cs="Arial"/>
              <w:sz w:val="22"/>
              <w:szCs w:val="22"/>
            </w:rPr>
            <w:t>INFORMAATIOTEKNOLOGIAN YKSIKKÖ</w:t>
          </w:r>
        </w:p>
        <w:p w:rsidRPr="005860B7" w:rsidR="00CA3062" w:rsidP="005860B7" w:rsidRDefault="00A611D6" w14:paraId="45612993" w14:textId="4511F4D5">
          <w:pPr>
            <w:pStyle w:val="Yltunniste"/>
            <w:tabs>
              <w:tab w:val="clear" w:pos="4153"/>
            </w:tabs>
            <w:spacing w:after="0" w:line="240" w:lineRule="auto"/>
            <w:rPr>
              <w:rFonts w:cs="Arial"/>
              <w:sz w:val="22"/>
              <w:szCs w:val="22"/>
            </w:rPr>
          </w:pPr>
          <w:r>
            <w:rPr>
              <w:rFonts w:cs="Arial"/>
              <w:sz w:val="22"/>
              <w:szCs w:val="22"/>
            </w:rPr>
            <w:t>Ohjelmoinnin sovellusprojekti</w:t>
          </w:r>
          <w:r w:rsidRPr="005860B7" w:rsidR="005860B7">
            <w:rPr>
              <w:rFonts w:cs="Arial"/>
              <w:sz w:val="22"/>
              <w:szCs w:val="22"/>
            </w:rPr>
            <w:t xml:space="preserve"> </w:t>
          </w:r>
          <w:r w:rsidR="007A3812">
            <w:rPr>
              <w:rFonts w:cs="Arial"/>
              <w:sz w:val="22"/>
              <w:szCs w:val="22"/>
            </w:rPr>
            <w:t>6 op</w:t>
          </w:r>
        </w:p>
      </w:tc>
      <w:tc>
        <w:tcPr>
          <w:tcW w:w="3402" w:type="dxa"/>
          <w:gridSpan w:val="3"/>
          <w:tcBorders>
            <w:left w:val="nil"/>
            <w:right w:val="nil"/>
          </w:tcBorders>
        </w:tcPr>
        <w:p w:rsidRPr="005860B7" w:rsidR="00CA3062" w:rsidP="00594E66" w:rsidRDefault="00CA3062" w14:paraId="3B84B828" w14:textId="71360B9C">
          <w:pPr>
            <w:pStyle w:val="Yltunniste"/>
            <w:tabs>
              <w:tab w:val="clear" w:pos="4153"/>
            </w:tabs>
            <w:spacing w:after="0" w:line="240" w:lineRule="auto"/>
            <w:rPr>
              <w:rFonts w:cs="Arial"/>
              <w:sz w:val="22"/>
              <w:szCs w:val="22"/>
            </w:rPr>
          </w:pPr>
          <w:r w:rsidRPr="005860B7">
            <w:rPr>
              <w:rFonts w:cs="Arial"/>
              <w:sz w:val="22"/>
              <w:szCs w:val="22"/>
            </w:rPr>
            <w:t>PROJEKTISUUNNITELMA</w:t>
          </w:r>
        </w:p>
      </w:tc>
      <w:tc>
        <w:tcPr>
          <w:tcW w:w="1275" w:type="dxa"/>
          <w:tcBorders>
            <w:left w:val="nil"/>
            <w:bottom w:val="nil"/>
          </w:tcBorders>
        </w:tcPr>
        <w:p w:rsidRPr="00B06EB3" w:rsidR="00CA3062" w:rsidP="00B325E8" w:rsidRDefault="00CA3062" w14:paraId="6D99A282" w14:textId="77777777">
          <w:pPr>
            <w:pStyle w:val="Yltunniste"/>
            <w:spacing w:after="0" w:line="240" w:lineRule="auto"/>
            <w:jc w:val="right"/>
            <w:rPr>
              <w:rStyle w:val="Sivunumero"/>
              <w:rFonts w:cs="Arial"/>
              <w:sz w:val="20"/>
            </w:rPr>
          </w:pPr>
          <w:r w:rsidRPr="00B06EB3">
            <w:rPr>
              <w:rStyle w:val="Sivunumero"/>
              <w:rFonts w:cs="Arial"/>
              <w:sz w:val="20"/>
            </w:rPr>
            <w:fldChar w:fldCharType="begin"/>
          </w:r>
          <w:r w:rsidRPr="00B06EB3">
            <w:rPr>
              <w:rStyle w:val="Sivunumero"/>
              <w:rFonts w:cs="Arial"/>
              <w:sz w:val="20"/>
            </w:rPr>
            <w:instrText xml:space="preserve"> PAGE </w:instrText>
          </w:r>
          <w:r w:rsidRPr="00B06EB3">
            <w:rPr>
              <w:rStyle w:val="Sivunumero"/>
              <w:rFonts w:cs="Arial"/>
              <w:sz w:val="20"/>
            </w:rPr>
            <w:fldChar w:fldCharType="separate"/>
          </w:r>
          <w:r w:rsidR="00F77E5A">
            <w:rPr>
              <w:rStyle w:val="Sivunumero"/>
              <w:rFonts w:cs="Arial"/>
              <w:noProof/>
              <w:sz w:val="20"/>
            </w:rPr>
            <w:t>5</w:t>
          </w:r>
          <w:r w:rsidRPr="00B06EB3">
            <w:rPr>
              <w:rStyle w:val="Sivunumero"/>
              <w:rFonts w:cs="Arial"/>
              <w:sz w:val="20"/>
            </w:rPr>
            <w:fldChar w:fldCharType="end"/>
          </w:r>
          <w:r w:rsidRPr="00B06EB3">
            <w:rPr>
              <w:rStyle w:val="Sivunumero"/>
              <w:rFonts w:cs="Arial"/>
              <w:sz w:val="20"/>
            </w:rPr>
            <w:t xml:space="preserve"> (</w:t>
          </w:r>
          <w:r w:rsidRPr="00B06EB3">
            <w:rPr>
              <w:rStyle w:val="Sivunumero"/>
              <w:rFonts w:cs="Arial"/>
              <w:sz w:val="20"/>
            </w:rPr>
            <w:fldChar w:fldCharType="begin"/>
          </w:r>
          <w:r w:rsidRPr="00B06EB3">
            <w:rPr>
              <w:rStyle w:val="Sivunumero"/>
              <w:rFonts w:cs="Arial"/>
              <w:sz w:val="20"/>
            </w:rPr>
            <w:instrText xml:space="preserve"> NUMPAGES  \* MERGEFORMAT </w:instrText>
          </w:r>
          <w:r w:rsidRPr="00B06EB3">
            <w:rPr>
              <w:rStyle w:val="Sivunumero"/>
              <w:rFonts w:cs="Arial"/>
              <w:sz w:val="20"/>
            </w:rPr>
            <w:fldChar w:fldCharType="separate"/>
          </w:r>
          <w:r w:rsidR="00F77E5A">
            <w:rPr>
              <w:rStyle w:val="Sivunumero"/>
              <w:rFonts w:cs="Arial"/>
              <w:noProof/>
              <w:sz w:val="20"/>
            </w:rPr>
            <w:t>8</w:t>
          </w:r>
          <w:r w:rsidRPr="00B06EB3">
            <w:rPr>
              <w:rStyle w:val="Sivunumero"/>
              <w:rFonts w:cs="Arial"/>
              <w:sz w:val="20"/>
            </w:rPr>
            <w:fldChar w:fldCharType="end"/>
          </w:r>
          <w:r w:rsidRPr="00B06EB3">
            <w:rPr>
              <w:rStyle w:val="Sivunumero"/>
              <w:rFonts w:cs="Arial"/>
              <w:sz w:val="20"/>
            </w:rPr>
            <w:t>)</w:t>
          </w:r>
        </w:p>
      </w:tc>
    </w:tr>
    <w:tr w:rsidRPr="00B06EB3" w:rsidR="00594E66" w:rsidTr="005860B7" w14:paraId="382E4BE2" w14:textId="77777777">
      <w:trPr>
        <w:cantSplit/>
      </w:trPr>
      <w:tc>
        <w:tcPr>
          <w:tcW w:w="9469" w:type="dxa"/>
          <w:gridSpan w:val="5"/>
          <w:tcBorders>
            <w:right w:val="nil"/>
          </w:tcBorders>
        </w:tcPr>
        <w:p w:rsidRPr="00B06EB3" w:rsidR="00594E66" w:rsidP="00594E66" w:rsidRDefault="00B665F7" w14:paraId="1BB4A4C5" w14:textId="6EDBEF7E">
          <w:pPr>
            <w:pStyle w:val="Yltunniste"/>
            <w:spacing w:after="0" w:line="240" w:lineRule="auto"/>
            <w:rPr>
              <w:rFonts w:cs="Arial"/>
            </w:rPr>
          </w:pPr>
          <w:r w:rsidRPr="002C2BD8">
            <w:rPr>
              <w:rFonts w:cs="Arial"/>
              <w:color w:val="000000" w:themeColor="text1"/>
            </w:rPr>
            <w:t>IR-lämpömittari</w:t>
          </w:r>
        </w:p>
      </w:tc>
      <w:tc>
        <w:tcPr>
          <w:tcW w:w="1304" w:type="dxa"/>
          <w:gridSpan w:val="2"/>
          <w:tcBorders>
            <w:left w:val="nil"/>
            <w:bottom w:val="nil"/>
          </w:tcBorders>
        </w:tcPr>
        <w:p w:rsidRPr="00B06EB3" w:rsidR="00594E66" w:rsidP="00B325E8" w:rsidRDefault="00594E66" w14:paraId="7C21CFD0" w14:textId="77777777">
          <w:pPr>
            <w:pStyle w:val="Yltunniste"/>
            <w:spacing w:after="0" w:line="240" w:lineRule="auto"/>
            <w:jc w:val="right"/>
            <w:rPr>
              <w:rStyle w:val="Sivunumero"/>
              <w:rFonts w:cs="Arial"/>
              <w:b/>
              <w:sz w:val="20"/>
            </w:rPr>
          </w:pPr>
        </w:p>
      </w:tc>
    </w:tr>
    <w:tr w:rsidRPr="00B06EB3" w:rsidR="00CA3062" w:rsidTr="005860B7" w14:paraId="60EB358F" w14:textId="77777777">
      <w:trPr>
        <w:cantSplit/>
        <w:trHeight w:val="407"/>
      </w:trPr>
      <w:tc>
        <w:tcPr>
          <w:tcW w:w="3941" w:type="dxa"/>
        </w:tcPr>
        <w:p w:rsidRPr="00B06EB3" w:rsidR="00CA3062" w:rsidP="00B325E8" w:rsidRDefault="00D73692" w14:paraId="6321F78A" w14:textId="77777777">
          <w:pPr>
            <w:pStyle w:val="HeaderText"/>
            <w:spacing w:line="240" w:lineRule="auto"/>
            <w:rPr>
              <w:rFonts w:cs="Arial"/>
              <w:lang w:val="fi-FI"/>
            </w:rPr>
          </w:pPr>
          <w:r>
            <w:rPr>
              <w:rFonts w:cs="Arial"/>
              <w:lang w:val="fi-FI"/>
            </w:rPr>
            <w:t>Jäsenet</w:t>
          </w:r>
        </w:p>
        <w:p w:rsidR="00CA3062" w:rsidP="00B325E8" w:rsidRDefault="00B665F7" w14:paraId="25C956B0" w14:textId="77777777">
          <w:pPr>
            <w:pStyle w:val="HeaderText2"/>
            <w:spacing w:line="240" w:lineRule="auto"/>
            <w:rPr>
              <w:rFonts w:cs="Arial"/>
              <w:caps w:val="0"/>
              <w:lang w:val="fi-FI"/>
            </w:rPr>
          </w:pPr>
          <w:r>
            <w:rPr>
              <w:rFonts w:cs="Arial"/>
              <w:caps w:val="0"/>
              <w:lang w:val="fi-FI"/>
            </w:rPr>
            <w:t>Joni Karjalainen</w:t>
          </w:r>
        </w:p>
        <w:p w:rsidR="00B665F7" w:rsidP="00B325E8" w:rsidRDefault="00B665F7" w14:paraId="326A9424" w14:textId="77777777">
          <w:pPr>
            <w:pStyle w:val="HeaderText2"/>
            <w:spacing w:line="240" w:lineRule="auto"/>
            <w:rPr>
              <w:rFonts w:cs="Arial"/>
              <w:caps w:val="0"/>
              <w:lang w:val="fi-FI"/>
            </w:rPr>
          </w:pPr>
          <w:r>
            <w:rPr>
              <w:rFonts w:cs="Arial"/>
              <w:caps w:val="0"/>
              <w:lang w:val="fi-FI"/>
            </w:rPr>
            <w:t>Arttu Kääriäinen</w:t>
          </w:r>
        </w:p>
        <w:p w:rsidR="00B665F7" w:rsidP="00B325E8" w:rsidRDefault="00B665F7" w14:paraId="3B3CC693" w14:textId="7015E889">
          <w:pPr>
            <w:pStyle w:val="HeaderText2"/>
            <w:spacing w:line="240" w:lineRule="auto"/>
            <w:rPr>
              <w:rFonts w:cs="Arial"/>
              <w:caps w:val="0"/>
              <w:lang w:val="fi-FI"/>
            </w:rPr>
          </w:pPr>
          <w:r>
            <w:rPr>
              <w:rFonts w:cs="Arial"/>
              <w:caps w:val="0"/>
              <w:lang w:val="fi-FI"/>
            </w:rPr>
            <w:t>Antti Kurkinen</w:t>
          </w:r>
        </w:p>
        <w:p w:rsidRPr="00B06EB3" w:rsidR="00B665F7" w:rsidP="00B325E8" w:rsidRDefault="00B665F7" w14:paraId="29224C31" w14:textId="23B7A7D9">
          <w:pPr>
            <w:pStyle w:val="HeaderText2"/>
            <w:spacing w:line="240" w:lineRule="auto"/>
            <w:rPr>
              <w:rFonts w:cs="Arial"/>
              <w:caps w:val="0"/>
              <w:lang w:val="fi-FI"/>
            </w:rPr>
          </w:pPr>
          <w:r>
            <w:rPr>
              <w:rFonts w:cs="Arial"/>
              <w:caps w:val="0"/>
              <w:lang w:val="fi-FI"/>
            </w:rPr>
            <w:t>Matias Kauranen</w:t>
          </w:r>
        </w:p>
      </w:tc>
      <w:tc>
        <w:tcPr>
          <w:tcW w:w="4252" w:type="dxa"/>
          <w:gridSpan w:val="3"/>
        </w:tcPr>
        <w:p w:rsidRPr="00B06EB3" w:rsidR="00CA3062" w:rsidP="00B325E8" w:rsidRDefault="00CA3062" w14:paraId="23D1AC39" w14:textId="77777777">
          <w:pPr>
            <w:pStyle w:val="HeaderText"/>
            <w:spacing w:line="240" w:lineRule="auto"/>
            <w:rPr>
              <w:rFonts w:cs="Arial"/>
              <w:lang w:val="fi-FI"/>
            </w:rPr>
          </w:pPr>
          <w:r w:rsidRPr="00B06EB3">
            <w:rPr>
              <w:rFonts w:cs="Arial"/>
              <w:lang w:val="fi-FI"/>
            </w:rPr>
            <w:t>Tiedosto</w:t>
          </w:r>
        </w:p>
        <w:p w:rsidRPr="00B06EB3" w:rsidR="00CA3062" w:rsidP="00594E66" w:rsidRDefault="002C2BD8" w14:paraId="3DC8D7EE" w14:textId="007F66D8">
          <w:pPr>
            <w:pStyle w:val="Yltunniste"/>
            <w:spacing w:after="0" w:line="240" w:lineRule="auto"/>
            <w:rPr>
              <w:rFonts w:cs="Arial"/>
              <w:color w:val="0070C0"/>
              <w:sz w:val="16"/>
            </w:rPr>
          </w:pPr>
          <w:r w:rsidRPr="002C2BD8">
            <w:rPr>
              <w:rFonts w:cs="Arial"/>
              <w:color w:val="000000" w:themeColor="text1"/>
              <w:sz w:val="16"/>
            </w:rPr>
            <w:t>irlampomittari_projektisuunnitelma_versio_3.0.docx</w:t>
          </w:r>
        </w:p>
      </w:tc>
      <w:tc>
        <w:tcPr>
          <w:tcW w:w="1276" w:type="dxa"/>
        </w:tcPr>
        <w:p w:rsidRPr="00B06EB3" w:rsidR="00CA3062" w:rsidP="00B325E8" w:rsidRDefault="00CA3062" w14:paraId="5D109B67" w14:textId="77777777">
          <w:pPr>
            <w:pStyle w:val="HeaderText2"/>
            <w:spacing w:line="240" w:lineRule="auto"/>
            <w:rPr>
              <w:rFonts w:cs="Arial"/>
              <w:lang w:val="fi-FI"/>
            </w:rPr>
          </w:pPr>
          <w:r w:rsidRPr="00B06EB3">
            <w:rPr>
              <w:rFonts w:cs="Arial"/>
              <w:caps w:val="0"/>
              <w:sz w:val="12"/>
              <w:lang w:val="fi-FI"/>
            </w:rPr>
            <w:t>Versio</w:t>
          </w:r>
        </w:p>
        <w:p w:rsidRPr="00B06EB3" w:rsidR="00CA3062" w:rsidP="00565F5F" w:rsidRDefault="00065929" w14:paraId="6126A55E" w14:textId="658C4273">
          <w:pPr>
            <w:pStyle w:val="Yltunniste"/>
            <w:spacing w:after="0" w:line="240" w:lineRule="auto"/>
            <w:rPr>
              <w:rFonts w:cs="Arial"/>
            </w:rPr>
          </w:pPr>
          <w:r>
            <w:rPr>
              <w:rFonts w:cs="Arial"/>
              <w:color w:val="000000" w:themeColor="text1"/>
              <w:sz w:val="16"/>
            </w:rPr>
            <w:t>1.0.0</w:t>
          </w:r>
        </w:p>
      </w:tc>
      <w:tc>
        <w:tcPr>
          <w:tcW w:w="1304" w:type="dxa"/>
          <w:gridSpan w:val="2"/>
          <w:vMerge w:val="restart"/>
          <w:tcBorders>
            <w:left w:val="single" w:color="auto" w:sz="4" w:space="0"/>
          </w:tcBorders>
        </w:tcPr>
        <w:p w:rsidRPr="00324A4E" w:rsidR="004B5806" w:rsidP="00324A4E" w:rsidRDefault="004B5806" w14:paraId="22A2F705" w14:textId="0FA9FFA9">
          <w:pPr>
            <w:pStyle w:val="Yltunniste"/>
            <w:spacing w:before="120" w:after="120" w:line="240" w:lineRule="auto"/>
            <w:rPr>
              <w:rFonts w:cs="Arial"/>
              <w:color w:val="0070C0"/>
            </w:rPr>
          </w:pPr>
          <w:r w:rsidRPr="002C2BD8">
            <w:rPr>
              <w:rFonts w:cs="Arial"/>
              <w:color w:val="000000" w:themeColor="text1"/>
            </w:rPr>
            <w:t xml:space="preserve">Ryhmä </w:t>
          </w:r>
          <w:r w:rsidRPr="002C2BD8" w:rsidR="00B665F7">
            <w:rPr>
              <w:rFonts w:cs="Arial"/>
              <w:color w:val="000000" w:themeColor="text1"/>
            </w:rPr>
            <w:t>9</w:t>
          </w:r>
        </w:p>
      </w:tc>
    </w:tr>
    <w:tr w:rsidRPr="00B06EB3" w:rsidR="00CA3062" w:rsidTr="005860B7" w14:paraId="4E073232" w14:textId="77777777">
      <w:trPr>
        <w:cantSplit/>
        <w:trHeight w:val="452"/>
      </w:trPr>
      <w:tc>
        <w:tcPr>
          <w:tcW w:w="3941" w:type="dxa"/>
        </w:tcPr>
        <w:p w:rsidRPr="00B06EB3" w:rsidR="00CA3062" w:rsidP="00B325E8" w:rsidRDefault="00565F5F" w14:paraId="3A729860" w14:textId="77777777">
          <w:pPr>
            <w:pStyle w:val="HeaderText"/>
            <w:spacing w:line="240" w:lineRule="auto"/>
            <w:rPr>
              <w:rFonts w:cs="Arial"/>
              <w:lang w:val="fi-FI"/>
            </w:rPr>
          </w:pPr>
          <w:r>
            <w:rPr>
              <w:rFonts w:cs="Arial"/>
              <w:lang w:val="fi-FI"/>
            </w:rPr>
            <w:t>Ohjaaja</w:t>
          </w:r>
        </w:p>
        <w:p w:rsidRPr="00B06EB3" w:rsidR="00CA3062" w:rsidP="00B325E8" w:rsidRDefault="00FB75EA" w14:paraId="594C6427" w14:textId="00BD01FE">
          <w:pPr>
            <w:pStyle w:val="HeaderText2"/>
            <w:spacing w:line="240" w:lineRule="auto"/>
            <w:rPr>
              <w:rFonts w:cs="Arial"/>
              <w:caps w:val="0"/>
              <w:lang w:val="fi-FI"/>
            </w:rPr>
          </w:pPr>
          <w:r>
            <w:rPr>
              <w:rFonts w:cs="Arial"/>
              <w:caps w:val="0"/>
              <w:lang w:val="fi-FI"/>
            </w:rPr>
            <w:t>Kari Jyrkkä</w:t>
          </w:r>
        </w:p>
      </w:tc>
      <w:tc>
        <w:tcPr>
          <w:tcW w:w="2076" w:type="dxa"/>
        </w:tcPr>
        <w:p w:rsidRPr="00B06EB3" w:rsidR="00CA3062" w:rsidP="00B325E8" w:rsidRDefault="00CA3062" w14:paraId="62AB1EBB" w14:textId="77777777">
          <w:pPr>
            <w:pStyle w:val="HeaderText"/>
            <w:spacing w:line="240" w:lineRule="auto"/>
            <w:rPr>
              <w:rFonts w:cs="Arial"/>
              <w:lang w:val="fi-FI"/>
            </w:rPr>
          </w:pPr>
          <w:r w:rsidRPr="00B06EB3">
            <w:rPr>
              <w:rFonts w:cs="Arial"/>
              <w:lang w:val="fi-FI"/>
            </w:rPr>
            <w:t>Luotu</w:t>
          </w:r>
          <w:r w:rsidR="00111C50">
            <w:rPr>
              <w:rFonts w:cs="Arial"/>
              <w:lang w:val="fi-FI"/>
            </w:rPr>
            <w:t xml:space="preserve"> (pvm)</w:t>
          </w:r>
        </w:p>
        <w:p w:rsidRPr="00B06EB3" w:rsidR="00CA3062" w:rsidP="00B325E8" w:rsidRDefault="00B665F7" w14:paraId="59C6E1B8" w14:textId="42241606">
          <w:pPr>
            <w:pStyle w:val="HeaderText2"/>
            <w:spacing w:line="240" w:lineRule="auto"/>
            <w:rPr>
              <w:rFonts w:cs="Arial"/>
              <w:caps w:val="0"/>
              <w:lang w:val="fi-FI"/>
            </w:rPr>
          </w:pPr>
          <w:r>
            <w:rPr>
              <w:rFonts w:cs="Arial"/>
              <w:caps w:val="0"/>
              <w:lang w:val="fi-FI"/>
            </w:rPr>
            <w:t>08.11.2021</w:t>
          </w:r>
        </w:p>
      </w:tc>
      <w:tc>
        <w:tcPr>
          <w:tcW w:w="2176" w:type="dxa"/>
          <w:gridSpan w:val="2"/>
        </w:tcPr>
        <w:p w:rsidRPr="00B06EB3" w:rsidR="00CA3062" w:rsidP="00B325E8" w:rsidRDefault="00111C50" w14:paraId="3DCE3E5D" w14:textId="77777777">
          <w:pPr>
            <w:pStyle w:val="HeaderText"/>
            <w:spacing w:line="240" w:lineRule="auto"/>
            <w:rPr>
              <w:rFonts w:cs="Arial"/>
            </w:rPr>
          </w:pPr>
          <w:r>
            <w:rPr>
              <w:rFonts w:cs="Arial"/>
            </w:rPr>
            <w:t>Versio (pvm)</w:t>
          </w:r>
        </w:p>
        <w:p w:rsidRPr="00B06EB3" w:rsidR="00CA3062" w:rsidP="00B325E8" w:rsidRDefault="00065929" w14:paraId="2C3B4C8E" w14:textId="1912386A">
          <w:pPr>
            <w:pStyle w:val="HeaderText2"/>
            <w:spacing w:line="240" w:lineRule="auto"/>
            <w:rPr>
              <w:rFonts w:cs="Arial"/>
              <w:caps w:val="0"/>
            </w:rPr>
          </w:pPr>
          <w:r>
            <w:rPr>
              <w:rFonts w:cs="Arial"/>
              <w:caps w:val="0"/>
            </w:rPr>
            <w:t>0.0.1</w:t>
          </w:r>
        </w:p>
      </w:tc>
      <w:tc>
        <w:tcPr>
          <w:tcW w:w="1276" w:type="dxa"/>
          <w:tcBorders>
            <w:right w:val="single" w:color="auto" w:sz="4" w:space="0"/>
          </w:tcBorders>
        </w:tcPr>
        <w:p w:rsidRPr="00B06EB3" w:rsidR="00CA3062" w:rsidP="00B325E8" w:rsidRDefault="00594E66" w14:paraId="79F4A419" w14:textId="77777777">
          <w:pPr>
            <w:pStyle w:val="HeaderText"/>
            <w:spacing w:line="240" w:lineRule="auto"/>
            <w:rPr>
              <w:rFonts w:cs="Arial"/>
            </w:rPr>
          </w:pPr>
          <w:r w:rsidRPr="00B06EB3">
            <w:rPr>
              <w:rFonts w:cs="Arial"/>
            </w:rPr>
            <w:t>Valmis</w:t>
          </w:r>
          <w:r w:rsidR="00111C50">
            <w:rPr>
              <w:rFonts w:cs="Arial"/>
            </w:rPr>
            <w:t xml:space="preserve"> (pvm)</w:t>
          </w:r>
        </w:p>
        <w:p w:rsidRPr="00B06EB3" w:rsidR="00CA3062" w:rsidP="00B325E8" w:rsidRDefault="00065929" w14:paraId="39483BFB" w14:textId="2871D524">
          <w:pPr>
            <w:pStyle w:val="HeaderText2"/>
            <w:spacing w:line="240" w:lineRule="auto"/>
            <w:rPr>
              <w:rFonts w:cs="Arial"/>
              <w:caps w:val="0"/>
            </w:rPr>
          </w:pPr>
          <w:r>
            <w:rPr>
              <w:rFonts w:cs="Arial"/>
              <w:caps w:val="0"/>
            </w:rPr>
            <w:t>18.11.2021</w:t>
          </w:r>
        </w:p>
      </w:tc>
      <w:tc>
        <w:tcPr>
          <w:tcW w:w="1304" w:type="dxa"/>
          <w:gridSpan w:val="2"/>
          <w:vMerge/>
          <w:tcBorders>
            <w:left w:val="single" w:color="auto" w:sz="4" w:space="0"/>
          </w:tcBorders>
        </w:tcPr>
        <w:p w:rsidRPr="00B06EB3" w:rsidR="00CA3062" w:rsidP="00B325E8" w:rsidRDefault="00CA3062" w14:paraId="2331F16A" w14:textId="77777777">
          <w:pPr>
            <w:pStyle w:val="HeaderText2"/>
            <w:spacing w:line="240" w:lineRule="auto"/>
            <w:rPr>
              <w:rFonts w:cs="Arial"/>
            </w:rPr>
          </w:pPr>
        </w:p>
      </w:tc>
    </w:tr>
  </w:tbl>
  <w:p w:rsidRPr="005860B7" w:rsidR="00CA3062" w:rsidP="005860B7" w:rsidRDefault="00CA3062" w14:paraId="051D74F8" w14:textId="77777777">
    <w:pPr>
      <w:pStyle w:val="Yltunniste"/>
      <w:spacing w:after="0" w:line="240" w:lineRule="auto"/>
      <w:rPr>
        <w:rFonts w:cs="Arial"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75EA" w:rsidRDefault="00FB75EA" w14:paraId="5EEE5EA7" w14:textId="77777777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492"/>
        </w:tabs>
        <w:ind w:left="492" w:hanging="360"/>
      </w:pPr>
      <w:rPr>
        <w:rFonts w:ascii="Book Antiqua" w:hAnsi="Book Antiqua"/>
        <w:b w:val="0"/>
        <w:i w:val="0"/>
        <w:caps w:val="0"/>
        <w:smallCaps w:val="0"/>
        <w:strike w:val="0"/>
        <w:dstrike w:val="0"/>
        <w:vanish w:val="0"/>
        <w:color w:val="auto"/>
        <w:position w:val="0"/>
        <w:sz w:val="24"/>
        <w:u w:val="none"/>
        <w:vertAlign w:val="baseline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A4071CF"/>
    <w:multiLevelType w:val="multilevel"/>
    <w:tmpl w:val="D82CB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DB6421C"/>
    <w:multiLevelType w:val="multilevel"/>
    <w:tmpl w:val="E902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0E532D23"/>
    <w:multiLevelType w:val="hybridMultilevel"/>
    <w:tmpl w:val="AC8CEE22"/>
    <w:lvl w:ilvl="0" w:tplc="040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21C7414"/>
    <w:multiLevelType w:val="hybridMultilevel"/>
    <w:tmpl w:val="0888BBFA"/>
    <w:lvl w:ilvl="0" w:tplc="040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53B2B9B"/>
    <w:multiLevelType w:val="hybridMultilevel"/>
    <w:tmpl w:val="2FA05626"/>
    <w:lvl w:ilvl="0" w:tplc="040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7C63F90"/>
    <w:multiLevelType w:val="multilevel"/>
    <w:tmpl w:val="757A65B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8" w15:restartNumberingAfterBreak="0">
    <w:nsid w:val="24D365C2"/>
    <w:multiLevelType w:val="multilevel"/>
    <w:tmpl w:val="D932E0A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84C165A"/>
    <w:multiLevelType w:val="hybridMultilevel"/>
    <w:tmpl w:val="3D9626E4"/>
    <w:lvl w:ilvl="0" w:tplc="040B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2EA815C9"/>
    <w:multiLevelType w:val="singleLevel"/>
    <w:tmpl w:val="C47A04F2"/>
    <w:lvl w:ilvl="0">
      <w:start w:val="6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hint="default" w:ascii="Times New Roman" w:hAnsi="Times New Roman"/>
      </w:rPr>
    </w:lvl>
  </w:abstractNum>
  <w:abstractNum w:abstractNumId="11" w15:restartNumberingAfterBreak="0">
    <w:nsid w:val="312A59E8"/>
    <w:multiLevelType w:val="multilevel"/>
    <w:tmpl w:val="B83686A8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 w:cs="Times New Roman"/>
      </w:rPr>
    </w:lvl>
    <w:lvl w:ilvl="1">
      <w:start w:val="1"/>
      <w:numFmt w:val="decimal"/>
      <w:lvlText w:val="%1.%2"/>
      <w:lvlJc w:val="left"/>
      <w:pPr>
        <w:tabs>
          <w:tab w:val="num" w:pos="957"/>
        </w:tabs>
        <w:ind w:left="957" w:hanging="600"/>
      </w:pPr>
      <w:rPr>
        <w:rFonts w:hint="default" w:cs="Times New Roman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 w:cs="Times New Roman"/>
      </w:rPr>
    </w:lvl>
    <w:lvl w:ilvl="3">
      <w:start w:val="1"/>
      <w:numFmt w:val="decimal"/>
      <w:lvlText w:val="%1.%2.%3.%4"/>
      <w:lvlJc w:val="left"/>
      <w:pPr>
        <w:tabs>
          <w:tab w:val="num" w:pos="1791"/>
        </w:tabs>
        <w:ind w:left="1791" w:hanging="720"/>
      </w:pPr>
      <w:rPr>
        <w:rFonts w:hint="default" w:cs="Times New Roman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2865"/>
        </w:tabs>
        <w:ind w:left="2865" w:hanging="1080"/>
      </w:pPr>
      <w:rPr>
        <w:rFonts w:hint="default"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3939"/>
        </w:tabs>
        <w:ind w:left="3939" w:hanging="1440"/>
      </w:pPr>
      <w:rPr>
        <w:rFonts w:hint="default"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 w:cs="Times New Roman"/>
      </w:rPr>
    </w:lvl>
  </w:abstractNum>
  <w:abstractNum w:abstractNumId="12" w15:restartNumberingAfterBreak="0">
    <w:nsid w:val="33AC0B83"/>
    <w:multiLevelType w:val="hybridMultilevel"/>
    <w:tmpl w:val="6D387986"/>
    <w:lvl w:ilvl="0" w:tplc="2B34D62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214" w:hanging="360"/>
      </w:pPr>
    </w:lvl>
    <w:lvl w:ilvl="2" w:tplc="040B001B" w:tentative="1">
      <w:start w:val="1"/>
      <w:numFmt w:val="lowerRoman"/>
      <w:lvlText w:val="%3."/>
      <w:lvlJc w:val="right"/>
      <w:pPr>
        <w:ind w:left="2934" w:hanging="180"/>
      </w:pPr>
    </w:lvl>
    <w:lvl w:ilvl="3" w:tplc="040B000F" w:tentative="1">
      <w:start w:val="1"/>
      <w:numFmt w:val="decimal"/>
      <w:lvlText w:val="%4."/>
      <w:lvlJc w:val="left"/>
      <w:pPr>
        <w:ind w:left="3654" w:hanging="360"/>
      </w:pPr>
    </w:lvl>
    <w:lvl w:ilvl="4" w:tplc="040B0019" w:tentative="1">
      <w:start w:val="1"/>
      <w:numFmt w:val="lowerLetter"/>
      <w:lvlText w:val="%5."/>
      <w:lvlJc w:val="left"/>
      <w:pPr>
        <w:ind w:left="4374" w:hanging="360"/>
      </w:pPr>
    </w:lvl>
    <w:lvl w:ilvl="5" w:tplc="040B001B" w:tentative="1">
      <w:start w:val="1"/>
      <w:numFmt w:val="lowerRoman"/>
      <w:lvlText w:val="%6."/>
      <w:lvlJc w:val="right"/>
      <w:pPr>
        <w:ind w:left="5094" w:hanging="180"/>
      </w:pPr>
    </w:lvl>
    <w:lvl w:ilvl="6" w:tplc="040B000F" w:tentative="1">
      <w:start w:val="1"/>
      <w:numFmt w:val="decimal"/>
      <w:lvlText w:val="%7."/>
      <w:lvlJc w:val="left"/>
      <w:pPr>
        <w:ind w:left="5814" w:hanging="360"/>
      </w:pPr>
    </w:lvl>
    <w:lvl w:ilvl="7" w:tplc="040B0019" w:tentative="1">
      <w:start w:val="1"/>
      <w:numFmt w:val="lowerLetter"/>
      <w:lvlText w:val="%8."/>
      <w:lvlJc w:val="left"/>
      <w:pPr>
        <w:ind w:left="6534" w:hanging="360"/>
      </w:pPr>
    </w:lvl>
    <w:lvl w:ilvl="8" w:tplc="040B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4702644C"/>
    <w:multiLevelType w:val="hybridMultilevel"/>
    <w:tmpl w:val="99E2EF06"/>
    <w:lvl w:ilvl="0" w:tplc="406017C4">
      <w:start w:val="1"/>
      <w:numFmt w:val="decimal"/>
      <w:pStyle w:val="Lhdeluettelo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BD5CF4"/>
    <w:multiLevelType w:val="hybridMultilevel"/>
    <w:tmpl w:val="5A8283C0"/>
    <w:lvl w:ilvl="0" w:tplc="CDB4F406">
      <w:start w:val="1"/>
      <w:numFmt w:val="decimal"/>
      <w:lvlText w:val="Liite %1."/>
      <w:lvlJc w:val="left"/>
      <w:pPr>
        <w:tabs>
          <w:tab w:val="num" w:pos="1080"/>
        </w:tabs>
        <w:ind w:left="0" w:firstLine="360"/>
      </w:pPr>
      <w:rPr>
        <w:rFonts w:hint="default" w:ascii="Arial" w:hAnsi="Arial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D2E2007"/>
    <w:multiLevelType w:val="hybridMultilevel"/>
    <w:tmpl w:val="ED7400D2"/>
    <w:lvl w:ilvl="0" w:tplc="040B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6" w15:restartNumberingAfterBreak="0">
    <w:nsid w:val="4F485353"/>
    <w:multiLevelType w:val="hybridMultilevel"/>
    <w:tmpl w:val="B65EB1AA"/>
    <w:lvl w:ilvl="0" w:tplc="040B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7" w15:restartNumberingAfterBreak="0">
    <w:nsid w:val="61997082"/>
    <w:multiLevelType w:val="hybridMultilevel"/>
    <w:tmpl w:val="064CE286"/>
    <w:lvl w:ilvl="0" w:tplc="D408B948">
      <w:start w:val="1"/>
      <w:numFmt w:val="decimal"/>
      <w:lvlText w:val="%1"/>
      <w:lvlJc w:val="left"/>
      <w:pPr>
        <w:ind w:left="720" w:hanging="360"/>
      </w:pPr>
    </w:lvl>
    <w:lvl w:ilvl="1" w:tplc="7D48AA7C">
      <w:start w:val="1"/>
      <w:numFmt w:val="lowerLetter"/>
      <w:lvlText w:val="%2."/>
      <w:lvlJc w:val="left"/>
      <w:pPr>
        <w:ind w:left="1440" w:hanging="360"/>
      </w:pPr>
    </w:lvl>
    <w:lvl w:ilvl="2" w:tplc="0592ED6E">
      <w:start w:val="1"/>
      <w:numFmt w:val="lowerRoman"/>
      <w:lvlText w:val="%3."/>
      <w:lvlJc w:val="right"/>
      <w:pPr>
        <w:ind w:left="2160" w:hanging="180"/>
      </w:pPr>
    </w:lvl>
    <w:lvl w:ilvl="3" w:tplc="218667EC">
      <w:start w:val="1"/>
      <w:numFmt w:val="decimal"/>
      <w:lvlText w:val="%4."/>
      <w:lvlJc w:val="left"/>
      <w:pPr>
        <w:ind w:left="2880" w:hanging="360"/>
      </w:pPr>
    </w:lvl>
    <w:lvl w:ilvl="4" w:tplc="5FDC0BF8">
      <w:start w:val="1"/>
      <w:numFmt w:val="lowerLetter"/>
      <w:lvlText w:val="%5."/>
      <w:lvlJc w:val="left"/>
      <w:pPr>
        <w:ind w:left="3600" w:hanging="360"/>
      </w:pPr>
    </w:lvl>
    <w:lvl w:ilvl="5" w:tplc="89DC2068">
      <w:start w:val="1"/>
      <w:numFmt w:val="lowerRoman"/>
      <w:lvlText w:val="%6."/>
      <w:lvlJc w:val="right"/>
      <w:pPr>
        <w:ind w:left="4320" w:hanging="180"/>
      </w:pPr>
    </w:lvl>
    <w:lvl w:ilvl="6" w:tplc="A9C0A6FC">
      <w:start w:val="1"/>
      <w:numFmt w:val="decimal"/>
      <w:lvlText w:val="%7."/>
      <w:lvlJc w:val="left"/>
      <w:pPr>
        <w:ind w:left="5040" w:hanging="360"/>
      </w:pPr>
    </w:lvl>
    <w:lvl w:ilvl="7" w:tplc="BAF61938">
      <w:start w:val="1"/>
      <w:numFmt w:val="lowerLetter"/>
      <w:lvlText w:val="%8."/>
      <w:lvlJc w:val="left"/>
      <w:pPr>
        <w:ind w:left="5760" w:hanging="360"/>
      </w:pPr>
    </w:lvl>
    <w:lvl w:ilvl="8" w:tplc="E49CE33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531B72"/>
    <w:multiLevelType w:val="hybridMultilevel"/>
    <w:tmpl w:val="2D52271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046373"/>
    <w:multiLevelType w:val="hybridMultilevel"/>
    <w:tmpl w:val="0FC439A0"/>
    <w:lvl w:ilvl="0" w:tplc="040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4CF090C"/>
    <w:multiLevelType w:val="hybridMultilevel"/>
    <w:tmpl w:val="7F78A27E"/>
    <w:lvl w:ilvl="0" w:tplc="E146CA26">
      <w:start w:val="1"/>
      <w:numFmt w:val="decimal"/>
      <w:pStyle w:val="Inssitynliiteluettelo"/>
      <w:lvlText w:val="Liite %1."/>
      <w:lvlJc w:val="left"/>
      <w:pPr>
        <w:ind w:left="360" w:hanging="360"/>
      </w:pPr>
      <w:rPr>
        <w:rFonts w:hint="default" w:ascii="Arial" w:hAnsi="Arial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5A923A4"/>
    <w:multiLevelType w:val="multilevel"/>
    <w:tmpl w:val="7C24F3C4"/>
    <w:lvl w:ilvl="0">
      <w:start w:val="1"/>
      <w:numFmt w:val="decimal"/>
      <w:pStyle w:val="Otsikko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Otsikko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Otsikko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Otsikko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Otsikko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Otsikko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78121B54"/>
    <w:multiLevelType w:val="hybridMultilevel"/>
    <w:tmpl w:val="C986B65E"/>
    <w:lvl w:ilvl="0" w:tplc="2B7805B8">
      <w:start w:val="1"/>
      <w:numFmt w:val="decimal"/>
      <w:lvlText w:val="%1"/>
      <w:lvlJc w:val="left"/>
      <w:pPr>
        <w:ind w:left="1500" w:hanging="114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3A2810"/>
    <w:multiLevelType w:val="multilevel"/>
    <w:tmpl w:val="4D74E5B8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 w:cs="Times New Roman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4"/>
  </w:num>
  <w:num w:numId="2">
    <w:abstractNumId w:val="20"/>
  </w:num>
  <w:num w:numId="3">
    <w:abstractNumId w:val="0"/>
  </w:num>
  <w:num w:numId="4">
    <w:abstractNumId w:val="1"/>
  </w:num>
  <w:num w:numId="5">
    <w:abstractNumId w:val="18"/>
  </w:num>
  <w:num w:numId="6">
    <w:abstractNumId w:val="13"/>
  </w:num>
  <w:num w:numId="7">
    <w:abstractNumId w:val="4"/>
  </w:num>
  <w:num w:numId="8">
    <w:abstractNumId w:val="5"/>
  </w:num>
  <w:num w:numId="9">
    <w:abstractNumId w:val="8"/>
  </w:num>
  <w:num w:numId="10">
    <w:abstractNumId w:val="21"/>
  </w:num>
  <w:num w:numId="11">
    <w:abstractNumId w:val="10"/>
  </w:num>
  <w:num w:numId="12">
    <w:abstractNumId w:val="7"/>
  </w:num>
  <w:num w:numId="13">
    <w:abstractNumId w:val="11"/>
  </w:num>
  <w:num w:numId="14">
    <w:abstractNumId w:val="12"/>
  </w:num>
  <w:num w:numId="15">
    <w:abstractNumId w:val="22"/>
  </w:num>
  <w:num w:numId="16">
    <w:abstractNumId w:val="16"/>
  </w:num>
  <w:num w:numId="17">
    <w:abstractNumId w:val="15"/>
  </w:num>
  <w:num w:numId="18">
    <w:abstractNumId w:val="23"/>
  </w:num>
  <w:num w:numId="19">
    <w:abstractNumId w:val="9"/>
  </w:num>
  <w:num w:numId="20">
    <w:abstractNumId w:val="3"/>
  </w:num>
  <w:num w:numId="21">
    <w:abstractNumId w:val="2"/>
  </w:num>
  <w:num w:numId="22">
    <w:abstractNumId w:val="19"/>
  </w:num>
  <w:num w:numId="23">
    <w:abstractNumId w:val="6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1304"/>
  <w:autoHyphenation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169"/>
    <w:rsid w:val="00003F66"/>
    <w:rsid w:val="00013BFC"/>
    <w:rsid w:val="00030613"/>
    <w:rsid w:val="00031109"/>
    <w:rsid w:val="0004246E"/>
    <w:rsid w:val="000468D1"/>
    <w:rsid w:val="000552BC"/>
    <w:rsid w:val="00056312"/>
    <w:rsid w:val="000567DB"/>
    <w:rsid w:val="00065929"/>
    <w:rsid w:val="00070D2B"/>
    <w:rsid w:val="000714D9"/>
    <w:rsid w:val="000729B1"/>
    <w:rsid w:val="0007520A"/>
    <w:rsid w:val="00075275"/>
    <w:rsid w:val="00081293"/>
    <w:rsid w:val="00085F0E"/>
    <w:rsid w:val="00090658"/>
    <w:rsid w:val="00093C46"/>
    <w:rsid w:val="000A00DC"/>
    <w:rsid w:val="000A3433"/>
    <w:rsid w:val="000A44F4"/>
    <w:rsid w:val="000B434F"/>
    <w:rsid w:val="000B7330"/>
    <w:rsid w:val="000C06E0"/>
    <w:rsid w:val="000C0D9D"/>
    <w:rsid w:val="000C3869"/>
    <w:rsid w:val="000D0724"/>
    <w:rsid w:val="000D1C31"/>
    <w:rsid w:val="000D4E75"/>
    <w:rsid w:val="000F6F80"/>
    <w:rsid w:val="001065D2"/>
    <w:rsid w:val="00107EC3"/>
    <w:rsid w:val="00110975"/>
    <w:rsid w:val="00111B32"/>
    <w:rsid w:val="00111C50"/>
    <w:rsid w:val="0011589C"/>
    <w:rsid w:val="00120720"/>
    <w:rsid w:val="00127B34"/>
    <w:rsid w:val="00140C53"/>
    <w:rsid w:val="00163B7D"/>
    <w:rsid w:val="00170E75"/>
    <w:rsid w:val="00171585"/>
    <w:rsid w:val="001836BC"/>
    <w:rsid w:val="00187302"/>
    <w:rsid w:val="0019077E"/>
    <w:rsid w:val="0019215E"/>
    <w:rsid w:val="00196BF1"/>
    <w:rsid w:val="00196D38"/>
    <w:rsid w:val="001A0AD5"/>
    <w:rsid w:val="001A0EBD"/>
    <w:rsid w:val="001A17FD"/>
    <w:rsid w:val="001A457A"/>
    <w:rsid w:val="001A5D68"/>
    <w:rsid w:val="001A7807"/>
    <w:rsid w:val="001B1BF6"/>
    <w:rsid w:val="001B4788"/>
    <w:rsid w:val="001D013F"/>
    <w:rsid w:val="001E4727"/>
    <w:rsid w:val="001E5DB3"/>
    <w:rsid w:val="001E7137"/>
    <w:rsid w:val="002049F6"/>
    <w:rsid w:val="002051A9"/>
    <w:rsid w:val="002179C9"/>
    <w:rsid w:val="0022078E"/>
    <w:rsid w:val="00224CA7"/>
    <w:rsid w:val="002250F8"/>
    <w:rsid w:val="002307C0"/>
    <w:rsid w:val="002339CA"/>
    <w:rsid w:val="00235C63"/>
    <w:rsid w:val="002557AA"/>
    <w:rsid w:val="0026338C"/>
    <w:rsid w:val="00266AF0"/>
    <w:rsid w:val="002775E7"/>
    <w:rsid w:val="00283911"/>
    <w:rsid w:val="00284E01"/>
    <w:rsid w:val="00285F28"/>
    <w:rsid w:val="002901E0"/>
    <w:rsid w:val="002A0E81"/>
    <w:rsid w:val="002A531F"/>
    <w:rsid w:val="002A62EC"/>
    <w:rsid w:val="002A6710"/>
    <w:rsid w:val="002B519D"/>
    <w:rsid w:val="002C2A63"/>
    <w:rsid w:val="002C2BD8"/>
    <w:rsid w:val="002C76CF"/>
    <w:rsid w:val="002D429B"/>
    <w:rsid w:val="002F1A95"/>
    <w:rsid w:val="002F7CE6"/>
    <w:rsid w:val="003017B8"/>
    <w:rsid w:val="00305DE1"/>
    <w:rsid w:val="003144AD"/>
    <w:rsid w:val="00316A10"/>
    <w:rsid w:val="003223C0"/>
    <w:rsid w:val="003234AA"/>
    <w:rsid w:val="00324A4E"/>
    <w:rsid w:val="0032504B"/>
    <w:rsid w:val="003277D5"/>
    <w:rsid w:val="00340B7F"/>
    <w:rsid w:val="003555A5"/>
    <w:rsid w:val="003571C8"/>
    <w:rsid w:val="00364585"/>
    <w:rsid w:val="00366C36"/>
    <w:rsid w:val="00373EBE"/>
    <w:rsid w:val="003834BF"/>
    <w:rsid w:val="00391CB9"/>
    <w:rsid w:val="00394678"/>
    <w:rsid w:val="00394F29"/>
    <w:rsid w:val="003A664C"/>
    <w:rsid w:val="003B62FE"/>
    <w:rsid w:val="003C379C"/>
    <w:rsid w:val="003C7635"/>
    <w:rsid w:val="003C76D7"/>
    <w:rsid w:val="003D1DC9"/>
    <w:rsid w:val="003D3A84"/>
    <w:rsid w:val="003D49A3"/>
    <w:rsid w:val="003E3B6E"/>
    <w:rsid w:val="004036C2"/>
    <w:rsid w:val="00407C9D"/>
    <w:rsid w:val="004101C9"/>
    <w:rsid w:val="00411B5A"/>
    <w:rsid w:val="00414674"/>
    <w:rsid w:val="00415126"/>
    <w:rsid w:val="00421D33"/>
    <w:rsid w:val="004475B1"/>
    <w:rsid w:val="0045001F"/>
    <w:rsid w:val="004506A2"/>
    <w:rsid w:val="00455D27"/>
    <w:rsid w:val="004564C7"/>
    <w:rsid w:val="00460F26"/>
    <w:rsid w:val="0046288F"/>
    <w:rsid w:val="004649C8"/>
    <w:rsid w:val="00465348"/>
    <w:rsid w:val="0046700E"/>
    <w:rsid w:val="00471C6C"/>
    <w:rsid w:val="00472CCC"/>
    <w:rsid w:val="0047367F"/>
    <w:rsid w:val="00473FCC"/>
    <w:rsid w:val="00475257"/>
    <w:rsid w:val="004761A7"/>
    <w:rsid w:val="00482587"/>
    <w:rsid w:val="004853C7"/>
    <w:rsid w:val="00490BCE"/>
    <w:rsid w:val="00492315"/>
    <w:rsid w:val="00497EB6"/>
    <w:rsid w:val="004A06CD"/>
    <w:rsid w:val="004A55F0"/>
    <w:rsid w:val="004B31A5"/>
    <w:rsid w:val="004B3826"/>
    <w:rsid w:val="004B5806"/>
    <w:rsid w:val="004C2544"/>
    <w:rsid w:val="004C719D"/>
    <w:rsid w:val="004D429F"/>
    <w:rsid w:val="004D6DC8"/>
    <w:rsid w:val="004E130D"/>
    <w:rsid w:val="004E34D3"/>
    <w:rsid w:val="004F1589"/>
    <w:rsid w:val="005133EF"/>
    <w:rsid w:val="0051506C"/>
    <w:rsid w:val="00524401"/>
    <w:rsid w:val="00535A75"/>
    <w:rsid w:val="00536AB5"/>
    <w:rsid w:val="0054047A"/>
    <w:rsid w:val="0054162B"/>
    <w:rsid w:val="00542318"/>
    <w:rsid w:val="00543886"/>
    <w:rsid w:val="00552149"/>
    <w:rsid w:val="00552D5C"/>
    <w:rsid w:val="005562EE"/>
    <w:rsid w:val="00557774"/>
    <w:rsid w:val="00562B13"/>
    <w:rsid w:val="00562DF3"/>
    <w:rsid w:val="00565171"/>
    <w:rsid w:val="005653B9"/>
    <w:rsid w:val="00565F5F"/>
    <w:rsid w:val="00570685"/>
    <w:rsid w:val="00570C87"/>
    <w:rsid w:val="00570ED0"/>
    <w:rsid w:val="00580B31"/>
    <w:rsid w:val="0058331B"/>
    <w:rsid w:val="005860B7"/>
    <w:rsid w:val="00594E66"/>
    <w:rsid w:val="005A125C"/>
    <w:rsid w:val="005A437B"/>
    <w:rsid w:val="005C7D3E"/>
    <w:rsid w:val="005D1E0D"/>
    <w:rsid w:val="005D3B32"/>
    <w:rsid w:val="005D5541"/>
    <w:rsid w:val="005F5314"/>
    <w:rsid w:val="00600E91"/>
    <w:rsid w:val="006037F4"/>
    <w:rsid w:val="00613F8D"/>
    <w:rsid w:val="00621C18"/>
    <w:rsid w:val="00627E2F"/>
    <w:rsid w:val="006319FE"/>
    <w:rsid w:val="00644FB2"/>
    <w:rsid w:val="006546F1"/>
    <w:rsid w:val="00660FEB"/>
    <w:rsid w:val="006664EE"/>
    <w:rsid w:val="00666628"/>
    <w:rsid w:val="006670B3"/>
    <w:rsid w:val="00676D33"/>
    <w:rsid w:val="006951F1"/>
    <w:rsid w:val="00697126"/>
    <w:rsid w:val="006A10ED"/>
    <w:rsid w:val="006B0D94"/>
    <w:rsid w:val="006B10EC"/>
    <w:rsid w:val="006B2351"/>
    <w:rsid w:val="006B5E5C"/>
    <w:rsid w:val="006B5FC9"/>
    <w:rsid w:val="006B7750"/>
    <w:rsid w:val="006B7866"/>
    <w:rsid w:val="006C0B68"/>
    <w:rsid w:val="006C2282"/>
    <w:rsid w:val="006C2907"/>
    <w:rsid w:val="006D063F"/>
    <w:rsid w:val="006D1E6E"/>
    <w:rsid w:val="006D4655"/>
    <w:rsid w:val="006E1903"/>
    <w:rsid w:val="006E606A"/>
    <w:rsid w:val="006F4DB5"/>
    <w:rsid w:val="007147C9"/>
    <w:rsid w:val="00731BBF"/>
    <w:rsid w:val="00740380"/>
    <w:rsid w:val="007768BA"/>
    <w:rsid w:val="00776ECA"/>
    <w:rsid w:val="00781EA9"/>
    <w:rsid w:val="00784618"/>
    <w:rsid w:val="007A3812"/>
    <w:rsid w:val="007A7646"/>
    <w:rsid w:val="007C13C5"/>
    <w:rsid w:val="007C400C"/>
    <w:rsid w:val="007D174E"/>
    <w:rsid w:val="007D1B3E"/>
    <w:rsid w:val="007E2B9A"/>
    <w:rsid w:val="007E4DFD"/>
    <w:rsid w:val="007F1205"/>
    <w:rsid w:val="007F7B0D"/>
    <w:rsid w:val="008027D5"/>
    <w:rsid w:val="00807DBC"/>
    <w:rsid w:val="008106AE"/>
    <w:rsid w:val="00813875"/>
    <w:rsid w:val="00821C84"/>
    <w:rsid w:val="00833647"/>
    <w:rsid w:val="00837209"/>
    <w:rsid w:val="00840587"/>
    <w:rsid w:val="008405E5"/>
    <w:rsid w:val="008419F8"/>
    <w:rsid w:val="008421D8"/>
    <w:rsid w:val="00845407"/>
    <w:rsid w:val="00845FEA"/>
    <w:rsid w:val="008638B4"/>
    <w:rsid w:val="00875FAB"/>
    <w:rsid w:val="008822E8"/>
    <w:rsid w:val="00883B06"/>
    <w:rsid w:val="00892408"/>
    <w:rsid w:val="00896D1C"/>
    <w:rsid w:val="008A2394"/>
    <w:rsid w:val="008A611C"/>
    <w:rsid w:val="008B6339"/>
    <w:rsid w:val="008C3EAA"/>
    <w:rsid w:val="008D1453"/>
    <w:rsid w:val="008E5B2D"/>
    <w:rsid w:val="008E5E02"/>
    <w:rsid w:val="008F1213"/>
    <w:rsid w:val="008F2328"/>
    <w:rsid w:val="008F345B"/>
    <w:rsid w:val="008F3EDA"/>
    <w:rsid w:val="00900C7B"/>
    <w:rsid w:val="00907E76"/>
    <w:rsid w:val="00907EFF"/>
    <w:rsid w:val="00911FC4"/>
    <w:rsid w:val="009136C9"/>
    <w:rsid w:val="009151C5"/>
    <w:rsid w:val="009263AE"/>
    <w:rsid w:val="00926EB1"/>
    <w:rsid w:val="009273D3"/>
    <w:rsid w:val="00934605"/>
    <w:rsid w:val="00941619"/>
    <w:rsid w:val="009522E0"/>
    <w:rsid w:val="00962C5F"/>
    <w:rsid w:val="00977D9A"/>
    <w:rsid w:val="00995B2E"/>
    <w:rsid w:val="0099693B"/>
    <w:rsid w:val="009A0F69"/>
    <w:rsid w:val="009A3E21"/>
    <w:rsid w:val="009A54DF"/>
    <w:rsid w:val="009B60D2"/>
    <w:rsid w:val="009B6169"/>
    <w:rsid w:val="009C79D3"/>
    <w:rsid w:val="009D11AA"/>
    <w:rsid w:val="009D6AAA"/>
    <w:rsid w:val="009E39FC"/>
    <w:rsid w:val="009F3206"/>
    <w:rsid w:val="00A00715"/>
    <w:rsid w:val="00A025B8"/>
    <w:rsid w:val="00A03ABA"/>
    <w:rsid w:val="00A0712C"/>
    <w:rsid w:val="00A101F0"/>
    <w:rsid w:val="00A11A2A"/>
    <w:rsid w:val="00A13439"/>
    <w:rsid w:val="00A1493A"/>
    <w:rsid w:val="00A16AE7"/>
    <w:rsid w:val="00A22772"/>
    <w:rsid w:val="00A31459"/>
    <w:rsid w:val="00A31C6A"/>
    <w:rsid w:val="00A40666"/>
    <w:rsid w:val="00A424A5"/>
    <w:rsid w:val="00A43A07"/>
    <w:rsid w:val="00A44380"/>
    <w:rsid w:val="00A52567"/>
    <w:rsid w:val="00A60CC4"/>
    <w:rsid w:val="00A611D6"/>
    <w:rsid w:val="00A75DBA"/>
    <w:rsid w:val="00A75FDD"/>
    <w:rsid w:val="00A812BA"/>
    <w:rsid w:val="00A83DD1"/>
    <w:rsid w:val="00A85010"/>
    <w:rsid w:val="00A85C58"/>
    <w:rsid w:val="00AA0733"/>
    <w:rsid w:val="00AA30A5"/>
    <w:rsid w:val="00AB5B08"/>
    <w:rsid w:val="00AB76DA"/>
    <w:rsid w:val="00AC44D7"/>
    <w:rsid w:val="00AD4D88"/>
    <w:rsid w:val="00B01302"/>
    <w:rsid w:val="00B0621C"/>
    <w:rsid w:val="00B06EB3"/>
    <w:rsid w:val="00B107EF"/>
    <w:rsid w:val="00B12DF8"/>
    <w:rsid w:val="00B2259C"/>
    <w:rsid w:val="00B24FC1"/>
    <w:rsid w:val="00B32163"/>
    <w:rsid w:val="00B325E8"/>
    <w:rsid w:val="00B344D6"/>
    <w:rsid w:val="00B36469"/>
    <w:rsid w:val="00B36568"/>
    <w:rsid w:val="00B665F7"/>
    <w:rsid w:val="00B6663D"/>
    <w:rsid w:val="00B716B0"/>
    <w:rsid w:val="00B8591E"/>
    <w:rsid w:val="00B907BD"/>
    <w:rsid w:val="00B95368"/>
    <w:rsid w:val="00B95CEB"/>
    <w:rsid w:val="00BB214F"/>
    <w:rsid w:val="00BC3EEE"/>
    <w:rsid w:val="00BD4B0E"/>
    <w:rsid w:val="00BE0518"/>
    <w:rsid w:val="00BF3EB3"/>
    <w:rsid w:val="00BF665B"/>
    <w:rsid w:val="00BF69AD"/>
    <w:rsid w:val="00C049B7"/>
    <w:rsid w:val="00C10156"/>
    <w:rsid w:val="00C10227"/>
    <w:rsid w:val="00C13135"/>
    <w:rsid w:val="00C26318"/>
    <w:rsid w:val="00C30A3B"/>
    <w:rsid w:val="00C40736"/>
    <w:rsid w:val="00C5236C"/>
    <w:rsid w:val="00C56728"/>
    <w:rsid w:val="00C57F1A"/>
    <w:rsid w:val="00C62291"/>
    <w:rsid w:val="00C75291"/>
    <w:rsid w:val="00C95076"/>
    <w:rsid w:val="00C97EE7"/>
    <w:rsid w:val="00CA17AE"/>
    <w:rsid w:val="00CA3062"/>
    <w:rsid w:val="00CA3B6A"/>
    <w:rsid w:val="00CA5BA9"/>
    <w:rsid w:val="00CB70ED"/>
    <w:rsid w:val="00CB78B2"/>
    <w:rsid w:val="00CD05A8"/>
    <w:rsid w:val="00CD0E2B"/>
    <w:rsid w:val="00CD3742"/>
    <w:rsid w:val="00CD61F9"/>
    <w:rsid w:val="00CE57BB"/>
    <w:rsid w:val="00CE6902"/>
    <w:rsid w:val="00D1111A"/>
    <w:rsid w:val="00D11C32"/>
    <w:rsid w:val="00D14D88"/>
    <w:rsid w:val="00D20B30"/>
    <w:rsid w:val="00D3417B"/>
    <w:rsid w:val="00D354B3"/>
    <w:rsid w:val="00D37A3D"/>
    <w:rsid w:val="00D40A67"/>
    <w:rsid w:val="00D4137F"/>
    <w:rsid w:val="00D43EBB"/>
    <w:rsid w:val="00D71CD3"/>
    <w:rsid w:val="00D73692"/>
    <w:rsid w:val="00D779CA"/>
    <w:rsid w:val="00D77D64"/>
    <w:rsid w:val="00D87025"/>
    <w:rsid w:val="00D90821"/>
    <w:rsid w:val="00D92675"/>
    <w:rsid w:val="00DA4CCC"/>
    <w:rsid w:val="00DA55E1"/>
    <w:rsid w:val="00DB0B46"/>
    <w:rsid w:val="00DC0B87"/>
    <w:rsid w:val="00DD2DD6"/>
    <w:rsid w:val="00DD3798"/>
    <w:rsid w:val="00DD425F"/>
    <w:rsid w:val="00DD7A88"/>
    <w:rsid w:val="00DE2A46"/>
    <w:rsid w:val="00DE570A"/>
    <w:rsid w:val="00DF072D"/>
    <w:rsid w:val="00DF0905"/>
    <w:rsid w:val="00DF2A43"/>
    <w:rsid w:val="00DF761C"/>
    <w:rsid w:val="00E07542"/>
    <w:rsid w:val="00E0764C"/>
    <w:rsid w:val="00E163BD"/>
    <w:rsid w:val="00E219A7"/>
    <w:rsid w:val="00E3099E"/>
    <w:rsid w:val="00E4794A"/>
    <w:rsid w:val="00E53CA8"/>
    <w:rsid w:val="00E5526A"/>
    <w:rsid w:val="00E66597"/>
    <w:rsid w:val="00E75249"/>
    <w:rsid w:val="00E758FF"/>
    <w:rsid w:val="00E77498"/>
    <w:rsid w:val="00E81533"/>
    <w:rsid w:val="00E82908"/>
    <w:rsid w:val="00E82B2E"/>
    <w:rsid w:val="00E847D4"/>
    <w:rsid w:val="00E84A4C"/>
    <w:rsid w:val="00E853B7"/>
    <w:rsid w:val="00E9406B"/>
    <w:rsid w:val="00EA0394"/>
    <w:rsid w:val="00EA51C4"/>
    <w:rsid w:val="00EB6A5B"/>
    <w:rsid w:val="00EC0FF8"/>
    <w:rsid w:val="00EC4BA1"/>
    <w:rsid w:val="00EC5DD7"/>
    <w:rsid w:val="00EC7F89"/>
    <w:rsid w:val="00ED5543"/>
    <w:rsid w:val="00EF45F7"/>
    <w:rsid w:val="00EF7440"/>
    <w:rsid w:val="00F01F8D"/>
    <w:rsid w:val="00F042F2"/>
    <w:rsid w:val="00F107FF"/>
    <w:rsid w:val="00F2702F"/>
    <w:rsid w:val="00F3091D"/>
    <w:rsid w:val="00F31A74"/>
    <w:rsid w:val="00F353FD"/>
    <w:rsid w:val="00F35874"/>
    <w:rsid w:val="00F444D3"/>
    <w:rsid w:val="00F564A2"/>
    <w:rsid w:val="00F564BB"/>
    <w:rsid w:val="00F565AB"/>
    <w:rsid w:val="00F63A5A"/>
    <w:rsid w:val="00F650AD"/>
    <w:rsid w:val="00F655E2"/>
    <w:rsid w:val="00F734C2"/>
    <w:rsid w:val="00F76BE3"/>
    <w:rsid w:val="00F77E5A"/>
    <w:rsid w:val="00F8075B"/>
    <w:rsid w:val="00F8113D"/>
    <w:rsid w:val="00F85C1E"/>
    <w:rsid w:val="00F9094A"/>
    <w:rsid w:val="00F91A56"/>
    <w:rsid w:val="00F93DF6"/>
    <w:rsid w:val="00FA36B9"/>
    <w:rsid w:val="00FA6E59"/>
    <w:rsid w:val="00FB1BEA"/>
    <w:rsid w:val="00FB1FD2"/>
    <w:rsid w:val="00FB75EA"/>
    <w:rsid w:val="00FC1B63"/>
    <w:rsid w:val="00FD23AA"/>
    <w:rsid w:val="00FD23E7"/>
    <w:rsid w:val="00FD427E"/>
    <w:rsid w:val="00FD73A7"/>
    <w:rsid w:val="00FE1CE8"/>
    <w:rsid w:val="00FE7ABB"/>
    <w:rsid w:val="00FF3777"/>
    <w:rsid w:val="0117038B"/>
    <w:rsid w:val="04A4635E"/>
    <w:rsid w:val="05B0F740"/>
    <w:rsid w:val="075BAF76"/>
    <w:rsid w:val="0BE651F2"/>
    <w:rsid w:val="0C5E13A5"/>
    <w:rsid w:val="0CCFA125"/>
    <w:rsid w:val="0D68C820"/>
    <w:rsid w:val="0D81F07D"/>
    <w:rsid w:val="0E15A0E5"/>
    <w:rsid w:val="0F052FF9"/>
    <w:rsid w:val="141D2874"/>
    <w:rsid w:val="1518D738"/>
    <w:rsid w:val="16B1A985"/>
    <w:rsid w:val="1786AD06"/>
    <w:rsid w:val="17A6D065"/>
    <w:rsid w:val="19B86617"/>
    <w:rsid w:val="1BA78B42"/>
    <w:rsid w:val="1C8E6FD1"/>
    <w:rsid w:val="1D96A017"/>
    <w:rsid w:val="1DA93379"/>
    <w:rsid w:val="1F3C0404"/>
    <w:rsid w:val="1F70A2FE"/>
    <w:rsid w:val="21D8E99B"/>
    <w:rsid w:val="231BC3DE"/>
    <w:rsid w:val="23AD135E"/>
    <w:rsid w:val="24AE99EB"/>
    <w:rsid w:val="25490971"/>
    <w:rsid w:val="28093CDD"/>
    <w:rsid w:val="28633995"/>
    <w:rsid w:val="292ACBCF"/>
    <w:rsid w:val="302CC264"/>
    <w:rsid w:val="334A6FF4"/>
    <w:rsid w:val="33646326"/>
    <w:rsid w:val="35003387"/>
    <w:rsid w:val="35CA66B6"/>
    <w:rsid w:val="367DB551"/>
    <w:rsid w:val="39B79A01"/>
    <w:rsid w:val="3A654BD4"/>
    <w:rsid w:val="3B66870E"/>
    <w:rsid w:val="4034CEB2"/>
    <w:rsid w:val="432E1648"/>
    <w:rsid w:val="482F1F54"/>
    <w:rsid w:val="4833D837"/>
    <w:rsid w:val="48CC07EF"/>
    <w:rsid w:val="49436199"/>
    <w:rsid w:val="4A2AF760"/>
    <w:rsid w:val="4B748656"/>
    <w:rsid w:val="4C1F3CE6"/>
    <w:rsid w:val="4D18808C"/>
    <w:rsid w:val="4E1C2CC2"/>
    <w:rsid w:val="4EA3A3B0"/>
    <w:rsid w:val="50395826"/>
    <w:rsid w:val="506699B8"/>
    <w:rsid w:val="52BCA8C0"/>
    <w:rsid w:val="541F37B0"/>
    <w:rsid w:val="568BC65E"/>
    <w:rsid w:val="5B9C6F65"/>
    <w:rsid w:val="5BA16CEC"/>
    <w:rsid w:val="5C5CFD02"/>
    <w:rsid w:val="5CE4FDA4"/>
    <w:rsid w:val="5EC06273"/>
    <w:rsid w:val="60FD17AF"/>
    <w:rsid w:val="61BAA689"/>
    <w:rsid w:val="6298E810"/>
    <w:rsid w:val="62BA9A2C"/>
    <w:rsid w:val="62C0EEC3"/>
    <w:rsid w:val="6434B871"/>
    <w:rsid w:val="6964ADC2"/>
    <w:rsid w:val="69F0EF00"/>
    <w:rsid w:val="6B5CB6E9"/>
    <w:rsid w:val="6C2213BD"/>
    <w:rsid w:val="6E2E78CF"/>
    <w:rsid w:val="6F78C11B"/>
    <w:rsid w:val="6FCA4930"/>
    <w:rsid w:val="705142CC"/>
    <w:rsid w:val="70C78EFC"/>
    <w:rsid w:val="72D1BEF1"/>
    <w:rsid w:val="7486520D"/>
    <w:rsid w:val="7621F098"/>
    <w:rsid w:val="7CE82CCB"/>
    <w:rsid w:val="7F97199C"/>
    <w:rsid w:val="7FD0F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00D360"/>
  <w15:docId w15:val="{E7EE5B7C-E398-4748-9305-3D0A2D227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 w:qFormat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ali" w:default="1">
    <w:name w:val="Normal"/>
    <w:qFormat/>
    <w:rsid w:val="007D1B3E"/>
    <w:pPr>
      <w:spacing w:after="240" w:line="360" w:lineRule="auto"/>
    </w:pPr>
    <w:rPr>
      <w:rFonts w:ascii="Arial" w:hAnsi="Arial"/>
      <w:sz w:val="24"/>
      <w:szCs w:val="24"/>
    </w:rPr>
  </w:style>
  <w:style w:type="paragraph" w:styleId="Otsikko1">
    <w:name w:val="heading 1"/>
    <w:basedOn w:val="Normaali"/>
    <w:next w:val="Normaali"/>
    <w:qFormat/>
    <w:rsid w:val="008F3EDA"/>
    <w:pPr>
      <w:keepNext/>
      <w:numPr>
        <w:numId w:val="10"/>
      </w:numPr>
      <w:spacing w:before="480" w:after="360"/>
      <w:ind w:left="284" w:hanging="284"/>
      <w:outlineLvl w:val="0"/>
    </w:pPr>
    <w:rPr>
      <w:rFonts w:cs="Arial"/>
      <w:b/>
      <w:bCs/>
      <w:caps/>
      <w:sz w:val="28"/>
      <w:szCs w:val="32"/>
    </w:rPr>
  </w:style>
  <w:style w:type="paragraph" w:styleId="Otsikko2">
    <w:name w:val="heading 2"/>
    <w:basedOn w:val="Normaali"/>
    <w:next w:val="Normaali"/>
    <w:qFormat/>
    <w:rsid w:val="00D1111A"/>
    <w:pPr>
      <w:keepNext/>
      <w:numPr>
        <w:ilvl w:val="1"/>
        <w:numId w:val="10"/>
      </w:numPr>
      <w:spacing w:before="240"/>
      <w:ind w:left="397" w:hanging="397"/>
      <w:outlineLvl w:val="1"/>
    </w:pPr>
    <w:rPr>
      <w:rFonts w:cs="Arial"/>
      <w:b/>
      <w:bCs/>
      <w:iCs/>
      <w:szCs w:val="28"/>
    </w:rPr>
  </w:style>
  <w:style w:type="paragraph" w:styleId="Otsikko3">
    <w:name w:val="heading 3"/>
    <w:basedOn w:val="Normaali"/>
    <w:next w:val="Normaali"/>
    <w:qFormat/>
    <w:rsid w:val="00D1111A"/>
    <w:pPr>
      <w:keepNext/>
      <w:numPr>
        <w:ilvl w:val="2"/>
        <w:numId w:val="10"/>
      </w:numPr>
      <w:spacing w:before="240"/>
      <w:ind w:left="624" w:hanging="624"/>
      <w:outlineLvl w:val="2"/>
    </w:pPr>
    <w:rPr>
      <w:rFonts w:cs="Arial"/>
      <w:b/>
      <w:bCs/>
      <w:szCs w:val="26"/>
    </w:rPr>
  </w:style>
  <w:style w:type="paragraph" w:styleId="Otsikko4">
    <w:name w:val="heading 4"/>
    <w:basedOn w:val="Normaali"/>
    <w:next w:val="Normaali"/>
    <w:link w:val="Otsikko4Char"/>
    <w:qFormat/>
    <w:rsid w:val="00C26318"/>
    <w:pPr>
      <w:keepNext/>
      <w:numPr>
        <w:ilvl w:val="3"/>
        <w:numId w:val="10"/>
      </w:numPr>
      <w:spacing w:before="240" w:after="60" w:line="240" w:lineRule="auto"/>
      <w:outlineLvl w:val="3"/>
    </w:pPr>
    <w:rPr>
      <w:rFonts w:ascii="Times New Roman" w:hAnsi="Times New Roman"/>
      <w:b/>
      <w:bCs/>
      <w:sz w:val="28"/>
      <w:szCs w:val="28"/>
      <w:lang w:val="en-GB" w:eastAsia="en-US"/>
    </w:rPr>
  </w:style>
  <w:style w:type="paragraph" w:styleId="Otsikko5">
    <w:name w:val="heading 5"/>
    <w:basedOn w:val="Normaali"/>
    <w:next w:val="Normaali"/>
    <w:link w:val="Otsikko5Char"/>
    <w:semiHidden/>
    <w:unhideWhenUsed/>
    <w:qFormat/>
    <w:rsid w:val="00A025B8"/>
    <w:pPr>
      <w:keepNext/>
      <w:keepLines/>
      <w:numPr>
        <w:ilvl w:val="4"/>
        <w:numId w:val="10"/>
      </w:numPr>
      <w:spacing w:before="200"/>
      <w:outlineLvl w:val="4"/>
    </w:pPr>
    <w:rPr>
      <w:rFonts w:ascii="Cambria" w:hAnsi="Cambria"/>
      <w:color w:val="243F60"/>
    </w:rPr>
  </w:style>
  <w:style w:type="paragraph" w:styleId="Otsikko6">
    <w:name w:val="heading 6"/>
    <w:basedOn w:val="Normaali"/>
    <w:next w:val="Normaali"/>
    <w:link w:val="Otsikko6Char"/>
    <w:semiHidden/>
    <w:unhideWhenUsed/>
    <w:qFormat/>
    <w:rsid w:val="00A025B8"/>
    <w:pPr>
      <w:keepNext/>
      <w:keepLines/>
      <w:numPr>
        <w:ilvl w:val="5"/>
        <w:numId w:val="10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Otsikko7">
    <w:name w:val="heading 7"/>
    <w:basedOn w:val="Normaali"/>
    <w:next w:val="Normaali"/>
    <w:link w:val="Otsikko7Char"/>
    <w:semiHidden/>
    <w:unhideWhenUsed/>
    <w:qFormat/>
    <w:rsid w:val="00A025B8"/>
    <w:pPr>
      <w:keepNext/>
      <w:keepLines/>
      <w:numPr>
        <w:ilvl w:val="6"/>
        <w:numId w:val="10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Otsikko8">
    <w:name w:val="heading 8"/>
    <w:basedOn w:val="Normaali"/>
    <w:next w:val="Normaali"/>
    <w:link w:val="Otsikko8Char"/>
    <w:semiHidden/>
    <w:unhideWhenUsed/>
    <w:qFormat/>
    <w:rsid w:val="00A025B8"/>
    <w:pPr>
      <w:keepNext/>
      <w:keepLines/>
      <w:numPr>
        <w:ilvl w:val="7"/>
        <w:numId w:val="10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Otsikko9">
    <w:name w:val="heading 9"/>
    <w:basedOn w:val="Normaali"/>
    <w:next w:val="Normaali"/>
    <w:link w:val="Otsikko9Char"/>
    <w:semiHidden/>
    <w:unhideWhenUsed/>
    <w:qFormat/>
    <w:rsid w:val="00A025B8"/>
    <w:pPr>
      <w:keepNext/>
      <w:keepLines/>
      <w:numPr>
        <w:ilvl w:val="8"/>
        <w:numId w:val="10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Kappaleenoletusfontti" w:default="1">
    <w:name w:val="Default Paragraph Font"/>
    <w:uiPriority w:val="1"/>
    <w:semiHidden/>
    <w:unhideWhenUsed/>
  </w:style>
  <w:style w:type="table" w:styleId="Normaalitaulukk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Eiluetteloa" w:default="1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rsid w:val="00A1493A"/>
    <w:pPr>
      <w:tabs>
        <w:tab w:val="center" w:pos="4153"/>
        <w:tab w:val="right" w:pos="8306"/>
      </w:tabs>
    </w:pPr>
  </w:style>
  <w:style w:type="paragraph" w:styleId="Alatunniste">
    <w:name w:val="footer"/>
    <w:basedOn w:val="Normaali"/>
    <w:link w:val="AlatunnisteChar"/>
    <w:uiPriority w:val="99"/>
    <w:rsid w:val="00A1493A"/>
    <w:pPr>
      <w:tabs>
        <w:tab w:val="center" w:pos="4153"/>
        <w:tab w:val="right" w:pos="8306"/>
      </w:tabs>
    </w:pPr>
  </w:style>
  <w:style w:type="character" w:styleId="Sivunumero">
    <w:name w:val="page number"/>
    <w:basedOn w:val="Kappaleenoletusfontti"/>
    <w:rsid w:val="00A1493A"/>
  </w:style>
  <w:style w:type="paragraph" w:styleId="Sisluet1">
    <w:name w:val="toc 1"/>
    <w:basedOn w:val="Normaali"/>
    <w:next w:val="Normaali"/>
    <w:autoRedefine/>
    <w:uiPriority w:val="39"/>
    <w:rsid w:val="00F01F8D"/>
    <w:pPr>
      <w:tabs>
        <w:tab w:val="right" w:pos="8494"/>
      </w:tabs>
      <w:spacing w:after="0"/>
    </w:pPr>
    <w:rPr>
      <w:caps/>
    </w:rPr>
  </w:style>
  <w:style w:type="paragraph" w:styleId="Sisluet2">
    <w:name w:val="toc 2"/>
    <w:basedOn w:val="Normaali"/>
    <w:next w:val="Normaali"/>
    <w:autoRedefine/>
    <w:uiPriority w:val="39"/>
    <w:rsid w:val="00F01F8D"/>
    <w:pPr>
      <w:tabs>
        <w:tab w:val="right" w:pos="8494"/>
      </w:tabs>
      <w:spacing w:after="0"/>
      <w:ind w:left="238"/>
    </w:pPr>
    <w:rPr>
      <w:noProof/>
    </w:rPr>
  </w:style>
  <w:style w:type="paragraph" w:styleId="Sisluet3">
    <w:name w:val="toc 3"/>
    <w:basedOn w:val="Normaali"/>
    <w:next w:val="Normaali"/>
    <w:autoRedefine/>
    <w:uiPriority w:val="39"/>
    <w:rsid w:val="00F01F8D"/>
    <w:pPr>
      <w:tabs>
        <w:tab w:val="right" w:pos="8494"/>
      </w:tabs>
      <w:spacing w:after="0"/>
      <w:ind w:left="680"/>
    </w:pPr>
    <w:rPr>
      <w:noProof/>
    </w:rPr>
  </w:style>
  <w:style w:type="paragraph" w:styleId="Sisluet4">
    <w:name w:val="toc 4"/>
    <w:basedOn w:val="Normaali"/>
    <w:next w:val="Normaali"/>
    <w:autoRedefine/>
    <w:semiHidden/>
    <w:rsid w:val="00A1493A"/>
    <w:pPr>
      <w:ind w:left="720"/>
    </w:pPr>
  </w:style>
  <w:style w:type="paragraph" w:styleId="Sisluet5">
    <w:name w:val="toc 5"/>
    <w:basedOn w:val="Normaali"/>
    <w:next w:val="Normaali"/>
    <w:autoRedefine/>
    <w:semiHidden/>
    <w:rsid w:val="00A1493A"/>
    <w:pPr>
      <w:ind w:left="960"/>
    </w:pPr>
  </w:style>
  <w:style w:type="paragraph" w:styleId="Sisluet6">
    <w:name w:val="toc 6"/>
    <w:basedOn w:val="Normaali"/>
    <w:next w:val="Normaali"/>
    <w:autoRedefine/>
    <w:semiHidden/>
    <w:rsid w:val="00A1493A"/>
    <w:pPr>
      <w:ind w:left="1200"/>
    </w:pPr>
  </w:style>
  <w:style w:type="paragraph" w:styleId="Sisluet7">
    <w:name w:val="toc 7"/>
    <w:basedOn w:val="Normaali"/>
    <w:next w:val="Normaali"/>
    <w:autoRedefine/>
    <w:semiHidden/>
    <w:rsid w:val="00A1493A"/>
    <w:pPr>
      <w:ind w:left="1440"/>
    </w:pPr>
  </w:style>
  <w:style w:type="paragraph" w:styleId="Sisluet8">
    <w:name w:val="toc 8"/>
    <w:basedOn w:val="Normaali"/>
    <w:next w:val="Normaali"/>
    <w:autoRedefine/>
    <w:semiHidden/>
    <w:rsid w:val="00A1493A"/>
    <w:pPr>
      <w:ind w:left="1680"/>
    </w:pPr>
  </w:style>
  <w:style w:type="paragraph" w:styleId="Sisluet9">
    <w:name w:val="toc 9"/>
    <w:basedOn w:val="Normaali"/>
    <w:next w:val="Normaali"/>
    <w:autoRedefine/>
    <w:semiHidden/>
    <w:rsid w:val="00A1493A"/>
    <w:pPr>
      <w:ind w:left="1920"/>
    </w:pPr>
  </w:style>
  <w:style w:type="character" w:styleId="Hyperlinkki">
    <w:name w:val="Hyperlink"/>
    <w:uiPriority w:val="99"/>
    <w:rsid w:val="00A1493A"/>
    <w:rPr>
      <w:color w:val="0000FF"/>
      <w:u w:val="single"/>
    </w:rPr>
  </w:style>
  <w:style w:type="paragraph" w:styleId="Viranhaltijapts" w:customStyle="1">
    <w:name w:val="Viranhaltijapäätös"/>
    <w:basedOn w:val="Normaali"/>
    <w:rsid w:val="008E5E02"/>
    <w:pPr>
      <w:tabs>
        <w:tab w:val="left" w:pos="0"/>
        <w:tab w:val="left" w:pos="2591"/>
        <w:tab w:val="left" w:pos="3890"/>
        <w:tab w:val="left" w:pos="5182"/>
        <w:tab w:val="left" w:pos="6481"/>
        <w:tab w:val="left" w:pos="7779"/>
        <w:tab w:val="left" w:pos="9072"/>
      </w:tabs>
      <w:spacing w:line="240" w:lineRule="auto"/>
    </w:pPr>
    <w:rPr>
      <w:sz w:val="22"/>
      <w:szCs w:val="20"/>
    </w:rPr>
  </w:style>
  <w:style w:type="character" w:styleId="Otsikko4Char" w:customStyle="1">
    <w:name w:val="Otsikko 4 Char"/>
    <w:link w:val="Otsikko4"/>
    <w:rsid w:val="00C26318"/>
    <w:rPr>
      <w:b/>
      <w:bCs/>
      <w:sz w:val="28"/>
      <w:szCs w:val="28"/>
      <w:lang w:val="en-GB" w:eastAsia="en-US"/>
    </w:rPr>
  </w:style>
  <w:style w:type="paragraph" w:styleId="Kirjallisuusluettelo" w:customStyle="1">
    <w:name w:val="Kirjallisuusluettelo"/>
    <w:basedOn w:val="Normaali"/>
    <w:next w:val="Kommentinteksti"/>
    <w:autoRedefine/>
    <w:rsid w:val="00C26318"/>
    <w:pPr>
      <w:tabs>
        <w:tab w:val="left" w:pos="426"/>
        <w:tab w:val="left" w:pos="4253"/>
      </w:tabs>
    </w:pPr>
    <w:rPr>
      <w:rFonts w:cs="Arial"/>
      <w:lang w:eastAsia="en-US"/>
    </w:rPr>
  </w:style>
  <w:style w:type="character" w:styleId="AlatunnisteChar" w:customStyle="1">
    <w:name w:val="Alatunniste Char"/>
    <w:link w:val="Alatunniste"/>
    <w:uiPriority w:val="99"/>
    <w:rsid w:val="00C26318"/>
    <w:rPr>
      <w:rFonts w:ascii="Arial" w:hAnsi="Arial"/>
      <w:sz w:val="24"/>
      <w:szCs w:val="24"/>
    </w:rPr>
  </w:style>
  <w:style w:type="paragraph" w:styleId="Leipteksti">
    <w:name w:val="Body Text"/>
    <w:basedOn w:val="Normaali"/>
    <w:link w:val="LeiptekstiChar"/>
    <w:rsid w:val="00C26318"/>
    <w:pPr>
      <w:spacing w:after="120"/>
    </w:pPr>
  </w:style>
  <w:style w:type="character" w:styleId="LeiptekstiChar" w:customStyle="1">
    <w:name w:val="Leipäteksti Char"/>
    <w:link w:val="Leipteksti"/>
    <w:rsid w:val="00C26318"/>
    <w:rPr>
      <w:rFonts w:ascii="Arial" w:hAnsi="Arial"/>
      <w:sz w:val="24"/>
      <w:szCs w:val="24"/>
    </w:rPr>
  </w:style>
  <w:style w:type="paragraph" w:styleId="TyyliOtsikko1ArialNarrow14pt" w:customStyle="1">
    <w:name w:val="Tyyli Otsikko 1 + Arial Narrow 14 pt"/>
    <w:basedOn w:val="Otsikko1"/>
    <w:rsid w:val="00FE1CE8"/>
  </w:style>
  <w:style w:type="paragraph" w:styleId="TyyliOtsikko1ArialNarrow14ptJlkeen0pt" w:customStyle="1">
    <w:name w:val="Tyyli Otsikko 1 + Arial Narrow 14 pt Jälkeen:  0 pt"/>
    <w:basedOn w:val="Otsikko1"/>
    <w:rsid w:val="00740380"/>
    <w:pPr>
      <w:spacing w:after="0"/>
    </w:pPr>
    <w:rPr>
      <w:rFonts w:cs="Times New Roman"/>
      <w:szCs w:val="20"/>
    </w:rPr>
  </w:style>
  <w:style w:type="character" w:styleId="Kommentinviite">
    <w:name w:val="annotation reference"/>
    <w:rsid w:val="00F564BB"/>
    <w:rPr>
      <w:sz w:val="16"/>
      <w:szCs w:val="16"/>
    </w:rPr>
  </w:style>
  <w:style w:type="paragraph" w:styleId="Kommentinteksti">
    <w:name w:val="annotation text"/>
    <w:basedOn w:val="Normaali"/>
    <w:link w:val="KommentintekstiChar"/>
    <w:rsid w:val="00F564BB"/>
    <w:rPr>
      <w:sz w:val="20"/>
      <w:szCs w:val="20"/>
    </w:rPr>
  </w:style>
  <w:style w:type="character" w:styleId="KommentintekstiChar" w:customStyle="1">
    <w:name w:val="Kommentin teksti Char"/>
    <w:link w:val="Kommentinteksti"/>
    <w:rsid w:val="00F564BB"/>
    <w:rPr>
      <w:rFonts w:ascii="Arial" w:hAnsi="Arial"/>
    </w:rPr>
  </w:style>
  <w:style w:type="paragraph" w:styleId="Kommentinotsikko">
    <w:name w:val="annotation subject"/>
    <w:basedOn w:val="Kommentinteksti"/>
    <w:next w:val="Kommentinteksti"/>
    <w:link w:val="KommentinotsikkoChar"/>
    <w:rsid w:val="00F564BB"/>
    <w:rPr>
      <w:b/>
      <w:bCs/>
    </w:rPr>
  </w:style>
  <w:style w:type="character" w:styleId="KommentinotsikkoChar" w:customStyle="1">
    <w:name w:val="Kommentin otsikko Char"/>
    <w:link w:val="Kommentinotsikko"/>
    <w:rsid w:val="00F564BB"/>
    <w:rPr>
      <w:rFonts w:ascii="Arial" w:hAnsi="Arial"/>
      <w:b/>
      <w:bCs/>
    </w:rPr>
  </w:style>
  <w:style w:type="paragraph" w:styleId="Seliteteksti">
    <w:name w:val="Balloon Text"/>
    <w:basedOn w:val="Normaali"/>
    <w:link w:val="SelitetekstiChar"/>
    <w:rsid w:val="00F564BB"/>
    <w:pPr>
      <w:spacing w:line="240" w:lineRule="auto"/>
    </w:pPr>
    <w:rPr>
      <w:rFonts w:ascii="Tahoma" w:hAnsi="Tahoma" w:cs="Tahoma"/>
      <w:sz w:val="16"/>
      <w:szCs w:val="16"/>
    </w:rPr>
  </w:style>
  <w:style w:type="character" w:styleId="SelitetekstiChar" w:customStyle="1">
    <w:name w:val="Seliteteksti Char"/>
    <w:link w:val="Seliteteksti"/>
    <w:rsid w:val="00F564BB"/>
    <w:rPr>
      <w:rFonts w:ascii="Tahoma" w:hAnsi="Tahoma" w:cs="Tahoma"/>
      <w:sz w:val="16"/>
      <w:szCs w:val="16"/>
    </w:rPr>
  </w:style>
  <w:style w:type="paragraph" w:styleId="Inssitynleipteksti" w:customStyle="1">
    <w:name w:val="Inssityön leipäteksti"/>
    <w:basedOn w:val="Normaali"/>
    <w:autoRedefine/>
    <w:rsid w:val="00E0764C"/>
    <w:pPr>
      <w:spacing w:line="240" w:lineRule="auto"/>
      <w:ind w:right="28"/>
    </w:pPr>
    <w:rPr>
      <w:rFonts w:cs="Arial"/>
      <w:bCs/>
      <w:i/>
      <w:lang w:eastAsia="en-US"/>
    </w:rPr>
  </w:style>
  <w:style w:type="paragraph" w:styleId="Inssitynliiteluettelo" w:customStyle="1">
    <w:name w:val="Inssityön liiteluettelo"/>
    <w:basedOn w:val="Normaali"/>
    <w:autoRedefine/>
    <w:rsid w:val="004A55F0"/>
    <w:pPr>
      <w:keepLines/>
      <w:numPr>
        <w:numId w:val="2"/>
      </w:numPr>
    </w:pPr>
    <w:rPr>
      <w:rFonts w:cs="Arial"/>
      <w:szCs w:val="23"/>
      <w:lang w:eastAsia="en-US"/>
    </w:rPr>
  </w:style>
  <w:style w:type="paragraph" w:styleId="Inssitynotsikko4" w:customStyle="1">
    <w:name w:val="Inssityön otsikko 4"/>
    <w:basedOn w:val="Inssitynleipteksti"/>
    <w:next w:val="Inssitynleipteksti"/>
    <w:autoRedefine/>
    <w:rsid w:val="002A531F"/>
    <w:pPr>
      <w:keepNext/>
    </w:pPr>
    <w:rPr>
      <w:b/>
    </w:rPr>
  </w:style>
  <w:style w:type="paragraph" w:styleId="Inssityntaulukonotsikko" w:customStyle="1">
    <w:name w:val="Inssityön taulukon otsikko"/>
    <w:basedOn w:val="Normaali"/>
    <w:next w:val="Inssitynleipteksti"/>
    <w:autoRedefine/>
    <w:rsid w:val="002A531F"/>
    <w:pPr>
      <w:keepNext/>
      <w:keepLines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</w:pPr>
    <w:rPr>
      <w:rFonts w:cs="Arial"/>
      <w:i/>
      <w:szCs w:val="20"/>
      <w:lang w:eastAsia="en-US"/>
    </w:rPr>
  </w:style>
  <w:style w:type="paragraph" w:styleId="Inssitynkuva" w:customStyle="1">
    <w:name w:val="Inssityön kuva"/>
    <w:basedOn w:val="NormaaliWWW"/>
    <w:next w:val="Inssitynkuvanotsikko"/>
    <w:autoRedefine/>
    <w:rsid w:val="002A531F"/>
    <w:pPr>
      <w:keepNext/>
      <w:keepLines/>
      <w:spacing w:line="240" w:lineRule="auto"/>
    </w:pPr>
    <w:rPr>
      <w:rFonts w:ascii="Arial" w:hAnsi="Arial" w:cs="Arial"/>
      <w:sz w:val="18"/>
      <w:szCs w:val="18"/>
      <w:lang w:eastAsia="en-US"/>
    </w:rPr>
  </w:style>
  <w:style w:type="paragraph" w:styleId="Inssitynkuvanotsikko" w:customStyle="1">
    <w:name w:val="Inssityön kuvan otsikko"/>
    <w:basedOn w:val="Normaali"/>
    <w:next w:val="Inssitynleipteksti"/>
    <w:autoRedefine/>
    <w:rsid w:val="002A531F"/>
    <w:pPr>
      <w:keepLines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  <w:spacing w:before="240"/>
    </w:pPr>
    <w:rPr>
      <w:rFonts w:cs="Arial"/>
      <w:i/>
      <w:szCs w:val="20"/>
      <w:lang w:eastAsia="en-US"/>
    </w:rPr>
  </w:style>
  <w:style w:type="paragraph" w:styleId="Inssitynkaava" w:customStyle="1">
    <w:name w:val="Inssityön kaava"/>
    <w:basedOn w:val="Normaali"/>
    <w:next w:val="Inssitynleipteksti"/>
    <w:autoRedefine/>
    <w:rsid w:val="002A531F"/>
    <w:pPr>
      <w:keepLines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</w:pPr>
    <w:rPr>
      <w:rFonts w:ascii="Times New Roman" w:hAnsi="Times New Roman"/>
      <w:i/>
      <w:iCs/>
      <w:szCs w:val="20"/>
      <w:lang w:eastAsia="en-US"/>
    </w:rPr>
  </w:style>
  <w:style w:type="paragraph" w:styleId="NormaaliWWW">
    <w:name w:val="Normal (Web)"/>
    <w:basedOn w:val="Normaali"/>
    <w:uiPriority w:val="99"/>
    <w:rsid w:val="002A531F"/>
    <w:rPr>
      <w:rFonts w:ascii="Times New Roman" w:hAnsi="Times New Roman"/>
    </w:rPr>
  </w:style>
  <w:style w:type="paragraph" w:styleId="Inssitynlhttietomuistionlomakerivi" w:customStyle="1">
    <w:name w:val="Inssityön lähtötietomuistion lomakerivi"/>
    <w:basedOn w:val="Normaali"/>
    <w:autoRedefine/>
    <w:rsid w:val="00FE7ABB"/>
    <w:pPr>
      <w:tabs>
        <w:tab w:val="right" w:leader="underscore" w:pos="8976"/>
      </w:tabs>
      <w:spacing w:before="240" w:line="240" w:lineRule="auto"/>
      <w:ind w:left="1496" w:hanging="1496"/>
    </w:pPr>
    <w:rPr>
      <w:rFonts w:ascii="Times New Roman" w:hAnsi="Times New Roman"/>
      <w:bCs/>
      <w:sz w:val="23"/>
      <w:szCs w:val="23"/>
      <w:lang w:eastAsia="en-US"/>
    </w:rPr>
  </w:style>
  <w:style w:type="paragraph" w:styleId="Inssitynliitteenotsikko" w:customStyle="1">
    <w:name w:val="Inssityön liitteen otsikko"/>
    <w:basedOn w:val="Normaali"/>
    <w:next w:val="Normaali"/>
    <w:autoRedefine/>
    <w:rsid w:val="00196D38"/>
    <w:pPr>
      <w:tabs>
        <w:tab w:val="right" w:pos="8505"/>
      </w:tabs>
      <w:spacing w:after="360" w:line="240" w:lineRule="auto"/>
    </w:pPr>
    <w:rPr>
      <w:bCs/>
      <w:sz w:val="28"/>
      <w:szCs w:val="27"/>
      <w:lang w:eastAsia="en-US"/>
    </w:rPr>
  </w:style>
  <w:style w:type="character" w:styleId="Loppuviitteenviite">
    <w:name w:val="endnote reference"/>
    <w:rsid w:val="00FE7ABB"/>
    <w:rPr>
      <w:vertAlign w:val="superscript"/>
    </w:rPr>
  </w:style>
  <w:style w:type="paragraph" w:styleId="Inssitynliitteenloppuviite" w:customStyle="1">
    <w:name w:val="Inssityön liitteen loppuviite"/>
    <w:basedOn w:val="Loppuviitteenteksti"/>
    <w:autoRedefine/>
    <w:rsid w:val="00FE7ABB"/>
    <w:pPr>
      <w:tabs>
        <w:tab w:val="left" w:pos="187"/>
      </w:tabs>
      <w:ind w:left="187" w:hanging="187"/>
    </w:pPr>
    <w:rPr>
      <w:rFonts w:ascii="Times New Roman" w:hAnsi="Times New Roman"/>
      <w:bCs/>
      <w:lang w:eastAsia="en-US"/>
    </w:rPr>
  </w:style>
  <w:style w:type="paragraph" w:styleId="Loppuviitteenteksti">
    <w:name w:val="endnote text"/>
    <w:basedOn w:val="Normaali"/>
    <w:link w:val="LoppuviitteentekstiChar"/>
    <w:rsid w:val="00FE7ABB"/>
    <w:pPr>
      <w:spacing w:line="240" w:lineRule="auto"/>
    </w:pPr>
    <w:rPr>
      <w:sz w:val="20"/>
      <w:szCs w:val="20"/>
    </w:rPr>
  </w:style>
  <w:style w:type="character" w:styleId="LoppuviitteentekstiChar" w:customStyle="1">
    <w:name w:val="Loppuviitteen teksti Char"/>
    <w:link w:val="Loppuviitteenteksti"/>
    <w:rsid w:val="00FE7ABB"/>
    <w:rPr>
      <w:rFonts w:ascii="Arial" w:hAnsi="Arial"/>
    </w:rPr>
  </w:style>
  <w:style w:type="paragraph" w:styleId="Inssitynotsikko1" w:customStyle="1">
    <w:name w:val="Inssityön otsikko 1"/>
    <w:basedOn w:val="Otsikko1"/>
    <w:next w:val="Inssitynleipteksti"/>
    <w:rsid w:val="00FE7ABB"/>
    <w:pPr>
      <w:keepLines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</w:pPr>
    <w:rPr>
      <w:bCs w:val="0"/>
      <w:caps w:val="0"/>
      <w:sz w:val="32"/>
      <w:szCs w:val="27"/>
      <w:lang w:eastAsia="ar-SA"/>
    </w:rPr>
  </w:style>
  <w:style w:type="paragraph" w:styleId="Inssitynotsikko2" w:customStyle="1">
    <w:name w:val="Inssityön otsikko 2"/>
    <w:basedOn w:val="Inssitynotsikko1"/>
    <w:next w:val="Inssitynleipteksti"/>
    <w:rsid w:val="00FE7ABB"/>
    <w:pPr>
      <w:spacing w:before="360" w:after="0"/>
    </w:pPr>
    <w:rPr>
      <w:sz w:val="28"/>
    </w:rPr>
  </w:style>
  <w:style w:type="paragraph" w:styleId="Inssitynlhdemalli" w:customStyle="1">
    <w:name w:val="Inssityön lähdemalli"/>
    <w:basedOn w:val="Normaali"/>
    <w:next w:val="Inssitynleipteksti"/>
    <w:rsid w:val="00FE7ABB"/>
    <w:pPr>
      <w:shd w:val="clear" w:color="auto" w:fill="F3F3F3"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  <w:spacing w:before="240"/>
      <w:ind w:left="851"/>
    </w:pPr>
    <w:rPr>
      <w:rFonts w:ascii="Book Antiqua" w:hAnsi="Book Antiqua" w:cs="Arial"/>
      <w:bCs/>
      <w:lang w:eastAsia="ar-SA"/>
    </w:rPr>
  </w:style>
  <w:style w:type="paragraph" w:styleId="Inssitynviittausmalli" w:customStyle="1">
    <w:name w:val="Inssityön viittausmalli"/>
    <w:basedOn w:val="Inssitynlhdemalli"/>
    <w:next w:val="Inssitynleipteksti"/>
    <w:rsid w:val="00FE7ABB"/>
  </w:style>
  <w:style w:type="paragraph" w:styleId="Inssitynjakoviiva" w:customStyle="1">
    <w:name w:val="Inssityön jakoviiva"/>
    <w:basedOn w:val="Inssitynleipteksti"/>
    <w:next w:val="Inssitynleipteksti"/>
    <w:rsid w:val="00FE7ABB"/>
    <w:pPr>
      <w:tabs>
        <w:tab w:val="left" w:pos="1418"/>
        <w:tab w:val="left" w:pos="2835"/>
        <w:tab w:val="left" w:pos="4253"/>
        <w:tab w:val="left" w:pos="5670"/>
        <w:tab w:val="left" w:pos="7088"/>
        <w:tab w:val="right" w:pos="8221"/>
        <w:tab w:val="left" w:pos="8505"/>
      </w:tabs>
      <w:spacing w:before="240"/>
    </w:pPr>
    <w:rPr>
      <w:u w:val="single"/>
      <w:lang w:eastAsia="ar-SA"/>
    </w:rPr>
  </w:style>
  <w:style w:type="paragraph" w:styleId="Inssitynlhdemalli123" w:customStyle="1">
    <w:name w:val="Inssityön lähdemalli 123"/>
    <w:basedOn w:val="Inssitynlhdemalli"/>
    <w:rsid w:val="00FE7ABB"/>
    <w:pPr>
      <w:tabs>
        <w:tab w:val="num" w:pos="1080"/>
      </w:tabs>
      <w:ind w:left="-132"/>
    </w:pPr>
  </w:style>
  <w:style w:type="paragraph" w:styleId="Default" w:customStyle="1">
    <w:name w:val="Default"/>
    <w:rsid w:val="002F1A9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AvattuHyperlinkki">
    <w:name w:val="FollowedHyperlink"/>
    <w:rsid w:val="00FD73A7"/>
    <w:rPr>
      <w:color w:val="800080"/>
      <w:u w:val="single"/>
    </w:rPr>
  </w:style>
  <w:style w:type="table" w:styleId="TaulukkoRuudukko">
    <w:name w:val="Table Grid"/>
    <w:basedOn w:val="Normaalitaulukko"/>
    <w:uiPriority w:val="59"/>
    <w:rsid w:val="00DD2DD6"/>
    <w:rPr>
      <w:rFonts w:ascii="Calibri" w:hAnsi="Calibri" w:eastAsia="Calibri"/>
      <w:sz w:val="22"/>
      <w:szCs w:val="22"/>
      <w:lang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Luettelokappale">
    <w:name w:val="List Paragraph"/>
    <w:basedOn w:val="Normaali"/>
    <w:uiPriority w:val="34"/>
    <w:qFormat/>
    <w:rsid w:val="00471C6C"/>
    <w:pPr>
      <w:ind w:left="720"/>
      <w:contextualSpacing/>
    </w:pPr>
  </w:style>
  <w:style w:type="paragraph" w:styleId="Otsikko">
    <w:name w:val="Title"/>
    <w:basedOn w:val="Normaali"/>
    <w:next w:val="Normaali"/>
    <w:link w:val="OtsikkoChar"/>
    <w:qFormat/>
    <w:rsid w:val="00D1111A"/>
    <w:pPr>
      <w:keepNext/>
      <w:spacing w:after="480"/>
      <w:contextualSpacing/>
    </w:pPr>
    <w:rPr>
      <w:rFonts w:cs="Arial"/>
      <w:b/>
      <w:caps/>
      <w:spacing w:val="5"/>
      <w:kern w:val="28"/>
      <w:sz w:val="28"/>
      <w:szCs w:val="52"/>
    </w:rPr>
  </w:style>
  <w:style w:type="character" w:styleId="OtsikkoChar" w:customStyle="1">
    <w:name w:val="Otsikko Char"/>
    <w:link w:val="Otsikko"/>
    <w:rsid w:val="00D1111A"/>
    <w:rPr>
      <w:rFonts w:ascii="Arial" w:hAnsi="Arial" w:eastAsia="Times New Roman" w:cs="Arial"/>
      <w:b/>
      <w:caps/>
      <w:spacing w:val="5"/>
      <w:kern w:val="28"/>
      <w:sz w:val="28"/>
      <w:szCs w:val="52"/>
    </w:rPr>
  </w:style>
  <w:style w:type="character" w:styleId="Otsikko5Char" w:customStyle="1">
    <w:name w:val="Otsikko 5 Char"/>
    <w:link w:val="Otsikko5"/>
    <w:semiHidden/>
    <w:rsid w:val="00A025B8"/>
    <w:rPr>
      <w:rFonts w:ascii="Cambria" w:hAnsi="Cambria" w:eastAsia="Times New Roman" w:cs="Times New Roman"/>
      <w:color w:val="243F60"/>
      <w:sz w:val="24"/>
      <w:szCs w:val="24"/>
    </w:rPr>
  </w:style>
  <w:style w:type="character" w:styleId="Otsikko6Char" w:customStyle="1">
    <w:name w:val="Otsikko 6 Char"/>
    <w:link w:val="Otsikko6"/>
    <w:semiHidden/>
    <w:rsid w:val="00A025B8"/>
    <w:rPr>
      <w:rFonts w:ascii="Cambria" w:hAnsi="Cambria" w:eastAsia="Times New Roman" w:cs="Times New Roman"/>
      <w:i/>
      <w:iCs/>
      <w:color w:val="243F60"/>
      <w:sz w:val="24"/>
      <w:szCs w:val="24"/>
    </w:rPr>
  </w:style>
  <w:style w:type="character" w:styleId="Otsikko7Char" w:customStyle="1">
    <w:name w:val="Otsikko 7 Char"/>
    <w:link w:val="Otsikko7"/>
    <w:semiHidden/>
    <w:rsid w:val="00A025B8"/>
    <w:rPr>
      <w:rFonts w:ascii="Cambria" w:hAnsi="Cambria" w:eastAsia="Times New Roman" w:cs="Times New Roman"/>
      <w:i/>
      <w:iCs/>
      <w:color w:val="404040"/>
      <w:sz w:val="24"/>
      <w:szCs w:val="24"/>
    </w:rPr>
  </w:style>
  <w:style w:type="character" w:styleId="Otsikko8Char" w:customStyle="1">
    <w:name w:val="Otsikko 8 Char"/>
    <w:link w:val="Otsikko8"/>
    <w:semiHidden/>
    <w:rsid w:val="00A025B8"/>
    <w:rPr>
      <w:rFonts w:ascii="Cambria" w:hAnsi="Cambria" w:eastAsia="Times New Roman" w:cs="Times New Roman"/>
      <w:color w:val="404040"/>
    </w:rPr>
  </w:style>
  <w:style w:type="character" w:styleId="Otsikko9Char" w:customStyle="1">
    <w:name w:val="Otsikko 9 Char"/>
    <w:link w:val="Otsikko9"/>
    <w:semiHidden/>
    <w:rsid w:val="00A025B8"/>
    <w:rPr>
      <w:rFonts w:ascii="Cambria" w:hAnsi="Cambria" w:eastAsia="Times New Roman" w:cs="Times New Roman"/>
      <w:i/>
      <w:iCs/>
      <w:color w:val="404040"/>
    </w:rPr>
  </w:style>
  <w:style w:type="paragraph" w:styleId="Eivli">
    <w:name w:val="No Spacing"/>
    <w:uiPriority w:val="1"/>
    <w:qFormat/>
    <w:rsid w:val="00580B31"/>
    <w:rPr>
      <w:rFonts w:ascii="Arial" w:hAnsi="Arial"/>
      <w:sz w:val="24"/>
      <w:szCs w:val="24"/>
    </w:rPr>
  </w:style>
  <w:style w:type="paragraph" w:styleId="OtikkoIlmanNumerointia" w:customStyle="1">
    <w:name w:val="OtikkoIlmanNumerointia"/>
    <w:basedOn w:val="Eivli"/>
    <w:qFormat/>
    <w:rsid w:val="00D1111A"/>
    <w:pPr>
      <w:spacing w:line="360" w:lineRule="auto"/>
    </w:pPr>
    <w:rPr>
      <w:b/>
    </w:rPr>
  </w:style>
  <w:style w:type="paragraph" w:styleId="Kuvaotsikko">
    <w:name w:val="caption"/>
    <w:basedOn w:val="Default"/>
    <w:next w:val="Normaali"/>
    <w:unhideWhenUsed/>
    <w:qFormat/>
    <w:rsid w:val="00536AB5"/>
    <w:pPr>
      <w:spacing w:line="360" w:lineRule="auto"/>
    </w:pPr>
    <w:rPr>
      <w:i/>
    </w:rPr>
  </w:style>
  <w:style w:type="paragraph" w:styleId="Lhdeluettelo">
    <w:name w:val="Bibliography"/>
    <w:basedOn w:val="Normaali"/>
    <w:next w:val="Normaali"/>
    <w:uiPriority w:val="37"/>
    <w:unhideWhenUsed/>
    <w:qFormat/>
    <w:rsid w:val="007D174E"/>
    <w:pPr>
      <w:numPr>
        <w:numId w:val="6"/>
      </w:numPr>
      <w:ind w:left="360"/>
    </w:pPr>
  </w:style>
  <w:style w:type="character" w:styleId="YltunnisteChar" w:customStyle="1">
    <w:name w:val="Ylätunniste Char"/>
    <w:link w:val="Yltunniste"/>
    <w:uiPriority w:val="99"/>
    <w:rsid w:val="002775E7"/>
    <w:rPr>
      <w:rFonts w:ascii="Arial" w:hAnsi="Arial"/>
      <w:sz w:val="24"/>
      <w:szCs w:val="24"/>
    </w:rPr>
  </w:style>
  <w:style w:type="character" w:styleId="Korostus">
    <w:name w:val="Emphasis"/>
    <w:qFormat/>
    <w:rsid w:val="00305DE1"/>
    <w:rPr>
      <w:i/>
      <w:iCs/>
    </w:rPr>
  </w:style>
  <w:style w:type="paragraph" w:styleId="HeaderText" w:customStyle="1">
    <w:name w:val="Header Text"/>
    <w:basedOn w:val="Yltunniste"/>
    <w:next w:val="Yltunniste"/>
    <w:rsid w:val="00A03ABA"/>
    <w:pPr>
      <w:keepLines/>
      <w:tabs>
        <w:tab w:val="clear" w:pos="4153"/>
        <w:tab w:val="clear" w:pos="8306"/>
        <w:tab w:val="center" w:pos="4320"/>
        <w:tab w:val="right" w:pos="8640"/>
      </w:tabs>
      <w:spacing w:after="0" w:line="190" w:lineRule="atLeast"/>
    </w:pPr>
    <w:rPr>
      <w:spacing w:val="-5"/>
      <w:sz w:val="12"/>
      <w:szCs w:val="20"/>
      <w:lang w:val="en-US" w:eastAsia="en-US"/>
    </w:rPr>
  </w:style>
  <w:style w:type="paragraph" w:styleId="HeaderText2" w:customStyle="1">
    <w:name w:val="Header Text2"/>
    <w:basedOn w:val="Yltunniste"/>
    <w:rsid w:val="00A03ABA"/>
    <w:pPr>
      <w:keepLines/>
      <w:tabs>
        <w:tab w:val="clear" w:pos="4153"/>
        <w:tab w:val="clear" w:pos="8306"/>
        <w:tab w:val="center" w:pos="4320"/>
        <w:tab w:val="right" w:pos="8640"/>
      </w:tabs>
      <w:spacing w:after="0" w:line="190" w:lineRule="atLeast"/>
    </w:pPr>
    <w:rPr>
      <w:caps/>
      <w:spacing w:val="-5"/>
      <w:sz w:val="15"/>
      <w:szCs w:val="20"/>
      <w:lang w:val="en-US" w:eastAsia="en-US"/>
    </w:rPr>
  </w:style>
  <w:style w:type="paragraph" w:styleId="Sisennettyleipteksti2">
    <w:name w:val="Body Text Indent 2"/>
    <w:basedOn w:val="Normaali"/>
    <w:link w:val="Sisennettyleipteksti2Char"/>
    <w:semiHidden/>
    <w:unhideWhenUsed/>
    <w:rsid w:val="00B325E8"/>
    <w:pPr>
      <w:spacing w:after="120" w:line="480" w:lineRule="auto"/>
      <w:ind w:left="283"/>
    </w:pPr>
  </w:style>
  <w:style w:type="character" w:styleId="Sisennettyleipteksti2Char" w:customStyle="1">
    <w:name w:val="Sisennetty leipäteksti 2 Char"/>
    <w:basedOn w:val="Kappaleenoletusfontti"/>
    <w:link w:val="Sisennettyleipteksti2"/>
    <w:semiHidden/>
    <w:rsid w:val="00B325E8"/>
    <w:rPr>
      <w:rFonts w:ascii="Arial" w:hAnsi="Arial"/>
      <w:sz w:val="24"/>
      <w:szCs w:val="24"/>
    </w:rPr>
  </w:style>
  <w:style w:type="character" w:styleId="Ratkaisematonmaininta">
    <w:name w:val="Unresolved Mention"/>
    <w:basedOn w:val="Kappaleenoletusfontti"/>
    <w:uiPriority w:val="99"/>
    <w:semiHidden/>
    <w:unhideWhenUsed/>
    <w:rsid w:val="004E13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hyperlink" Target="https://teams.microsoft.com/l/channel/19%3a7f1cf4a1bf844b62962161b2c115fe54%40thread.tacv2/Projektidokumentit?groupId=d5c60737-13ff-40d8-9aac-bcf599f4f1ae&amp;tenantId=386d3ea4-7f15-47e4-9dd7-9f0f28e57746" TargetMode="External" Id="rId18" /><Relationship Type="http://schemas.openxmlformats.org/officeDocument/2006/relationships/hyperlink" Target="https://www.arduino.cc/en/Tutorial/Foundations/ShiftOut" TargetMode="External" Id="rId26" /><Relationship Type="http://schemas.openxmlformats.org/officeDocument/2006/relationships/customXml" Target="../customXml/item3.xml" Id="rId3" /><Relationship Type="http://schemas.openxmlformats.org/officeDocument/2006/relationships/hyperlink" Target="https://www.farnell.com/datasheets/1763066.pdf" TargetMode="External" Id="rId21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oter" Target="footer4.xml" Id="rId17" /><Relationship Type="http://schemas.openxmlformats.org/officeDocument/2006/relationships/hyperlink" Target="https://circuitdigest.com/microcontroller-projects/ir-thermometer-using-arduino-and-ir-temperature-sensor" TargetMode="External" Id="rId25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hyperlink" Target="https://www.mouser.fi/datasheet/2/734/MLX90614-Datasheet-Melexis-953298.pdf" TargetMode="External" Id="rId20" /><Relationship Type="http://schemas.openxmlformats.org/officeDocument/2006/relationships/hyperlink" Target="https://www.arduino.cc/en/Tutorial/BuiltInExamples/Button" TargetMode="External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hyperlink" Target="https://www.ti.com/lit/ds/symlink/sn74hc595.pdf?HQS=dis-dk-null-digikeymode-dsf-pf-null-wwe&amp;ts=1636712373033&amp;ref_url=https%253A%252F%252Fwww.ti.com%252Fgeneral%252Fdocs%252Fsuppproductinfo.tsp%253FdistId%253D10%2526gotoUrl%253Dhttps%253A%252F%252Fwww.ti.com%252Flit%252Fgpn%252Fsn74hc595" TargetMode="External" Id="rId24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hyperlink" Target="https://cdn-learn.adafruit.com/downloads/pdf/adafruit-pcf8523-real-time-clock.pdf" TargetMode="External" Id="rId23" /><Relationship Type="http://schemas.openxmlformats.org/officeDocument/2006/relationships/hyperlink" Target="https://learn.adafruit.com/adafruit-pcf8523-real-time-clock/rtc-with-arduino" TargetMode="External" Id="rId28" /><Relationship Type="http://schemas.openxmlformats.org/officeDocument/2006/relationships/endnotes" Target="endnotes.xml" Id="rId10" /><Relationship Type="http://schemas.openxmlformats.org/officeDocument/2006/relationships/hyperlink" Target="https://moodle.oulu.fi/" TargetMode="External" Id="rId19" /><Relationship Type="http://schemas.openxmlformats.org/officeDocument/2006/relationships/theme" Target="theme/theme1.xml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hyperlink" Target="https://www.murata.com/~/media/webrenewal/support/library/catalog/products/sound/p37e.ashx?la=en-us" TargetMode="External" Id="rId22" /><Relationship Type="http://schemas.openxmlformats.org/officeDocument/2006/relationships/hyperlink" Target="https://learn.adafruit.com/using-melexis-mlx90614-non-contact-sensors/wiring-and-test" TargetMode="External" Id="rId27" /><Relationship Type="http://schemas.openxmlformats.org/officeDocument/2006/relationships/fontTable" Target="fontTable.xml" Id="rId30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peavu.KK\AppData\Local\Microsoft\Windows\Temporary%20Internet%20Files\Content.IE5\89NCF8M3\opinnaytetyomalli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6ECC83F8D6BFE4428804C4C3A1B4B79C" ma:contentTypeVersion="7" ma:contentTypeDescription="Luo uusi asiakirja." ma:contentTypeScope="" ma:versionID="9de099f5a5781734950a6035609aabf7">
  <xsd:schema xmlns:xsd="http://www.w3.org/2001/XMLSchema" xmlns:xs="http://www.w3.org/2001/XMLSchema" xmlns:p="http://schemas.microsoft.com/office/2006/metadata/properties" xmlns:ns2="7b94f722-3b90-4565-8fc9-e75b6fdf0e0d" targetNamespace="http://schemas.microsoft.com/office/2006/metadata/properties" ma:root="true" ma:fieldsID="a560258ca5f0663efaaef9116158f8e0" ns2:_="">
    <xsd:import namespace="7b94f722-3b90-4565-8fc9-e75b6fdf0e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94f722-3b90-4565-8fc9-e75b6fdf0e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3E865E-5717-4575-BCC3-AB06AE1E50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804F34E-25D8-44FC-9FC8-8EE23D02C6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99E14B-9EAD-44E2-AA32-CD5BE0111A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94f722-3b90-4565-8fc9-e75b6fdf0e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6DE3EB7-7ABD-41D2-B20D-E4F50FAE18C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opinnaytetyomalli</ap:Template>
  <ap:Application>Microsoft Word for the web</ap:Application>
  <ap:DocSecurity>0</ap:DocSecurity>
  <ap:ScaleCrop>false</ap:ScaleCrop>
  <ap:Company>ratoli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Ohjelmoinnin sovellusprojekti - Projektisuunnitelma</dc:title>
  <dc:subject/>
  <dc:creator>Tietotekniikan tutkinto-ohjelma</dc:creator>
  <keywords/>
  <lastModifiedBy>Joni Karjalainen</lastModifiedBy>
  <revision>42</revision>
  <lastPrinted>2011-09-19T23:38:00.0000000Z</lastPrinted>
  <dcterms:created xsi:type="dcterms:W3CDTF">2021-11-12T00:41:00.0000000Z</dcterms:created>
  <dcterms:modified xsi:type="dcterms:W3CDTF">2021-11-30T11:29:31.7646280Z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0x0101006ECC83F8D6BFE4428804C4C3A1B4B79C</vt:lpwstr>
  </property>
</Properties>
</file>